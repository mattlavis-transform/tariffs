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CB48A" w14:textId="791CAB3A" w:rsidR="002B4CDE" w:rsidRPr="002B4CDE" w:rsidRDefault="002B4CDE" w:rsidP="002B4CDE">
      <w:pPr>
        <w:rPr>
          <w:b/>
          <w:sz w:val="24"/>
        </w:rPr>
      </w:pPr>
      <w:r w:rsidRPr="002B4CDE">
        <w:rPr>
          <w:b/>
          <w:sz w:val="24"/>
        </w:rPr>
        <w:t>Part A</w:t>
      </w:r>
    </w:p>
    <w:p w14:paraId="0A4E866C" w14:textId="77777777" w:rsidR="002B4CDE" w:rsidRDefault="002B4CDE" w:rsidP="002B4CDE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818"/>
        <w:gridCol w:w="1819"/>
        <w:gridCol w:w="1819"/>
        <w:gridCol w:w="1819"/>
        <w:gridCol w:w="1819"/>
        <w:gridCol w:w="1819"/>
        <w:gridCol w:w="1819"/>
      </w:tblGrid>
      <w:tr w:rsidR="005537E2" w:rsidRPr="007D75CE" w14:paraId="69188CA7" w14:textId="77777777" w:rsidTr="006B32C9">
        <w:trPr>
          <w:tblHeader/>
        </w:trPr>
        <w:tc>
          <w:tcPr>
            <w:tcW w:w="1818" w:type="dxa"/>
          </w:tcPr>
          <w:p w14:paraId="29CA90E7" w14:textId="5B25BED7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(1)</w:t>
            </w:r>
          </w:p>
          <w:p w14:paraId="5528B6D2" w14:textId="20BB08EE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Number</w:t>
            </w:r>
          </w:p>
        </w:tc>
        <w:tc>
          <w:tcPr>
            <w:tcW w:w="1818" w:type="dxa"/>
          </w:tcPr>
          <w:p w14:paraId="52171E8A" w14:textId="5BFB6534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(2)</w:t>
            </w:r>
          </w:p>
          <w:p w14:paraId="15FA7E38" w14:textId="4252652F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Commodity Code</w:t>
            </w:r>
          </w:p>
        </w:tc>
        <w:tc>
          <w:tcPr>
            <w:tcW w:w="1819" w:type="dxa"/>
          </w:tcPr>
          <w:p w14:paraId="56666A42" w14:textId="3207552C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(3)</w:t>
            </w:r>
          </w:p>
          <w:p w14:paraId="45C8DB59" w14:textId="6E0083EE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Country of Origin</w:t>
            </w:r>
          </w:p>
        </w:tc>
        <w:tc>
          <w:tcPr>
            <w:tcW w:w="1819" w:type="dxa"/>
          </w:tcPr>
          <w:p w14:paraId="5E5B41BD" w14:textId="6DF5D7CF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(4)</w:t>
            </w:r>
          </w:p>
          <w:p w14:paraId="4593B73B" w14:textId="24D222B8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Duty Rate</w:t>
            </w:r>
          </w:p>
        </w:tc>
        <w:tc>
          <w:tcPr>
            <w:tcW w:w="1819" w:type="dxa"/>
          </w:tcPr>
          <w:p w14:paraId="0B650C79" w14:textId="77777777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(5)</w:t>
            </w:r>
          </w:p>
          <w:p w14:paraId="4EE91A5D" w14:textId="2352F3E8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Volume</w:t>
            </w:r>
          </w:p>
        </w:tc>
        <w:tc>
          <w:tcPr>
            <w:tcW w:w="1819" w:type="dxa"/>
          </w:tcPr>
          <w:p w14:paraId="0BD8E1B4" w14:textId="77777777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(6)</w:t>
            </w:r>
          </w:p>
          <w:p w14:paraId="5FA54A02" w14:textId="61A7883F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Opens</w:t>
            </w:r>
          </w:p>
        </w:tc>
        <w:tc>
          <w:tcPr>
            <w:tcW w:w="1819" w:type="dxa"/>
          </w:tcPr>
          <w:p w14:paraId="2679BBD7" w14:textId="77777777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(7)</w:t>
            </w:r>
          </w:p>
          <w:p w14:paraId="631521F7" w14:textId="7322C3F5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Closes</w:t>
            </w:r>
          </w:p>
        </w:tc>
        <w:tc>
          <w:tcPr>
            <w:tcW w:w="1819" w:type="dxa"/>
          </w:tcPr>
          <w:p w14:paraId="41607C20" w14:textId="77777777" w:rsidR="005537E2" w:rsidRPr="007D75CE" w:rsidRDefault="005537E2" w:rsidP="006B32C9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(8)</w:t>
            </w:r>
          </w:p>
          <w:p w14:paraId="3CC4E882" w14:textId="17C47D80" w:rsidR="005537E2" w:rsidRPr="007D75CE" w:rsidRDefault="005537E2" w:rsidP="006B32C9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2019 Quota Volume</w:t>
            </w:r>
          </w:p>
        </w:tc>
      </w:tr>
      <w:tr w:rsidR="006B32C9" w:rsidRPr="006B32C9" w14:paraId="3E4E0260" w14:textId="77777777" w:rsidTr="002B4CDE">
        <w:tc>
          <w:tcPr>
            <w:tcW w:w="1818" w:type="dxa"/>
          </w:tcPr>
          <w:p w14:paraId="6DD8E32B" w14:textId="1C33FDFB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090123</w:t>
            </w:r>
          </w:p>
        </w:tc>
        <w:tc>
          <w:tcPr>
            <w:tcW w:w="1818" w:type="dxa"/>
          </w:tcPr>
          <w:p w14:paraId="11A33F82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0203 12 11; </w:t>
            </w:r>
          </w:p>
          <w:p w14:paraId="3EC80FFB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0203 12 19; </w:t>
            </w:r>
          </w:p>
          <w:p w14:paraId="1C19DB0A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0203 19 11; </w:t>
            </w:r>
          </w:p>
          <w:p w14:paraId="26F4D3B8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0203 19 13; </w:t>
            </w:r>
          </w:p>
          <w:p w14:paraId="196AFF74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0203 19 15; </w:t>
            </w:r>
          </w:p>
          <w:p w14:paraId="38D6D52A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15;</w:t>
            </w:r>
          </w:p>
          <w:p w14:paraId="24BC85CD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25;</w:t>
            </w:r>
          </w:p>
          <w:p w14:paraId="6F65BF45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30;</w:t>
            </w:r>
          </w:p>
          <w:p w14:paraId="2D67A3F1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90;</w:t>
            </w:r>
          </w:p>
          <w:p w14:paraId="7C092159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0203 19 59; </w:t>
            </w:r>
          </w:p>
          <w:p w14:paraId="05515A82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0203 22 11; </w:t>
            </w:r>
          </w:p>
          <w:p w14:paraId="1D09D46B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22 19;</w:t>
            </w:r>
          </w:p>
          <w:p w14:paraId="1D26C046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0203 29 11; </w:t>
            </w:r>
          </w:p>
          <w:p w14:paraId="72AB0821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0203 29 13; </w:t>
            </w:r>
          </w:p>
          <w:p w14:paraId="2663DDDD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0203 29 15; </w:t>
            </w:r>
          </w:p>
          <w:p w14:paraId="60433522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55 92;</w:t>
            </w:r>
          </w:p>
          <w:p w14:paraId="0D5A4EFE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55 99;</w:t>
            </w:r>
          </w:p>
          <w:p w14:paraId="348FD62B" w14:textId="5C95207E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0203 29 59</w:t>
            </w:r>
          </w:p>
        </w:tc>
        <w:tc>
          <w:tcPr>
            <w:tcW w:w="1819" w:type="dxa"/>
          </w:tcPr>
          <w:p w14:paraId="0D17F8AE" w14:textId="414E736B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BABE281" w14:textId="600C60C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12 11 - €389 per 1000kg; 0203 12 19 - €300 per 1000kg; 0203 19 11 - €300 per 1000kg; 0203 19 13 - €434 per 1000kg; 0203 19 15 - €233 per 1000kg; 0203 19 55 15, 0203 19 55 25, 0203 19 55 30, 0203 19 55 90 - €434 per 1000kg; 0203 19 59 - €434 per 1000kg; 0203 22 11 - €389 per 1000kg; 0203 22 19 - €300 per 1000kg; 0203 29 11 - €300 per 1000kg; 0203 29 13 - €434 per 1000kg; 0203 29 15 - €233 per 1000kg; 0203 29 55 92, 0203 29 55 99 - €434 per 1000kg; 0203 29 59 - €434 per 1000kg</w:t>
            </w:r>
          </w:p>
        </w:tc>
        <w:tc>
          <w:tcPr>
            <w:tcW w:w="1819" w:type="dxa"/>
          </w:tcPr>
          <w:p w14:paraId="55E9BEC8" w14:textId="7777777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2,000 (kg)</w:t>
            </w:r>
          </w:p>
          <w:p w14:paraId="0348EE9A" w14:textId="7777777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1FF64BA9" w14:textId="7777777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</w:p>
          <w:p w14:paraId="3C1D7104" w14:textId="02FE0BAA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0856D8F" w14:textId="46C15156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29C8EF40" w14:textId="015A30E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1C8F3E19" w14:textId="7C12CD8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 (kg)</w:t>
            </w:r>
          </w:p>
        </w:tc>
      </w:tr>
      <w:tr w:rsidR="006B32C9" w14:paraId="367B7C1F" w14:textId="77777777" w:rsidTr="002B4CDE">
        <w:tc>
          <w:tcPr>
            <w:tcW w:w="1818" w:type="dxa"/>
          </w:tcPr>
          <w:p w14:paraId="51BDE6AE" w14:textId="4956368F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lastRenderedPageBreak/>
              <w:t>090118</w:t>
            </w:r>
          </w:p>
        </w:tc>
        <w:tc>
          <w:tcPr>
            <w:tcW w:w="1818" w:type="dxa"/>
          </w:tcPr>
          <w:p w14:paraId="5C7980B4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10;</w:t>
            </w:r>
          </w:p>
          <w:p w14:paraId="7D4777D3" w14:textId="3C4B714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0203 29 55 91</w:t>
            </w:r>
          </w:p>
        </w:tc>
        <w:tc>
          <w:tcPr>
            <w:tcW w:w="1819" w:type="dxa"/>
          </w:tcPr>
          <w:p w14:paraId="39CCD8F5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2ABF9DD" w14:textId="35457C3F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0203 19 55 10 - £300 per 1000kg; 0203 29 55 91 - £300 per 1000kg</w:t>
            </w:r>
          </w:p>
        </w:tc>
        <w:tc>
          <w:tcPr>
            <w:tcW w:w="1819" w:type="dxa"/>
          </w:tcPr>
          <w:p w14:paraId="1A9D3202" w14:textId="45BC535B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1,220,000 (kg)</w:t>
            </w:r>
          </w:p>
        </w:tc>
        <w:tc>
          <w:tcPr>
            <w:tcW w:w="1819" w:type="dxa"/>
          </w:tcPr>
          <w:p w14:paraId="1B943C57" w14:textId="64D6950F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20DB9645" w14:textId="172159D6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320A58B" w14:textId="4586396F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311,000 (kg)</w:t>
            </w:r>
          </w:p>
        </w:tc>
      </w:tr>
      <w:tr w:rsidR="006B32C9" w14:paraId="698B5009" w14:textId="77777777" w:rsidTr="002B4CDE">
        <w:tc>
          <w:tcPr>
            <w:tcW w:w="1818" w:type="dxa"/>
          </w:tcPr>
          <w:p w14:paraId="3A5574B3" w14:textId="73C41C7F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092011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7B6ABCC8" w14:textId="02F21EE9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48D948FB" w14:textId="1D987AE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Argentina</w:t>
            </w:r>
          </w:p>
        </w:tc>
        <w:tc>
          <w:tcPr>
            <w:tcW w:w="1819" w:type="dxa"/>
          </w:tcPr>
          <w:p w14:paraId="52D196A1" w14:textId="7DAFDAD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D8C8956" w14:textId="5E6B62AA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5,994,000 (kg) (carcass weight)</w:t>
            </w:r>
          </w:p>
        </w:tc>
        <w:tc>
          <w:tcPr>
            <w:tcW w:w="1819" w:type="dxa"/>
          </w:tcPr>
          <w:p w14:paraId="237D82D5" w14:textId="58B4F7A3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110F002" w14:textId="318D06ED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1D45345" w14:textId="4D7745F8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4,549,000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</w:tr>
      <w:tr w:rsidR="006B32C9" w14:paraId="639165F2" w14:textId="77777777" w:rsidTr="002B4CDE">
        <w:tc>
          <w:tcPr>
            <w:tcW w:w="1818" w:type="dxa"/>
          </w:tcPr>
          <w:p w14:paraId="208A5E89" w14:textId="339A9C9F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092012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77596B82" w14:textId="1FE420E3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3C7E4DD7" w14:textId="0DCE65A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Australia</w:t>
            </w:r>
          </w:p>
        </w:tc>
        <w:tc>
          <w:tcPr>
            <w:tcW w:w="1819" w:type="dxa"/>
          </w:tcPr>
          <w:p w14:paraId="547D156F" w14:textId="421E928E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DAC257B" w14:textId="29E9381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15,349,000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3026B793" w14:textId="73199069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85D5EB6" w14:textId="36C605FB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10763EE" w14:textId="66891294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11,648,000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</w:tr>
      <w:tr w:rsidR="006B32C9" w14:paraId="25558CCF" w14:textId="77777777" w:rsidTr="002B4CDE">
        <w:tc>
          <w:tcPr>
            <w:tcW w:w="1818" w:type="dxa"/>
          </w:tcPr>
          <w:p w14:paraId="5C00CF80" w14:textId="49EB64DB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091922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2625527E" w14:textId="0492371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00DA8252" w14:textId="7858459E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Chile</w:t>
            </w:r>
          </w:p>
        </w:tc>
        <w:tc>
          <w:tcPr>
            <w:tcW w:w="1819" w:type="dxa"/>
          </w:tcPr>
          <w:p w14:paraId="59C62F65" w14:textId="6D73BD8D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3152AF5" w14:textId="0C3BAD82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372,000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7E1DC235" w14:textId="687BFB43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6B056DA" w14:textId="77632B8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600BCBE" w14:textId="164E0390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283,000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</w:tr>
      <w:tr w:rsidR="006B32C9" w14:paraId="2B93A02A" w14:textId="77777777" w:rsidTr="002B4CDE">
        <w:tc>
          <w:tcPr>
            <w:tcW w:w="1818" w:type="dxa"/>
          </w:tcPr>
          <w:p w14:paraId="5E07951F" w14:textId="22399676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090693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63F0C1BE" w14:textId="4A937F21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26457D0D" w14:textId="1780E51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Greenland</w:t>
            </w:r>
          </w:p>
        </w:tc>
        <w:tc>
          <w:tcPr>
            <w:tcW w:w="1819" w:type="dxa"/>
          </w:tcPr>
          <w:p w14:paraId="52DB2C32" w14:textId="46E15D80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D3B5727" w14:textId="4ECCCF8A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52,000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288B369B" w14:textId="2242CB62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FBA9E10" w14:textId="778137CE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54ED023" w14:textId="055ED5B8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39,000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</w:tr>
      <w:tr w:rsidR="006B32C9" w14:paraId="37BC7CC4" w14:textId="77777777" w:rsidTr="002B4CDE">
        <w:tc>
          <w:tcPr>
            <w:tcW w:w="1818" w:type="dxa"/>
          </w:tcPr>
          <w:p w14:paraId="59742FBE" w14:textId="17C5411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090790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5958669C" w14:textId="165EFC64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2F655FAA" w14:textId="550548FE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Iceland</w:t>
            </w:r>
          </w:p>
        </w:tc>
        <w:tc>
          <w:tcPr>
            <w:tcW w:w="1819" w:type="dxa"/>
          </w:tcPr>
          <w:p w14:paraId="5F13D34C" w14:textId="46CE08BF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69E02F2" w14:textId="6932645F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251,000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46E3CCD0" w14:textId="4D417A4F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C352BAB" w14:textId="63FE14D2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ED90C60" w14:textId="4F1FF34A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190,000 (kg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</w:t>
            </w:r>
            <w:r w:rsidRPr="00726044">
              <w:rPr>
                <w:rFonts w:cs="Arial"/>
                <w:sz w:val="20"/>
                <w:szCs w:val="20"/>
              </w:rPr>
              <w:t>)</w:t>
            </w:r>
          </w:p>
        </w:tc>
      </w:tr>
      <w:tr w:rsidR="006B32C9" w14:paraId="61E3D037" w14:textId="77777777" w:rsidTr="002B4CDE">
        <w:tc>
          <w:tcPr>
            <w:tcW w:w="1818" w:type="dxa"/>
          </w:tcPr>
          <w:p w14:paraId="0536958B" w14:textId="1EA8DC81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092013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1A13A527" w14:textId="3EA56C02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7EB390B9" w14:textId="6B2D6D4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New Zealand</w:t>
            </w:r>
          </w:p>
        </w:tc>
        <w:tc>
          <w:tcPr>
            <w:tcW w:w="1819" w:type="dxa"/>
          </w:tcPr>
          <w:p w14:paraId="49C3F4F4" w14:textId="48C633DB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D991645" w14:textId="76C02429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114,138,000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74F848E7" w14:textId="44381D4C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411BF39" w14:textId="37C8D5BC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7E1F0E8" w14:textId="50B3D96C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86,620,000 (kg) (carcass weight)</w:t>
            </w:r>
          </w:p>
        </w:tc>
      </w:tr>
      <w:tr w:rsidR="006B32C9" w14:paraId="1BB424DA" w14:textId="77777777" w:rsidTr="002B4CDE">
        <w:tc>
          <w:tcPr>
            <w:tcW w:w="1818" w:type="dxa"/>
          </w:tcPr>
          <w:p w14:paraId="7D707F46" w14:textId="0AD60CC0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092014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5FCFABA5" w14:textId="3A9F7262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3CF8C5AA" w14:textId="11F3F8FD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Uruguay</w:t>
            </w:r>
          </w:p>
        </w:tc>
        <w:tc>
          <w:tcPr>
            <w:tcW w:w="1819" w:type="dxa"/>
          </w:tcPr>
          <w:p w14:paraId="2EC3D3BD" w14:textId="57A3BE2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99ED05B" w14:textId="3FC2B982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1,041,000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4CABEC9A" w14:textId="2C5373D0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AA0BCF6" w14:textId="188EC643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37E3497" w14:textId="4C704A0F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790,000 (kg) (carcass weight)</w:t>
            </w:r>
          </w:p>
        </w:tc>
      </w:tr>
      <w:tr w:rsidR="006B32C9" w14:paraId="46B29E2C" w14:textId="77777777" w:rsidTr="002B4CDE">
        <w:tc>
          <w:tcPr>
            <w:tcW w:w="1818" w:type="dxa"/>
          </w:tcPr>
          <w:p w14:paraId="63BBA292" w14:textId="5F4A9CDA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092017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818" w:type="dxa"/>
          </w:tcPr>
          <w:p w14:paraId="3058AF1B" w14:textId="5BEB6608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55426025" w14:textId="70B621A3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Bosnia Herzegovina</w:t>
            </w:r>
          </w:p>
        </w:tc>
        <w:tc>
          <w:tcPr>
            <w:tcW w:w="1819" w:type="dxa"/>
          </w:tcPr>
          <w:p w14:paraId="6E6F5443" w14:textId="1635572A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00092F7" w14:textId="175D9DEF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440,000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7112D4AF" w14:textId="7D808BB9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A763E4C" w14:textId="477D375C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540EC36" w14:textId="58AC266A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334,000 (kg) (carcass weight)</w:t>
            </w:r>
          </w:p>
        </w:tc>
      </w:tr>
      <w:tr w:rsidR="006B32C9" w14:paraId="32701661" w14:textId="77777777" w:rsidTr="002B4CDE">
        <w:tc>
          <w:tcPr>
            <w:tcW w:w="1818" w:type="dxa"/>
          </w:tcPr>
          <w:p w14:paraId="3E40F7B6" w14:textId="3594FECE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092016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footnoteReference w:id="1"/>
            </w:r>
          </w:p>
        </w:tc>
        <w:tc>
          <w:tcPr>
            <w:tcW w:w="1818" w:type="dxa"/>
          </w:tcPr>
          <w:p w14:paraId="5D6BE1C6" w14:textId="2A9B2036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0204</w:t>
            </w:r>
          </w:p>
        </w:tc>
        <w:tc>
          <w:tcPr>
            <w:tcW w:w="1819" w:type="dxa"/>
          </w:tcPr>
          <w:p w14:paraId="0EC14EE9" w14:textId="77777777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8FCFC4A" w14:textId="1C2F85B2" w:rsidR="006B32C9" w:rsidRPr="00726044" w:rsidRDefault="006B32C9" w:rsidP="006B32C9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C676CD7" w14:textId="6628BB7A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22,000 (kg) </w:t>
            </w:r>
            <w:r w:rsidRPr="00726044">
              <w:rPr>
                <w:rFonts w:cs="Arial"/>
                <w:bCs/>
                <w:sz w:val="20"/>
                <w:szCs w:val="20"/>
              </w:rPr>
              <w:t>(carcass weight)</w:t>
            </w:r>
          </w:p>
        </w:tc>
        <w:tc>
          <w:tcPr>
            <w:tcW w:w="1819" w:type="dxa"/>
          </w:tcPr>
          <w:p w14:paraId="76C7324B" w14:textId="43AD31E7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2E15E4E" w14:textId="66604B0D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AEBC84E" w14:textId="37E05E78" w:rsidR="006B32C9" w:rsidRPr="00726044" w:rsidRDefault="006B32C9" w:rsidP="006B32C9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16,000 (kg) (carcass weight)</w:t>
            </w:r>
          </w:p>
        </w:tc>
      </w:tr>
      <w:tr w:rsidR="00F01CD8" w14:paraId="77968BF6" w14:textId="77777777" w:rsidTr="002B4CDE">
        <w:tc>
          <w:tcPr>
            <w:tcW w:w="1818" w:type="dxa"/>
          </w:tcPr>
          <w:p w14:paraId="47238879" w14:textId="6715CA3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090055</w:t>
            </w:r>
          </w:p>
        </w:tc>
        <w:tc>
          <w:tcPr>
            <w:tcW w:w="1818" w:type="dxa"/>
          </w:tcPr>
          <w:p w14:paraId="39377062" w14:textId="49FB2C0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0701 90 50 00</w:t>
            </w:r>
          </w:p>
        </w:tc>
        <w:tc>
          <w:tcPr>
            <w:tcW w:w="1819" w:type="dxa"/>
          </w:tcPr>
          <w:p w14:paraId="1EDF450F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66901AD" w14:textId="43D5853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3%</w:t>
            </w:r>
          </w:p>
        </w:tc>
        <w:tc>
          <w:tcPr>
            <w:tcW w:w="1819" w:type="dxa"/>
          </w:tcPr>
          <w:p w14:paraId="357230A6" w14:textId="7163E23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3,000 (kg)</w:t>
            </w:r>
          </w:p>
        </w:tc>
        <w:tc>
          <w:tcPr>
            <w:tcW w:w="1819" w:type="dxa"/>
          </w:tcPr>
          <w:p w14:paraId="78C1323C" w14:textId="1FEB7A3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6B11126" w14:textId="27BD004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May</w:t>
            </w:r>
          </w:p>
        </w:tc>
        <w:tc>
          <w:tcPr>
            <w:tcW w:w="1819" w:type="dxa"/>
          </w:tcPr>
          <w:p w14:paraId="71EBA143" w14:textId="18C06B4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 (kg)</w:t>
            </w:r>
          </w:p>
        </w:tc>
      </w:tr>
      <w:tr w:rsidR="00F01CD8" w14:paraId="0D54DD0D" w14:textId="77777777" w:rsidTr="002B4CDE">
        <w:tc>
          <w:tcPr>
            <w:tcW w:w="1818" w:type="dxa"/>
          </w:tcPr>
          <w:p w14:paraId="20C3A41E" w14:textId="28E04136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090094</w:t>
            </w:r>
          </w:p>
        </w:tc>
        <w:tc>
          <w:tcPr>
            <w:tcW w:w="1818" w:type="dxa"/>
          </w:tcPr>
          <w:p w14:paraId="0C7BD5F6" w14:textId="3E3273D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0702 00 00</w:t>
            </w:r>
          </w:p>
        </w:tc>
        <w:tc>
          <w:tcPr>
            <w:tcW w:w="1819" w:type="dxa"/>
          </w:tcPr>
          <w:p w14:paraId="05CC07A7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F4E3781" w14:textId="30937E16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12%</w:t>
            </w:r>
          </w:p>
        </w:tc>
        <w:tc>
          <w:tcPr>
            <w:tcW w:w="1819" w:type="dxa"/>
          </w:tcPr>
          <w:p w14:paraId="76B445A6" w14:textId="2558F08E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8,000 (kg)</w:t>
            </w:r>
          </w:p>
        </w:tc>
        <w:tc>
          <w:tcPr>
            <w:tcW w:w="1819" w:type="dxa"/>
          </w:tcPr>
          <w:p w14:paraId="7CE0DFD2" w14:textId="601133E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May</w:t>
            </w:r>
          </w:p>
        </w:tc>
        <w:tc>
          <w:tcPr>
            <w:tcW w:w="1819" w:type="dxa"/>
          </w:tcPr>
          <w:p w14:paraId="59F7787E" w14:textId="0F01073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October</w:t>
            </w:r>
          </w:p>
        </w:tc>
        <w:tc>
          <w:tcPr>
            <w:tcW w:w="1819" w:type="dxa"/>
          </w:tcPr>
          <w:p w14:paraId="05D667B2" w14:textId="357EFB89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F01CD8" w14:paraId="34D6E561" w14:textId="77777777" w:rsidTr="002B4CDE">
        <w:tc>
          <w:tcPr>
            <w:tcW w:w="1818" w:type="dxa"/>
          </w:tcPr>
          <w:p w14:paraId="1CE2D940" w14:textId="63848AD6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090056</w:t>
            </w:r>
          </w:p>
        </w:tc>
        <w:tc>
          <w:tcPr>
            <w:tcW w:w="1818" w:type="dxa"/>
          </w:tcPr>
          <w:p w14:paraId="45B53E42" w14:textId="6ECF2C4D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0706 10 00</w:t>
            </w:r>
          </w:p>
        </w:tc>
        <w:tc>
          <w:tcPr>
            <w:tcW w:w="1819" w:type="dxa"/>
          </w:tcPr>
          <w:p w14:paraId="55224F8A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0525653" w14:textId="1CE369C8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7%</w:t>
            </w:r>
          </w:p>
        </w:tc>
        <w:tc>
          <w:tcPr>
            <w:tcW w:w="1819" w:type="dxa"/>
          </w:tcPr>
          <w:p w14:paraId="11C664EE" w14:textId="5B5DCF0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52,000 (kg)</w:t>
            </w:r>
          </w:p>
        </w:tc>
        <w:tc>
          <w:tcPr>
            <w:tcW w:w="1819" w:type="dxa"/>
          </w:tcPr>
          <w:p w14:paraId="031AA979" w14:textId="38DC5AA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0E44479" w14:textId="788E45A1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023B4AB" w14:textId="05121B9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40,000 (kg)</w:t>
            </w:r>
          </w:p>
        </w:tc>
      </w:tr>
      <w:tr w:rsidR="00F01CD8" w14:paraId="3CE8FD7B" w14:textId="77777777" w:rsidTr="002B4CDE">
        <w:tc>
          <w:tcPr>
            <w:tcW w:w="1818" w:type="dxa"/>
          </w:tcPr>
          <w:p w14:paraId="2E67F683" w14:textId="22B92B20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090059</w:t>
            </w:r>
          </w:p>
        </w:tc>
        <w:tc>
          <w:tcPr>
            <w:tcW w:w="1818" w:type="dxa"/>
          </w:tcPr>
          <w:p w14:paraId="6568C186" w14:textId="34B8381A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0707 00 05</w:t>
            </w:r>
          </w:p>
        </w:tc>
        <w:tc>
          <w:tcPr>
            <w:tcW w:w="1819" w:type="dxa"/>
          </w:tcPr>
          <w:p w14:paraId="7ED52BE2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301871E" w14:textId="1A4D103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2.5%</w:t>
            </w:r>
          </w:p>
        </w:tc>
        <w:tc>
          <w:tcPr>
            <w:tcW w:w="1819" w:type="dxa"/>
          </w:tcPr>
          <w:p w14:paraId="7CA97A36" w14:textId="1974E95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634,000 (kg)</w:t>
            </w:r>
          </w:p>
        </w:tc>
        <w:tc>
          <w:tcPr>
            <w:tcW w:w="1819" w:type="dxa"/>
          </w:tcPr>
          <w:p w14:paraId="0CC2748A" w14:textId="3528D87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November</w:t>
            </w:r>
          </w:p>
        </w:tc>
        <w:tc>
          <w:tcPr>
            <w:tcW w:w="1819" w:type="dxa"/>
          </w:tcPr>
          <w:p w14:paraId="1AFD7C9F" w14:textId="7B0544F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May</w:t>
            </w:r>
          </w:p>
        </w:tc>
        <w:tc>
          <w:tcPr>
            <w:tcW w:w="1819" w:type="dxa"/>
          </w:tcPr>
          <w:p w14:paraId="09A292DE" w14:textId="14339B9D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152,000 (kg)</w:t>
            </w:r>
          </w:p>
        </w:tc>
      </w:tr>
      <w:tr w:rsidR="00F01CD8" w14:paraId="59110C1F" w14:textId="77777777" w:rsidTr="002B4CDE">
        <w:tc>
          <w:tcPr>
            <w:tcW w:w="1818" w:type="dxa"/>
          </w:tcPr>
          <w:p w14:paraId="654BD8D3" w14:textId="1AE58E7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090035</w:t>
            </w:r>
          </w:p>
        </w:tc>
        <w:tc>
          <w:tcPr>
            <w:tcW w:w="1818" w:type="dxa"/>
          </w:tcPr>
          <w:p w14:paraId="29C9FB95" w14:textId="7396EFB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0712 20 00</w:t>
            </w:r>
          </w:p>
        </w:tc>
        <w:tc>
          <w:tcPr>
            <w:tcW w:w="1819" w:type="dxa"/>
          </w:tcPr>
          <w:p w14:paraId="44C5504E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0A69D9F" w14:textId="0077888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1819" w:type="dxa"/>
          </w:tcPr>
          <w:p w14:paraId="72F9BC11" w14:textId="04BCF09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2,304,000 (kg)</w:t>
            </w:r>
          </w:p>
        </w:tc>
        <w:tc>
          <w:tcPr>
            <w:tcW w:w="1819" w:type="dxa"/>
          </w:tcPr>
          <w:p w14:paraId="71B0DA2C" w14:textId="5F67ADD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8AECFE2" w14:textId="27862C7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569DB5B" w14:textId="6165CE9D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1,748,000 (kg)</w:t>
            </w:r>
          </w:p>
        </w:tc>
      </w:tr>
      <w:tr w:rsidR="00F01CD8" w14:paraId="29D49A0B" w14:textId="77777777" w:rsidTr="002B4CDE">
        <w:tc>
          <w:tcPr>
            <w:tcW w:w="1818" w:type="dxa"/>
          </w:tcPr>
          <w:p w14:paraId="5B771968" w14:textId="19B44C0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090708</w:t>
            </w:r>
          </w:p>
        </w:tc>
        <w:tc>
          <w:tcPr>
            <w:tcW w:w="1818" w:type="dxa"/>
          </w:tcPr>
          <w:p w14:paraId="03168932" w14:textId="34D49C9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0714 10 00</w:t>
            </w:r>
          </w:p>
        </w:tc>
        <w:tc>
          <w:tcPr>
            <w:tcW w:w="1819" w:type="dxa"/>
          </w:tcPr>
          <w:p w14:paraId="1299F18C" w14:textId="5B87A7EA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19" w:type="dxa"/>
          </w:tcPr>
          <w:p w14:paraId="36D44C0C" w14:textId="7E41A72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09763E15" w14:textId="37B679A1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2,653,973,000 (kg)</w:t>
            </w:r>
          </w:p>
        </w:tc>
        <w:tc>
          <w:tcPr>
            <w:tcW w:w="1819" w:type="dxa"/>
          </w:tcPr>
          <w:p w14:paraId="18385751" w14:textId="6E64F611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47A6DEE" w14:textId="3240EF8D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7D82372" w14:textId="0032B3FE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2,014,111,000 (kg)</w:t>
            </w:r>
          </w:p>
        </w:tc>
      </w:tr>
      <w:tr w:rsidR="00F01CD8" w14:paraId="3AAE2D3F" w14:textId="77777777" w:rsidTr="002B4CDE">
        <w:tc>
          <w:tcPr>
            <w:tcW w:w="1818" w:type="dxa"/>
          </w:tcPr>
          <w:p w14:paraId="5741E8EC" w14:textId="342FBA7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090126</w:t>
            </w:r>
          </w:p>
        </w:tc>
        <w:tc>
          <w:tcPr>
            <w:tcW w:w="1818" w:type="dxa"/>
          </w:tcPr>
          <w:p w14:paraId="2612357D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10 00;</w:t>
            </w:r>
          </w:p>
          <w:p w14:paraId="239AC9BD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 30 00;</w:t>
            </w:r>
          </w:p>
          <w:p w14:paraId="043A1C86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 40 00;</w:t>
            </w:r>
          </w:p>
          <w:p w14:paraId="4464F162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 50 00;</w:t>
            </w:r>
          </w:p>
          <w:p w14:paraId="16918280" w14:textId="6F8D18F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0714 90 20</w:t>
            </w:r>
          </w:p>
        </w:tc>
        <w:tc>
          <w:tcPr>
            <w:tcW w:w="1819" w:type="dxa"/>
          </w:tcPr>
          <w:p w14:paraId="67481707" w14:textId="13047A5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Indonesia</w:t>
            </w:r>
          </w:p>
        </w:tc>
        <w:tc>
          <w:tcPr>
            <w:tcW w:w="1819" w:type="dxa"/>
          </w:tcPr>
          <w:p w14:paraId="53A86007" w14:textId="2DD5A8E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7D78C960" w14:textId="78BC9AB3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825,000,000 (kg)</w:t>
            </w:r>
          </w:p>
        </w:tc>
        <w:tc>
          <w:tcPr>
            <w:tcW w:w="1819" w:type="dxa"/>
          </w:tcPr>
          <w:p w14:paraId="1DD26A1A" w14:textId="7687B27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C3D3599" w14:textId="4ED79A83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33DF35E" w14:textId="404F6E7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626,096,000 (kg)</w:t>
            </w:r>
          </w:p>
        </w:tc>
      </w:tr>
      <w:tr w:rsidR="00F01CD8" w14:paraId="007A2C86" w14:textId="77777777" w:rsidTr="002B4CDE">
        <w:tc>
          <w:tcPr>
            <w:tcW w:w="1818" w:type="dxa"/>
          </w:tcPr>
          <w:p w14:paraId="7EEC5FFA" w14:textId="5403DDC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090127</w:t>
            </w:r>
          </w:p>
        </w:tc>
        <w:tc>
          <w:tcPr>
            <w:tcW w:w="1818" w:type="dxa"/>
          </w:tcPr>
          <w:p w14:paraId="4D2B0736" w14:textId="187C05D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10 00; 0714 30 00; 0714 40 00; 0714 50 00; 0714 90 20</w:t>
            </w:r>
          </w:p>
        </w:tc>
        <w:tc>
          <w:tcPr>
            <w:tcW w:w="1819" w:type="dxa"/>
          </w:tcPr>
          <w:p w14:paraId="06C0732B" w14:textId="68F9D74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China</w:t>
            </w:r>
          </w:p>
        </w:tc>
        <w:tc>
          <w:tcPr>
            <w:tcW w:w="1819" w:type="dxa"/>
          </w:tcPr>
          <w:p w14:paraId="200EF637" w14:textId="53C4E9DA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79085B4B" w14:textId="444C445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74,195,000 (kg)</w:t>
            </w:r>
          </w:p>
        </w:tc>
        <w:tc>
          <w:tcPr>
            <w:tcW w:w="1819" w:type="dxa"/>
          </w:tcPr>
          <w:p w14:paraId="50A338BE" w14:textId="3CE65F8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0C4AB77" w14:textId="6CEC629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3F2B0EC" w14:textId="0751465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56,307,000 (kg)</w:t>
            </w:r>
          </w:p>
        </w:tc>
      </w:tr>
      <w:tr w:rsidR="00F01CD8" w14:paraId="4AED8E13" w14:textId="77777777" w:rsidTr="002B4CDE">
        <w:tc>
          <w:tcPr>
            <w:tcW w:w="1818" w:type="dxa"/>
          </w:tcPr>
          <w:p w14:paraId="5BE57E76" w14:textId="6F8CCAE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090128</w:t>
            </w:r>
          </w:p>
        </w:tc>
        <w:tc>
          <w:tcPr>
            <w:tcW w:w="1818" w:type="dxa"/>
          </w:tcPr>
          <w:p w14:paraId="0E315AC6" w14:textId="5872CF5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10 00; 0714 30 00; 0714 40 00; 0714 50 00; 0714 90 20</w:t>
            </w:r>
          </w:p>
        </w:tc>
        <w:tc>
          <w:tcPr>
            <w:tcW w:w="1819" w:type="dxa"/>
          </w:tcPr>
          <w:p w14:paraId="1674129B" w14:textId="4789B67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Other WTO countries other than Thailand, Indonesia and China</w:t>
            </w:r>
          </w:p>
        </w:tc>
        <w:tc>
          <w:tcPr>
            <w:tcW w:w="1819" w:type="dxa"/>
          </w:tcPr>
          <w:p w14:paraId="7DFA9261" w14:textId="092AD0D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10CE9DC9" w14:textId="4A9ADCD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21,038,000 (kg)</w:t>
            </w:r>
          </w:p>
        </w:tc>
        <w:tc>
          <w:tcPr>
            <w:tcW w:w="1819" w:type="dxa"/>
          </w:tcPr>
          <w:p w14:paraId="6187D5F3" w14:textId="3216ECF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327B261" w14:textId="348C7BF2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4F30AAF" w14:textId="61DCD2B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15,966,000 (kg)</w:t>
            </w:r>
          </w:p>
        </w:tc>
      </w:tr>
      <w:tr w:rsidR="00F01CD8" w14:paraId="7FD91D6B" w14:textId="77777777" w:rsidTr="002B4CDE">
        <w:tc>
          <w:tcPr>
            <w:tcW w:w="1818" w:type="dxa"/>
          </w:tcPr>
          <w:p w14:paraId="1B98C6C1" w14:textId="6B922D3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090130</w:t>
            </w:r>
          </w:p>
        </w:tc>
        <w:tc>
          <w:tcPr>
            <w:tcW w:w="1818" w:type="dxa"/>
          </w:tcPr>
          <w:p w14:paraId="4F0D893E" w14:textId="61BA1D4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10 00; 0714 30 00; 0714 40 00; 0714 50 00; 0714 90 20</w:t>
            </w:r>
          </w:p>
        </w:tc>
        <w:tc>
          <w:tcPr>
            <w:tcW w:w="1819" w:type="dxa"/>
          </w:tcPr>
          <w:p w14:paraId="5556F307" w14:textId="3C022700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Other Non-WTO member countries</w:t>
            </w:r>
          </w:p>
        </w:tc>
        <w:tc>
          <w:tcPr>
            <w:tcW w:w="1819" w:type="dxa"/>
          </w:tcPr>
          <w:p w14:paraId="03B635C7" w14:textId="399F0EA8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0039CBCB" w14:textId="26020CD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309,000 (kg)</w:t>
            </w:r>
          </w:p>
        </w:tc>
        <w:tc>
          <w:tcPr>
            <w:tcW w:w="1819" w:type="dxa"/>
          </w:tcPr>
          <w:p w14:paraId="444BDC93" w14:textId="37B3445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D59C53A" w14:textId="7352565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7F0116B" w14:textId="351E6EE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234,000 (kg)</w:t>
            </w:r>
          </w:p>
        </w:tc>
      </w:tr>
      <w:tr w:rsidR="00F01CD8" w14:paraId="3CA31390" w14:textId="77777777" w:rsidTr="002B4CDE">
        <w:tc>
          <w:tcPr>
            <w:tcW w:w="1818" w:type="dxa"/>
          </w:tcPr>
          <w:p w14:paraId="64EFE877" w14:textId="4005AF2F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090124</w:t>
            </w:r>
          </w:p>
        </w:tc>
        <w:tc>
          <w:tcPr>
            <w:tcW w:w="1818" w:type="dxa"/>
          </w:tcPr>
          <w:p w14:paraId="62B60468" w14:textId="0D036F90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0714 20 90</w:t>
            </w:r>
          </w:p>
        </w:tc>
        <w:tc>
          <w:tcPr>
            <w:tcW w:w="1819" w:type="dxa"/>
          </w:tcPr>
          <w:p w14:paraId="7BD3E830" w14:textId="57DBAAA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China</w:t>
            </w:r>
          </w:p>
        </w:tc>
        <w:tc>
          <w:tcPr>
            <w:tcW w:w="1819" w:type="dxa"/>
          </w:tcPr>
          <w:p w14:paraId="0B7F748C" w14:textId="212F6DA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3A6E31F" w14:textId="338DE84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347,359,000 (kg)</w:t>
            </w:r>
          </w:p>
        </w:tc>
        <w:tc>
          <w:tcPr>
            <w:tcW w:w="1819" w:type="dxa"/>
          </w:tcPr>
          <w:p w14:paraId="2463E1F2" w14:textId="66157C8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6DFD7E8" w14:textId="61574DD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46AB4B2" w14:textId="39DBCAF3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263,612,000 (kg)</w:t>
            </w:r>
          </w:p>
        </w:tc>
      </w:tr>
      <w:tr w:rsidR="00F01CD8" w14:paraId="798D38B0" w14:textId="77777777" w:rsidTr="002B4CDE">
        <w:tc>
          <w:tcPr>
            <w:tcW w:w="1818" w:type="dxa"/>
          </w:tcPr>
          <w:p w14:paraId="0D1107FE" w14:textId="377C628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090131</w:t>
            </w:r>
          </w:p>
        </w:tc>
        <w:tc>
          <w:tcPr>
            <w:tcW w:w="1818" w:type="dxa"/>
          </w:tcPr>
          <w:p w14:paraId="616C4096" w14:textId="50BD77D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0714 20 90</w:t>
            </w:r>
          </w:p>
        </w:tc>
        <w:tc>
          <w:tcPr>
            <w:tcW w:w="1819" w:type="dxa"/>
          </w:tcPr>
          <w:p w14:paraId="10F6A5DE" w14:textId="0FABF516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Countries other than China</w:t>
            </w:r>
          </w:p>
        </w:tc>
        <w:tc>
          <w:tcPr>
            <w:tcW w:w="1819" w:type="dxa"/>
          </w:tcPr>
          <w:p w14:paraId="6145F449" w14:textId="52E60F6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3B98F07" w14:textId="5EE8D38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15,000 (kg)</w:t>
            </w:r>
          </w:p>
        </w:tc>
        <w:tc>
          <w:tcPr>
            <w:tcW w:w="1819" w:type="dxa"/>
          </w:tcPr>
          <w:p w14:paraId="10B0D8B6" w14:textId="2507D35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B76776F" w14:textId="3843564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AD0DBCE" w14:textId="52E85E74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11,000 (kg)</w:t>
            </w:r>
          </w:p>
        </w:tc>
      </w:tr>
      <w:tr w:rsidR="00F01CD8" w14:paraId="6C37B30A" w14:textId="77777777" w:rsidTr="002B4CDE">
        <w:tc>
          <w:tcPr>
            <w:tcW w:w="1818" w:type="dxa"/>
          </w:tcPr>
          <w:p w14:paraId="583FA6E9" w14:textId="5A8F9F8A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090041</w:t>
            </w:r>
          </w:p>
        </w:tc>
        <w:tc>
          <w:tcPr>
            <w:tcW w:w="1818" w:type="dxa"/>
          </w:tcPr>
          <w:p w14:paraId="4304F1A9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0802 11 90;</w:t>
            </w:r>
          </w:p>
          <w:p w14:paraId="1CF32A2A" w14:textId="2FB7C20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0802 12 90</w:t>
            </w:r>
          </w:p>
        </w:tc>
        <w:tc>
          <w:tcPr>
            <w:tcW w:w="1819" w:type="dxa"/>
          </w:tcPr>
          <w:p w14:paraId="37A547DA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AC251AE" w14:textId="379B540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2%</w:t>
            </w:r>
          </w:p>
        </w:tc>
        <w:tc>
          <w:tcPr>
            <w:tcW w:w="1819" w:type="dxa"/>
          </w:tcPr>
          <w:p w14:paraId="6BC47818" w14:textId="5CF3169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4,042,000 (kg)</w:t>
            </w:r>
          </w:p>
        </w:tc>
        <w:tc>
          <w:tcPr>
            <w:tcW w:w="1819" w:type="dxa"/>
          </w:tcPr>
          <w:p w14:paraId="6B402288" w14:textId="74B753DB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679B851" w14:textId="3818FC0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31 December </w:t>
            </w:r>
          </w:p>
        </w:tc>
        <w:tc>
          <w:tcPr>
            <w:tcW w:w="1819" w:type="dxa"/>
          </w:tcPr>
          <w:p w14:paraId="56A0A71C" w14:textId="279A03C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3,068,000 (kg)</w:t>
            </w:r>
          </w:p>
        </w:tc>
      </w:tr>
      <w:tr w:rsidR="00F01CD8" w14:paraId="78C36051" w14:textId="77777777" w:rsidTr="002B4CDE">
        <w:tc>
          <w:tcPr>
            <w:tcW w:w="1818" w:type="dxa"/>
          </w:tcPr>
          <w:p w14:paraId="42EBD0DE" w14:textId="4646DD06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090027</w:t>
            </w:r>
          </w:p>
        </w:tc>
        <w:tc>
          <w:tcPr>
            <w:tcW w:w="1818" w:type="dxa"/>
          </w:tcPr>
          <w:p w14:paraId="6BB8ACB0" w14:textId="32E7CCC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0805 29 00</w:t>
            </w:r>
          </w:p>
        </w:tc>
        <w:tc>
          <w:tcPr>
            <w:tcW w:w="1819" w:type="dxa"/>
          </w:tcPr>
          <w:p w14:paraId="26C5C630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C50E8CC" w14:textId="01A80CFF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2%</w:t>
            </w:r>
          </w:p>
        </w:tc>
        <w:tc>
          <w:tcPr>
            <w:tcW w:w="1819" w:type="dxa"/>
          </w:tcPr>
          <w:p w14:paraId="16FF86EB" w14:textId="27073B2D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69,000 (kg)</w:t>
            </w:r>
          </w:p>
        </w:tc>
        <w:tc>
          <w:tcPr>
            <w:tcW w:w="1819" w:type="dxa"/>
          </w:tcPr>
          <w:p w14:paraId="63E7B0AC" w14:textId="5B75EB1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February</w:t>
            </w:r>
          </w:p>
        </w:tc>
        <w:tc>
          <w:tcPr>
            <w:tcW w:w="1819" w:type="dxa"/>
          </w:tcPr>
          <w:p w14:paraId="4A71A561" w14:textId="55C8AA1B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April</w:t>
            </w:r>
          </w:p>
        </w:tc>
        <w:tc>
          <w:tcPr>
            <w:tcW w:w="1819" w:type="dxa"/>
          </w:tcPr>
          <w:p w14:paraId="04E24D7D" w14:textId="57F75363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25,000,000 (kg)</w:t>
            </w:r>
          </w:p>
        </w:tc>
      </w:tr>
      <w:tr w:rsidR="00F01CD8" w14:paraId="6860C575" w14:textId="77777777" w:rsidTr="002B4CDE">
        <w:tc>
          <w:tcPr>
            <w:tcW w:w="1818" w:type="dxa"/>
          </w:tcPr>
          <w:p w14:paraId="37A49794" w14:textId="4ED4E238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090039</w:t>
            </w:r>
          </w:p>
        </w:tc>
        <w:tc>
          <w:tcPr>
            <w:tcW w:w="1818" w:type="dxa"/>
          </w:tcPr>
          <w:p w14:paraId="4057D50C" w14:textId="1D5CCBD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0805 50 10</w:t>
            </w:r>
          </w:p>
        </w:tc>
        <w:tc>
          <w:tcPr>
            <w:tcW w:w="1819" w:type="dxa"/>
          </w:tcPr>
          <w:p w14:paraId="0494F465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17081A9" w14:textId="0C04B66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9" w:type="dxa"/>
          </w:tcPr>
          <w:p w14:paraId="342B085D" w14:textId="2BD7135E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1,844,000 (kg)</w:t>
            </w:r>
          </w:p>
        </w:tc>
        <w:tc>
          <w:tcPr>
            <w:tcW w:w="1819" w:type="dxa"/>
          </w:tcPr>
          <w:p w14:paraId="71EC94B3" w14:textId="750ED79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January</w:t>
            </w:r>
          </w:p>
        </w:tc>
        <w:tc>
          <w:tcPr>
            <w:tcW w:w="1819" w:type="dxa"/>
          </w:tcPr>
          <w:p w14:paraId="1C118AB8" w14:textId="5571788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 June</w:t>
            </w:r>
          </w:p>
        </w:tc>
        <w:tc>
          <w:tcPr>
            <w:tcW w:w="1819" w:type="dxa"/>
          </w:tcPr>
          <w:p w14:paraId="680379B3" w14:textId="3C4C1BD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928,000 (kg)</w:t>
            </w:r>
          </w:p>
        </w:tc>
      </w:tr>
      <w:tr w:rsidR="00F01CD8" w14:paraId="74204E76" w14:textId="77777777" w:rsidTr="002B4CDE">
        <w:tc>
          <w:tcPr>
            <w:tcW w:w="1818" w:type="dxa"/>
          </w:tcPr>
          <w:p w14:paraId="5A93E42C" w14:textId="3E28BF9F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090060</w:t>
            </w:r>
          </w:p>
        </w:tc>
        <w:tc>
          <w:tcPr>
            <w:tcW w:w="1818" w:type="dxa"/>
          </w:tcPr>
          <w:p w14:paraId="76A5460C" w14:textId="38D91AB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0806 10 10 90</w:t>
            </w:r>
          </w:p>
        </w:tc>
        <w:tc>
          <w:tcPr>
            <w:tcW w:w="1819" w:type="dxa"/>
          </w:tcPr>
          <w:p w14:paraId="3D7D20F0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465644B" w14:textId="7BE270C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9%</w:t>
            </w:r>
          </w:p>
        </w:tc>
        <w:tc>
          <w:tcPr>
            <w:tcW w:w="1819" w:type="dxa"/>
          </w:tcPr>
          <w:p w14:paraId="40C54133" w14:textId="390CCEF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615,000 (kg)</w:t>
            </w:r>
          </w:p>
        </w:tc>
        <w:tc>
          <w:tcPr>
            <w:tcW w:w="1819" w:type="dxa"/>
          </w:tcPr>
          <w:p w14:paraId="6A6324F4" w14:textId="3B6CC9C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 July</w:t>
            </w:r>
          </w:p>
        </w:tc>
        <w:tc>
          <w:tcPr>
            <w:tcW w:w="1819" w:type="dxa"/>
          </w:tcPr>
          <w:p w14:paraId="788DA643" w14:textId="5784936E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October</w:t>
            </w:r>
          </w:p>
        </w:tc>
        <w:tc>
          <w:tcPr>
            <w:tcW w:w="1819" w:type="dxa"/>
          </w:tcPr>
          <w:p w14:paraId="6D3061AE" w14:textId="0F47523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F01CD8" w14:paraId="1641F7A4" w14:textId="77777777" w:rsidTr="002B4CDE">
        <w:tc>
          <w:tcPr>
            <w:tcW w:w="1818" w:type="dxa"/>
          </w:tcPr>
          <w:p w14:paraId="2ECC56CC" w14:textId="1D959A2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090061</w:t>
            </w:r>
          </w:p>
        </w:tc>
        <w:tc>
          <w:tcPr>
            <w:tcW w:w="1818" w:type="dxa"/>
          </w:tcPr>
          <w:p w14:paraId="702A8C6D" w14:textId="3E2F5F5F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0808 10 80</w:t>
            </w:r>
          </w:p>
        </w:tc>
        <w:tc>
          <w:tcPr>
            <w:tcW w:w="1819" w:type="dxa"/>
          </w:tcPr>
          <w:p w14:paraId="2B5A13E8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9BA6ABF" w14:textId="3A6AA75D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F9DF575" w14:textId="28A36B2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30,000 (kg)</w:t>
            </w:r>
          </w:p>
        </w:tc>
        <w:tc>
          <w:tcPr>
            <w:tcW w:w="1819" w:type="dxa"/>
          </w:tcPr>
          <w:p w14:paraId="29DE5BB4" w14:textId="2053C01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April</w:t>
            </w:r>
          </w:p>
        </w:tc>
        <w:tc>
          <w:tcPr>
            <w:tcW w:w="1819" w:type="dxa"/>
          </w:tcPr>
          <w:p w14:paraId="5270C5D5" w14:textId="47FD204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July</w:t>
            </w:r>
          </w:p>
        </w:tc>
        <w:tc>
          <w:tcPr>
            <w:tcW w:w="1819" w:type="dxa"/>
          </w:tcPr>
          <w:p w14:paraId="4B62541F" w14:textId="6B28F6E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F01CD8" w14:paraId="498D76CD" w14:textId="77777777" w:rsidTr="002B4CDE">
        <w:tc>
          <w:tcPr>
            <w:tcW w:w="1818" w:type="dxa"/>
          </w:tcPr>
          <w:p w14:paraId="57D8568A" w14:textId="2851F4C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090062</w:t>
            </w:r>
          </w:p>
        </w:tc>
        <w:tc>
          <w:tcPr>
            <w:tcW w:w="1818" w:type="dxa"/>
          </w:tcPr>
          <w:p w14:paraId="217CCCB8" w14:textId="1E9F0239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0808 30 90</w:t>
            </w:r>
          </w:p>
        </w:tc>
        <w:tc>
          <w:tcPr>
            <w:tcW w:w="1819" w:type="dxa"/>
          </w:tcPr>
          <w:p w14:paraId="4BC6677D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57D0C8A" w14:textId="552502A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5%</w:t>
            </w:r>
          </w:p>
        </w:tc>
        <w:tc>
          <w:tcPr>
            <w:tcW w:w="1819" w:type="dxa"/>
          </w:tcPr>
          <w:p w14:paraId="7956D3B6" w14:textId="07E462A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190,000 (kg)</w:t>
            </w:r>
          </w:p>
        </w:tc>
        <w:tc>
          <w:tcPr>
            <w:tcW w:w="1819" w:type="dxa"/>
          </w:tcPr>
          <w:p w14:paraId="1304D532" w14:textId="5FA9057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August</w:t>
            </w:r>
          </w:p>
        </w:tc>
        <w:tc>
          <w:tcPr>
            <w:tcW w:w="1819" w:type="dxa"/>
          </w:tcPr>
          <w:p w14:paraId="3B739E2E" w14:textId="7243A8E7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D881B55" w14:textId="13E08B70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F01CD8" w14:paraId="56983A96" w14:textId="77777777" w:rsidTr="002B4CDE">
        <w:tc>
          <w:tcPr>
            <w:tcW w:w="1818" w:type="dxa"/>
          </w:tcPr>
          <w:p w14:paraId="1D385BEA" w14:textId="0D6FC4E0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090058</w:t>
            </w:r>
          </w:p>
        </w:tc>
        <w:tc>
          <w:tcPr>
            <w:tcW w:w="1818" w:type="dxa"/>
          </w:tcPr>
          <w:p w14:paraId="162AF0B5" w14:textId="7B237DE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0809 10 00 00</w:t>
            </w:r>
          </w:p>
        </w:tc>
        <w:tc>
          <w:tcPr>
            <w:tcW w:w="1819" w:type="dxa"/>
          </w:tcPr>
          <w:p w14:paraId="08611B49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0607698" w14:textId="1BA1158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1819" w:type="dxa"/>
          </w:tcPr>
          <w:p w14:paraId="5FB26C19" w14:textId="0DC4A2F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426,000 (kg)</w:t>
            </w:r>
          </w:p>
        </w:tc>
        <w:tc>
          <w:tcPr>
            <w:tcW w:w="1819" w:type="dxa"/>
          </w:tcPr>
          <w:p w14:paraId="5AE9F4D7" w14:textId="4BAC579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August</w:t>
            </w:r>
          </w:p>
        </w:tc>
        <w:tc>
          <w:tcPr>
            <w:tcW w:w="1819" w:type="dxa"/>
          </w:tcPr>
          <w:p w14:paraId="5C62BC50" w14:textId="2DA8F361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May</w:t>
            </w:r>
          </w:p>
        </w:tc>
        <w:tc>
          <w:tcPr>
            <w:tcW w:w="1819" w:type="dxa"/>
          </w:tcPr>
          <w:p w14:paraId="52DF2B98" w14:textId="6DEBE2FC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88,000 (kg)</w:t>
            </w:r>
          </w:p>
        </w:tc>
      </w:tr>
      <w:tr w:rsidR="00F01CD8" w14:paraId="65C9F4D8" w14:textId="77777777" w:rsidTr="002B4CDE">
        <w:tc>
          <w:tcPr>
            <w:tcW w:w="1818" w:type="dxa"/>
          </w:tcPr>
          <w:p w14:paraId="45B9153E" w14:textId="720CBE4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090063</w:t>
            </w:r>
          </w:p>
        </w:tc>
        <w:tc>
          <w:tcPr>
            <w:tcW w:w="1818" w:type="dxa"/>
          </w:tcPr>
          <w:p w14:paraId="6870B660" w14:textId="38DC0FA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0809 10 00 00</w:t>
            </w:r>
          </w:p>
        </w:tc>
        <w:tc>
          <w:tcPr>
            <w:tcW w:w="1819" w:type="dxa"/>
          </w:tcPr>
          <w:p w14:paraId="47116C52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27571C4" w14:textId="6D50FFE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1819" w:type="dxa"/>
          </w:tcPr>
          <w:p w14:paraId="6E9A15DC" w14:textId="5775843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1,113,000 (kg)</w:t>
            </w:r>
          </w:p>
        </w:tc>
        <w:tc>
          <w:tcPr>
            <w:tcW w:w="1819" w:type="dxa"/>
          </w:tcPr>
          <w:p w14:paraId="284598D4" w14:textId="525E7A1D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June</w:t>
            </w:r>
          </w:p>
        </w:tc>
        <w:tc>
          <w:tcPr>
            <w:tcW w:w="1819" w:type="dxa"/>
          </w:tcPr>
          <w:p w14:paraId="1104C9D2" w14:textId="0D7F8A99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July</w:t>
            </w:r>
          </w:p>
        </w:tc>
        <w:tc>
          <w:tcPr>
            <w:tcW w:w="1819" w:type="dxa"/>
          </w:tcPr>
          <w:p w14:paraId="7FBF37BB" w14:textId="3B24137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231,000 (kg)</w:t>
            </w:r>
          </w:p>
        </w:tc>
      </w:tr>
      <w:tr w:rsidR="00F01CD8" w14:paraId="392729C4" w14:textId="77777777" w:rsidTr="002B4CDE">
        <w:tc>
          <w:tcPr>
            <w:tcW w:w="1818" w:type="dxa"/>
          </w:tcPr>
          <w:p w14:paraId="23BC9299" w14:textId="3C16360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090040</w:t>
            </w:r>
          </w:p>
        </w:tc>
        <w:tc>
          <w:tcPr>
            <w:tcW w:w="1818" w:type="dxa"/>
          </w:tcPr>
          <w:p w14:paraId="1450C2AA" w14:textId="540A92FC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0809 29 00 00</w:t>
            </w:r>
          </w:p>
        </w:tc>
        <w:tc>
          <w:tcPr>
            <w:tcW w:w="1819" w:type="dxa"/>
          </w:tcPr>
          <w:p w14:paraId="7948A761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34A3A35" w14:textId="34B5AC55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4%</w:t>
            </w:r>
          </w:p>
        </w:tc>
        <w:tc>
          <w:tcPr>
            <w:tcW w:w="1819" w:type="dxa"/>
          </w:tcPr>
          <w:p w14:paraId="01A7FAC5" w14:textId="38A10A1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695,000 (kg)</w:t>
            </w:r>
          </w:p>
        </w:tc>
        <w:tc>
          <w:tcPr>
            <w:tcW w:w="1819" w:type="dxa"/>
          </w:tcPr>
          <w:p w14:paraId="244C0041" w14:textId="150D5D64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 May</w:t>
            </w:r>
          </w:p>
        </w:tc>
        <w:tc>
          <w:tcPr>
            <w:tcW w:w="1819" w:type="dxa"/>
          </w:tcPr>
          <w:p w14:paraId="12B2894C" w14:textId="3CC485EB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July</w:t>
            </w:r>
          </w:p>
        </w:tc>
        <w:tc>
          <w:tcPr>
            <w:tcW w:w="1819" w:type="dxa"/>
          </w:tcPr>
          <w:p w14:paraId="6649D2C1" w14:textId="1C81D6B2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F01CD8" w14:paraId="3E242C50" w14:textId="77777777" w:rsidTr="002B4CDE">
        <w:tc>
          <w:tcPr>
            <w:tcW w:w="1818" w:type="dxa"/>
          </w:tcPr>
          <w:p w14:paraId="75B13221" w14:textId="16F6FE2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090076</w:t>
            </w:r>
          </w:p>
        </w:tc>
        <w:tc>
          <w:tcPr>
            <w:tcW w:w="1818" w:type="dxa"/>
          </w:tcPr>
          <w:p w14:paraId="29DD008B" w14:textId="4FE2D07E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1003 90 00</w:t>
            </w:r>
          </w:p>
        </w:tc>
        <w:tc>
          <w:tcPr>
            <w:tcW w:w="1819" w:type="dxa"/>
          </w:tcPr>
          <w:p w14:paraId="1E6AA559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C55FA6E" w14:textId="4B654F22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€8 per 1000kg</w:t>
            </w:r>
          </w:p>
        </w:tc>
        <w:tc>
          <w:tcPr>
            <w:tcW w:w="1819" w:type="dxa"/>
          </w:tcPr>
          <w:p w14:paraId="09754985" w14:textId="0899B1A2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30,101,</w:t>
            </w:r>
            <w:r w:rsidRPr="00726044">
              <w:rPr>
                <w:rFonts w:cs="Arial"/>
                <w:sz w:val="20"/>
                <w:szCs w:val="20"/>
              </w:rPr>
              <w:t>000 (kg)</w:t>
            </w:r>
          </w:p>
        </w:tc>
        <w:tc>
          <w:tcPr>
            <w:tcW w:w="1819" w:type="dxa"/>
          </w:tcPr>
          <w:p w14:paraId="73923B05" w14:textId="0B404502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BEF2880" w14:textId="3BA41732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0F18FBE" w14:textId="46827CB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22,844,000 (kg)</w:t>
            </w:r>
          </w:p>
        </w:tc>
      </w:tr>
      <w:tr w:rsidR="00F01CD8" w14:paraId="1AC36797" w14:textId="77777777" w:rsidTr="002B4CDE">
        <w:tc>
          <w:tcPr>
            <w:tcW w:w="1818" w:type="dxa"/>
          </w:tcPr>
          <w:p w14:paraId="743F6241" w14:textId="3584E644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090083</w:t>
            </w:r>
          </w:p>
        </w:tc>
        <w:tc>
          <w:tcPr>
            <w:tcW w:w="1818" w:type="dxa"/>
          </w:tcPr>
          <w:p w14:paraId="3EA93B91" w14:textId="162EFAAA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1006 10</w:t>
            </w:r>
          </w:p>
        </w:tc>
        <w:tc>
          <w:tcPr>
            <w:tcW w:w="1819" w:type="dxa"/>
          </w:tcPr>
          <w:p w14:paraId="7D5F0F80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2E29BEF" w14:textId="235302AF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1819" w:type="dxa"/>
          </w:tcPr>
          <w:p w14:paraId="0A84F22D" w14:textId="429AAC8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 (kg)</w:t>
            </w:r>
          </w:p>
        </w:tc>
        <w:tc>
          <w:tcPr>
            <w:tcW w:w="1819" w:type="dxa"/>
          </w:tcPr>
          <w:p w14:paraId="294B4D5D" w14:textId="42D945F4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8E3B849" w14:textId="245D811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32197A4" w14:textId="2BE9704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 (kg)</w:t>
            </w:r>
          </w:p>
        </w:tc>
      </w:tr>
      <w:tr w:rsidR="00F01CD8" w14:paraId="470DB0CB" w14:textId="77777777" w:rsidTr="002B4CDE">
        <w:tc>
          <w:tcPr>
            <w:tcW w:w="1818" w:type="dxa"/>
          </w:tcPr>
          <w:p w14:paraId="3E1E5610" w14:textId="2713567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090071</w:t>
            </w:r>
          </w:p>
        </w:tc>
        <w:tc>
          <w:tcPr>
            <w:tcW w:w="1818" w:type="dxa"/>
          </w:tcPr>
          <w:p w14:paraId="0D2533DD" w14:textId="77777777" w:rsidR="00F01CD8" w:rsidRPr="00726044" w:rsidRDefault="00F01CD8" w:rsidP="00F01CD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1008 21 00;</w:t>
            </w:r>
          </w:p>
          <w:p w14:paraId="2CD87530" w14:textId="674352D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1008 29 00</w:t>
            </w:r>
          </w:p>
        </w:tc>
        <w:tc>
          <w:tcPr>
            <w:tcW w:w="1819" w:type="dxa"/>
          </w:tcPr>
          <w:p w14:paraId="07146FF5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617C25A" w14:textId="1CCDECBB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€7 per 1000kg</w:t>
            </w:r>
          </w:p>
        </w:tc>
        <w:tc>
          <w:tcPr>
            <w:tcW w:w="1819" w:type="dxa"/>
          </w:tcPr>
          <w:p w14:paraId="4887C0F3" w14:textId="22FF879E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412,000 (kg)</w:t>
            </w:r>
          </w:p>
        </w:tc>
        <w:tc>
          <w:tcPr>
            <w:tcW w:w="1819" w:type="dxa"/>
          </w:tcPr>
          <w:p w14:paraId="1B020458" w14:textId="40028F64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376D642F" w14:textId="3D43C4BF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AA92C19" w14:textId="0125ED75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105,000 (kg)</w:t>
            </w:r>
          </w:p>
        </w:tc>
      </w:tr>
      <w:tr w:rsidR="00F01CD8" w14:paraId="2C4144C0" w14:textId="77777777" w:rsidTr="002B4CDE">
        <w:tc>
          <w:tcPr>
            <w:tcW w:w="1818" w:type="dxa"/>
          </w:tcPr>
          <w:p w14:paraId="40880313" w14:textId="380DB6AD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090043</w:t>
            </w:r>
          </w:p>
        </w:tc>
        <w:tc>
          <w:tcPr>
            <w:tcW w:w="1818" w:type="dxa"/>
          </w:tcPr>
          <w:p w14:paraId="3CEAB79C" w14:textId="30110DFD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1104 22 95</w:t>
            </w:r>
          </w:p>
        </w:tc>
        <w:tc>
          <w:tcPr>
            <w:tcW w:w="1819" w:type="dxa"/>
          </w:tcPr>
          <w:p w14:paraId="1392AEFF" w14:textId="77777777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D501F82" w14:textId="19525EA1" w:rsidR="00F01CD8" w:rsidRPr="00726044" w:rsidRDefault="00F01CD8" w:rsidP="00F01CD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5D5CB3F" w14:textId="0805176A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9,769,000 (kg)</w:t>
            </w:r>
          </w:p>
        </w:tc>
        <w:tc>
          <w:tcPr>
            <w:tcW w:w="1819" w:type="dxa"/>
          </w:tcPr>
          <w:p w14:paraId="75E2DDAA" w14:textId="465FF794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1B5EC24A" w14:textId="6AA9B9D6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1D504A5B" w14:textId="0594C9C8" w:rsidR="00F01CD8" w:rsidRPr="00726044" w:rsidRDefault="00F01CD8" w:rsidP="00F01CD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2,489,000 (kg)</w:t>
            </w:r>
          </w:p>
        </w:tc>
      </w:tr>
      <w:tr w:rsidR="00441E98" w14:paraId="61BEB400" w14:textId="77777777" w:rsidTr="002B4CDE">
        <w:tc>
          <w:tcPr>
            <w:tcW w:w="1818" w:type="dxa"/>
          </w:tcPr>
          <w:p w14:paraId="2E1E7910" w14:textId="10D0A483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090132</w:t>
            </w:r>
          </w:p>
        </w:tc>
        <w:tc>
          <w:tcPr>
            <w:tcW w:w="1818" w:type="dxa"/>
          </w:tcPr>
          <w:p w14:paraId="62173207" w14:textId="2F43E82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1108 14 00 00</w:t>
            </w:r>
          </w:p>
        </w:tc>
        <w:tc>
          <w:tcPr>
            <w:tcW w:w="1819" w:type="dxa"/>
          </w:tcPr>
          <w:p w14:paraId="2EE720DE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3E4B4D2" w14:textId="5B2E846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€170.59 per 1000kg</w:t>
            </w:r>
          </w:p>
        </w:tc>
        <w:tc>
          <w:tcPr>
            <w:tcW w:w="1819" w:type="dxa"/>
          </w:tcPr>
          <w:p w14:paraId="27F9C3C4" w14:textId="229A2189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1,368,000 (kg)</w:t>
            </w:r>
          </w:p>
        </w:tc>
        <w:tc>
          <w:tcPr>
            <w:tcW w:w="1819" w:type="dxa"/>
          </w:tcPr>
          <w:p w14:paraId="33D80A33" w14:textId="0E054E81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20C11C2" w14:textId="7CA15425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412010A" w14:textId="542612DD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260,000 (kg)</w:t>
            </w:r>
          </w:p>
        </w:tc>
      </w:tr>
      <w:tr w:rsidR="00441E98" w14:paraId="0DBD947C" w14:textId="77777777" w:rsidTr="002B4CDE">
        <w:tc>
          <w:tcPr>
            <w:tcW w:w="1818" w:type="dxa"/>
          </w:tcPr>
          <w:p w14:paraId="5AAF3E28" w14:textId="53AE9934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097700</w:t>
            </w:r>
          </w:p>
        </w:tc>
        <w:tc>
          <w:tcPr>
            <w:tcW w:w="1818" w:type="dxa"/>
          </w:tcPr>
          <w:p w14:paraId="0FF06724" w14:textId="6C382F7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1108 14 00 00</w:t>
            </w:r>
          </w:p>
        </w:tc>
        <w:tc>
          <w:tcPr>
            <w:tcW w:w="1819" w:type="dxa"/>
          </w:tcPr>
          <w:p w14:paraId="14B1850E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94A2DAB" w14:textId="4281BE53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€170.59 per 1000kg</w:t>
            </w:r>
          </w:p>
        </w:tc>
        <w:tc>
          <w:tcPr>
            <w:tcW w:w="1819" w:type="dxa"/>
          </w:tcPr>
          <w:p w14:paraId="2DC6F32E" w14:textId="066F44C2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342,</w:t>
            </w:r>
            <w:r w:rsidRPr="00726044">
              <w:rPr>
                <w:rFonts w:cs="Arial"/>
                <w:sz w:val="20"/>
                <w:szCs w:val="20"/>
              </w:rPr>
              <w:t>000 (kg)</w:t>
            </w:r>
          </w:p>
        </w:tc>
        <w:tc>
          <w:tcPr>
            <w:tcW w:w="1819" w:type="dxa"/>
          </w:tcPr>
          <w:p w14:paraId="446C0181" w14:textId="75AD6857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E828AE0" w14:textId="1888D5B5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116AB7B" w14:textId="547B3D38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260,000 (kg)</w:t>
            </w:r>
          </w:p>
        </w:tc>
      </w:tr>
      <w:tr w:rsidR="00441E98" w14:paraId="05D04D42" w14:textId="77777777" w:rsidTr="002B4CDE">
        <w:tc>
          <w:tcPr>
            <w:tcW w:w="1818" w:type="dxa"/>
          </w:tcPr>
          <w:p w14:paraId="69D79426" w14:textId="16E87D9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090120</w:t>
            </w:r>
          </w:p>
        </w:tc>
        <w:tc>
          <w:tcPr>
            <w:tcW w:w="1818" w:type="dxa"/>
          </w:tcPr>
          <w:p w14:paraId="7026C113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1601 00 91;</w:t>
            </w:r>
          </w:p>
          <w:p w14:paraId="0E5B5B09" w14:textId="19C9F11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1601 00 99</w:t>
            </w:r>
          </w:p>
        </w:tc>
        <w:tc>
          <w:tcPr>
            <w:tcW w:w="1819" w:type="dxa"/>
          </w:tcPr>
          <w:p w14:paraId="61C02AF4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43CC5CF" w14:textId="7332A424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1601 00 91 - €747 per 1000kg; </w:t>
            </w:r>
            <w:r w:rsidRPr="00726044">
              <w:rPr>
                <w:rFonts w:cs="Arial"/>
                <w:sz w:val="20"/>
                <w:szCs w:val="20"/>
              </w:rPr>
              <w:lastRenderedPageBreak/>
              <w:t>1601 00 99 - €502 per 1000kg</w:t>
            </w:r>
          </w:p>
        </w:tc>
        <w:tc>
          <w:tcPr>
            <w:tcW w:w="1819" w:type="dxa"/>
          </w:tcPr>
          <w:p w14:paraId="4A7D50A5" w14:textId="78D00065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2,838,000 (kg)</w:t>
            </w:r>
          </w:p>
        </w:tc>
        <w:tc>
          <w:tcPr>
            <w:tcW w:w="1819" w:type="dxa"/>
          </w:tcPr>
          <w:p w14:paraId="448B977E" w14:textId="5EAC24B1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3A3F968A" w14:textId="0D0879D6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47EF6D6" w14:textId="1936D0ED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723,000 (kg)</w:t>
            </w:r>
          </w:p>
        </w:tc>
      </w:tr>
      <w:tr w:rsidR="00441E98" w14:paraId="6A72E41B" w14:textId="77777777" w:rsidTr="002B4CDE">
        <w:tc>
          <w:tcPr>
            <w:tcW w:w="1818" w:type="dxa"/>
          </w:tcPr>
          <w:p w14:paraId="13BEBD99" w14:textId="66F9C0D4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090053</w:t>
            </w:r>
          </w:p>
        </w:tc>
        <w:tc>
          <w:tcPr>
            <w:tcW w:w="1818" w:type="dxa"/>
          </w:tcPr>
          <w:p w14:paraId="177C5B25" w14:textId="16676FB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1704</w:t>
            </w:r>
          </w:p>
        </w:tc>
        <w:tc>
          <w:tcPr>
            <w:tcW w:w="1819" w:type="dxa"/>
          </w:tcPr>
          <w:p w14:paraId="18C155A3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BFF14B9" w14:textId="19358C23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35%</w:t>
            </w:r>
          </w:p>
        </w:tc>
        <w:tc>
          <w:tcPr>
            <w:tcW w:w="1819" w:type="dxa"/>
          </w:tcPr>
          <w:p w14:paraId="13CAD420" w14:textId="364DC739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44,000 (kg)</w:t>
            </w:r>
          </w:p>
        </w:tc>
        <w:tc>
          <w:tcPr>
            <w:tcW w:w="1819" w:type="dxa"/>
          </w:tcPr>
          <w:p w14:paraId="67389E13" w14:textId="60E0AB80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02151F90" w14:textId="26202684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F6896EC" w14:textId="3A7267B3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11,000 (kg)</w:t>
            </w:r>
          </w:p>
        </w:tc>
      </w:tr>
      <w:tr w:rsidR="00441E98" w14:paraId="5CBD9265" w14:textId="77777777" w:rsidTr="002B4CDE">
        <w:tc>
          <w:tcPr>
            <w:tcW w:w="1818" w:type="dxa"/>
          </w:tcPr>
          <w:p w14:paraId="7D216F5C" w14:textId="52011E62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090085</w:t>
            </w:r>
          </w:p>
        </w:tc>
        <w:tc>
          <w:tcPr>
            <w:tcW w:w="1818" w:type="dxa"/>
          </w:tcPr>
          <w:p w14:paraId="06BA0879" w14:textId="0FF78612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1806</w:t>
            </w:r>
          </w:p>
        </w:tc>
        <w:tc>
          <w:tcPr>
            <w:tcW w:w="1819" w:type="dxa"/>
          </w:tcPr>
          <w:p w14:paraId="29E3BABD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07FA1A7" w14:textId="25DF2CA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43%</w:t>
            </w:r>
          </w:p>
        </w:tc>
        <w:tc>
          <w:tcPr>
            <w:tcW w:w="1819" w:type="dxa"/>
          </w:tcPr>
          <w:p w14:paraId="5B6957F6" w14:textId="7DC16493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26,000 (kg)</w:t>
            </w:r>
          </w:p>
        </w:tc>
        <w:tc>
          <w:tcPr>
            <w:tcW w:w="1819" w:type="dxa"/>
          </w:tcPr>
          <w:p w14:paraId="73605F77" w14:textId="7F3C4E0A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33B5609" w14:textId="478AD28A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6607036" w14:textId="33BBCA2E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20,000 (kg)</w:t>
            </w:r>
          </w:p>
        </w:tc>
      </w:tr>
      <w:tr w:rsidR="00441E98" w14:paraId="70361D01" w14:textId="77777777" w:rsidTr="002B4CDE">
        <w:tc>
          <w:tcPr>
            <w:tcW w:w="1818" w:type="dxa"/>
          </w:tcPr>
          <w:p w14:paraId="7BC7173F" w14:textId="46481C94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090086</w:t>
            </w:r>
          </w:p>
        </w:tc>
        <w:tc>
          <w:tcPr>
            <w:tcW w:w="1818" w:type="dxa"/>
          </w:tcPr>
          <w:p w14:paraId="577D39B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11 00;</w:t>
            </w:r>
          </w:p>
          <w:p w14:paraId="7A1D485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19 10;</w:t>
            </w:r>
          </w:p>
          <w:p w14:paraId="506E6B9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19 90;</w:t>
            </w:r>
          </w:p>
          <w:p w14:paraId="37230655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20 91;</w:t>
            </w:r>
          </w:p>
          <w:p w14:paraId="55B6A95E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20 99;</w:t>
            </w:r>
          </w:p>
          <w:p w14:paraId="5B8C67B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30 10;</w:t>
            </w:r>
          </w:p>
          <w:p w14:paraId="3473DF40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30 90;</w:t>
            </w:r>
          </w:p>
          <w:p w14:paraId="5C48792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40 10;</w:t>
            </w:r>
          </w:p>
          <w:p w14:paraId="1FD3C798" w14:textId="635DDF3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1902 40 90</w:t>
            </w:r>
          </w:p>
        </w:tc>
        <w:tc>
          <w:tcPr>
            <w:tcW w:w="1819" w:type="dxa"/>
          </w:tcPr>
          <w:p w14:paraId="1A9CE7DD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077D45E" w14:textId="2349CE80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11%</w:t>
            </w:r>
          </w:p>
        </w:tc>
        <w:tc>
          <w:tcPr>
            <w:tcW w:w="1819" w:type="dxa"/>
          </w:tcPr>
          <w:p w14:paraId="601ACDC6" w14:textId="6183C5D6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35,000 (kg)</w:t>
            </w:r>
          </w:p>
        </w:tc>
        <w:tc>
          <w:tcPr>
            <w:tcW w:w="1819" w:type="dxa"/>
          </w:tcPr>
          <w:p w14:paraId="7F550489" w14:textId="17498B92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B9BF347" w14:textId="7B7C17EF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8D0E035" w14:textId="62AF18FE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27,000 (kg)</w:t>
            </w:r>
          </w:p>
        </w:tc>
      </w:tr>
      <w:tr w:rsidR="00441E98" w14:paraId="05024958" w14:textId="77777777" w:rsidTr="002B4CDE">
        <w:tc>
          <w:tcPr>
            <w:tcW w:w="1818" w:type="dxa"/>
          </w:tcPr>
          <w:p w14:paraId="66E4CFDD" w14:textId="725EBB23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090092</w:t>
            </w:r>
          </w:p>
        </w:tc>
        <w:tc>
          <w:tcPr>
            <w:tcW w:w="1818" w:type="dxa"/>
          </w:tcPr>
          <w:p w14:paraId="373E1903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20 11;</w:t>
            </w:r>
          </w:p>
          <w:p w14:paraId="6452661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20 19;</w:t>
            </w:r>
          </w:p>
          <w:p w14:paraId="4824B1E4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20 31;</w:t>
            </w:r>
          </w:p>
          <w:p w14:paraId="42C9509E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20 39;</w:t>
            </w:r>
          </w:p>
          <w:p w14:paraId="4026A09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20 71;</w:t>
            </w:r>
          </w:p>
          <w:p w14:paraId="24EC20A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30 11;</w:t>
            </w:r>
          </w:p>
          <w:p w14:paraId="11AE091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30 19;</w:t>
            </w:r>
          </w:p>
          <w:p w14:paraId="5CA00123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30 31;</w:t>
            </w:r>
          </w:p>
          <w:p w14:paraId="01587BA1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30 39;</w:t>
            </w:r>
          </w:p>
          <w:p w14:paraId="3A8B6FC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30 79;</w:t>
            </w:r>
          </w:p>
          <w:p w14:paraId="124C3084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40 11;</w:t>
            </w:r>
          </w:p>
          <w:p w14:paraId="0FEDE344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40 19;</w:t>
            </w:r>
          </w:p>
          <w:p w14:paraId="34345AB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2008 40 21;</w:t>
            </w:r>
          </w:p>
          <w:p w14:paraId="5789862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40 29;</w:t>
            </w:r>
          </w:p>
          <w:p w14:paraId="51EC9EA5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40 31;</w:t>
            </w:r>
          </w:p>
          <w:p w14:paraId="7D8F1247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40 39;</w:t>
            </w:r>
          </w:p>
          <w:p w14:paraId="74BD3509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11;</w:t>
            </w:r>
          </w:p>
          <w:p w14:paraId="19A8953B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19;</w:t>
            </w:r>
          </w:p>
          <w:p w14:paraId="7371AEC1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31;</w:t>
            </w:r>
          </w:p>
          <w:p w14:paraId="6B4A1666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39;</w:t>
            </w:r>
          </w:p>
          <w:p w14:paraId="144A43AA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51;</w:t>
            </w:r>
          </w:p>
          <w:p w14:paraId="001286E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59;</w:t>
            </w:r>
          </w:p>
          <w:p w14:paraId="61CF3ED0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50 71;</w:t>
            </w:r>
          </w:p>
          <w:p w14:paraId="66A9900C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60 11;</w:t>
            </w:r>
          </w:p>
          <w:p w14:paraId="120805B6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60 19;</w:t>
            </w:r>
          </w:p>
          <w:p w14:paraId="58CFD96D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60 31;</w:t>
            </w:r>
          </w:p>
          <w:p w14:paraId="38D52149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60 39;</w:t>
            </w:r>
          </w:p>
          <w:p w14:paraId="636ABC91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60 60;</w:t>
            </w:r>
          </w:p>
          <w:p w14:paraId="10D0F8B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11;</w:t>
            </w:r>
          </w:p>
          <w:p w14:paraId="3BE26FDA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19;</w:t>
            </w:r>
          </w:p>
          <w:p w14:paraId="78E9E332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31;</w:t>
            </w:r>
          </w:p>
          <w:p w14:paraId="3FBDEFAC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39;</w:t>
            </w:r>
          </w:p>
          <w:p w14:paraId="74A072B9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51;</w:t>
            </w:r>
          </w:p>
          <w:p w14:paraId="4A5E09DC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70 59;</w:t>
            </w:r>
          </w:p>
          <w:p w14:paraId="14AD1112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80 11;</w:t>
            </w:r>
          </w:p>
          <w:p w14:paraId="4E749257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80 19;</w:t>
            </w:r>
          </w:p>
          <w:p w14:paraId="691EF349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80 31;</w:t>
            </w:r>
          </w:p>
          <w:p w14:paraId="636835F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2008 80 39;</w:t>
            </w:r>
          </w:p>
          <w:p w14:paraId="73072E1E" w14:textId="2FEC68D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2008 80 70</w:t>
            </w:r>
          </w:p>
        </w:tc>
        <w:tc>
          <w:tcPr>
            <w:tcW w:w="1819" w:type="dxa"/>
          </w:tcPr>
          <w:p w14:paraId="7581371F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92C94C6" w14:textId="1B7F5EA5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1819" w:type="dxa"/>
          </w:tcPr>
          <w:p w14:paraId="3E545B27" w14:textId="005EA58E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18,000 (kg)</w:t>
            </w:r>
          </w:p>
        </w:tc>
        <w:tc>
          <w:tcPr>
            <w:tcW w:w="1819" w:type="dxa"/>
          </w:tcPr>
          <w:p w14:paraId="4539BE4F" w14:textId="4A01E23F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346C00E" w14:textId="4551646D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C42AD61" w14:textId="5E869425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14,000 (kg)</w:t>
            </w:r>
          </w:p>
        </w:tc>
      </w:tr>
      <w:tr w:rsidR="00441E98" w14:paraId="00EBF08F" w14:textId="77777777" w:rsidTr="002B4CDE">
        <w:tc>
          <w:tcPr>
            <w:tcW w:w="1818" w:type="dxa"/>
          </w:tcPr>
          <w:p w14:paraId="56B5EA97" w14:textId="6BEE3484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090093</w:t>
            </w:r>
          </w:p>
        </w:tc>
        <w:tc>
          <w:tcPr>
            <w:tcW w:w="1818" w:type="dxa"/>
          </w:tcPr>
          <w:p w14:paraId="2C61AD6E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11 11;</w:t>
            </w:r>
          </w:p>
          <w:p w14:paraId="3A472A01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11 19;</w:t>
            </w:r>
          </w:p>
          <w:p w14:paraId="5723486C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19 11;</w:t>
            </w:r>
          </w:p>
          <w:p w14:paraId="7F9E2BD3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19 19;</w:t>
            </w:r>
          </w:p>
          <w:p w14:paraId="720440A0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29 11;</w:t>
            </w:r>
          </w:p>
          <w:p w14:paraId="28302772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29 19;</w:t>
            </w:r>
          </w:p>
          <w:p w14:paraId="5A661ADA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39 11;</w:t>
            </w:r>
          </w:p>
          <w:p w14:paraId="1A210041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39 19;</w:t>
            </w:r>
          </w:p>
          <w:p w14:paraId="7F13760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49 11;</w:t>
            </w:r>
          </w:p>
          <w:p w14:paraId="28A4087E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49 19;</w:t>
            </w:r>
          </w:p>
          <w:p w14:paraId="37E69FB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79 11;</w:t>
            </w:r>
          </w:p>
          <w:p w14:paraId="258A166F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79 19;</w:t>
            </w:r>
          </w:p>
          <w:p w14:paraId="3D8B69D4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11;</w:t>
            </w:r>
          </w:p>
          <w:p w14:paraId="2867CB20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19;</w:t>
            </w:r>
          </w:p>
          <w:p w14:paraId="30E84DB0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34;</w:t>
            </w:r>
          </w:p>
          <w:p w14:paraId="5AF92237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35;</w:t>
            </w:r>
          </w:p>
          <w:p w14:paraId="22A28A8C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36;</w:t>
            </w:r>
          </w:p>
          <w:p w14:paraId="50A9EC48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80 38;</w:t>
            </w:r>
          </w:p>
          <w:p w14:paraId="21DA74AD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90 11;</w:t>
            </w:r>
          </w:p>
          <w:p w14:paraId="54BAE79D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90 19;</w:t>
            </w:r>
          </w:p>
          <w:p w14:paraId="215458EA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90 21;</w:t>
            </w:r>
          </w:p>
          <w:p w14:paraId="1BF57521" w14:textId="3BE3CB8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2009 90 29</w:t>
            </w:r>
          </w:p>
        </w:tc>
        <w:tc>
          <w:tcPr>
            <w:tcW w:w="1819" w:type="dxa"/>
          </w:tcPr>
          <w:p w14:paraId="329B3766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7A917AE" w14:textId="2D0478BA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20%</w:t>
            </w:r>
          </w:p>
        </w:tc>
        <w:tc>
          <w:tcPr>
            <w:tcW w:w="1819" w:type="dxa"/>
          </w:tcPr>
          <w:p w14:paraId="7CFE1698" w14:textId="1F983A42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608,000 (kg)</w:t>
            </w:r>
          </w:p>
        </w:tc>
        <w:tc>
          <w:tcPr>
            <w:tcW w:w="1819" w:type="dxa"/>
          </w:tcPr>
          <w:p w14:paraId="3AB5C1C0" w14:textId="2DFFC2C8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9D6B864" w14:textId="47E02D1A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D6CC5C4" w14:textId="7E2F0BFE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461,000 (kg)</w:t>
            </w:r>
          </w:p>
        </w:tc>
      </w:tr>
      <w:tr w:rsidR="00441E98" w14:paraId="0112F43F" w14:textId="77777777" w:rsidTr="002B4CDE">
        <w:tc>
          <w:tcPr>
            <w:tcW w:w="1818" w:type="dxa"/>
          </w:tcPr>
          <w:p w14:paraId="5FFAD446" w14:textId="6DEC0F6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090088</w:t>
            </w:r>
          </w:p>
        </w:tc>
        <w:tc>
          <w:tcPr>
            <w:tcW w:w="1818" w:type="dxa"/>
          </w:tcPr>
          <w:p w14:paraId="34AE5E6B" w14:textId="1417AD4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2106 90 98</w:t>
            </w:r>
          </w:p>
        </w:tc>
        <w:tc>
          <w:tcPr>
            <w:tcW w:w="1819" w:type="dxa"/>
          </w:tcPr>
          <w:p w14:paraId="2068F24F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5248674" w14:textId="6B5F1B96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18%</w:t>
            </w:r>
          </w:p>
        </w:tc>
        <w:tc>
          <w:tcPr>
            <w:tcW w:w="1819" w:type="dxa"/>
          </w:tcPr>
          <w:p w14:paraId="15471478" w14:textId="3AB23C6F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219,000 (kg)</w:t>
            </w:r>
          </w:p>
        </w:tc>
        <w:tc>
          <w:tcPr>
            <w:tcW w:w="1819" w:type="dxa"/>
          </w:tcPr>
          <w:p w14:paraId="62E8EAAD" w14:textId="62C53A60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C7FD9B3" w14:textId="435D5CBA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FCF5C40" w14:textId="6FBB1BF7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166,000 (kg)</w:t>
            </w:r>
          </w:p>
        </w:tc>
      </w:tr>
      <w:tr w:rsidR="00441E98" w14:paraId="0ED2CED8" w14:textId="77777777" w:rsidTr="002B4CDE">
        <w:tc>
          <w:tcPr>
            <w:tcW w:w="1818" w:type="dxa"/>
          </w:tcPr>
          <w:p w14:paraId="2F8B9771" w14:textId="782CCF1C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090096</w:t>
            </w:r>
          </w:p>
        </w:tc>
        <w:tc>
          <w:tcPr>
            <w:tcW w:w="1818" w:type="dxa"/>
          </w:tcPr>
          <w:p w14:paraId="193D9668" w14:textId="6A12531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2106 90 98</w:t>
            </w:r>
          </w:p>
        </w:tc>
        <w:tc>
          <w:tcPr>
            <w:tcW w:w="1819" w:type="dxa"/>
          </w:tcPr>
          <w:p w14:paraId="6ABFCAC7" w14:textId="5C0A852D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19" w:type="dxa"/>
          </w:tcPr>
          <w:p w14:paraId="5AD31A92" w14:textId="1AA3F7CD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FAF2A8D" w14:textId="1F662EE5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719,000 (kg)</w:t>
            </w:r>
          </w:p>
        </w:tc>
        <w:tc>
          <w:tcPr>
            <w:tcW w:w="1819" w:type="dxa"/>
          </w:tcPr>
          <w:p w14:paraId="2E00696C" w14:textId="2E21BC3E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9" w:type="dxa"/>
          </w:tcPr>
          <w:p w14:paraId="60D913FF" w14:textId="5F3F6113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2E10D95" w14:textId="1D7C0BD8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183,000 (kg)</w:t>
            </w:r>
          </w:p>
        </w:tc>
      </w:tr>
      <w:tr w:rsidR="00441E98" w14:paraId="5B092894" w14:textId="77777777" w:rsidTr="002B4CDE">
        <w:tc>
          <w:tcPr>
            <w:tcW w:w="1818" w:type="dxa"/>
          </w:tcPr>
          <w:p w14:paraId="6C398A14" w14:textId="3ADF0D33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090097</w:t>
            </w:r>
          </w:p>
        </w:tc>
        <w:tc>
          <w:tcPr>
            <w:tcW w:w="1818" w:type="dxa"/>
          </w:tcPr>
          <w:p w14:paraId="76730E95" w14:textId="1A0A2C0E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2204 21 12</w:t>
            </w:r>
          </w:p>
        </w:tc>
        <w:tc>
          <w:tcPr>
            <w:tcW w:w="1819" w:type="dxa"/>
          </w:tcPr>
          <w:p w14:paraId="37036AEE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92A0F98" w14:textId="1348D65A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€10 per hl</w:t>
            </w:r>
          </w:p>
        </w:tc>
        <w:tc>
          <w:tcPr>
            <w:tcW w:w="1819" w:type="dxa"/>
          </w:tcPr>
          <w:p w14:paraId="7DA4F99B" w14:textId="6C53F630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35,311 (hl)</w:t>
            </w:r>
          </w:p>
        </w:tc>
        <w:tc>
          <w:tcPr>
            <w:tcW w:w="1819" w:type="dxa"/>
          </w:tcPr>
          <w:p w14:paraId="3D08A2C6" w14:textId="6C1871D1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F595C53" w14:textId="00D34BCD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237A02F" w14:textId="450FA81A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26,797 (hl)</w:t>
            </w:r>
          </w:p>
        </w:tc>
      </w:tr>
      <w:tr w:rsidR="00441E98" w14:paraId="1A58D467" w14:textId="77777777" w:rsidTr="002B4CDE">
        <w:tc>
          <w:tcPr>
            <w:tcW w:w="1818" w:type="dxa"/>
          </w:tcPr>
          <w:p w14:paraId="4458133B" w14:textId="04B0C2DE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090095</w:t>
            </w:r>
          </w:p>
        </w:tc>
        <w:tc>
          <w:tcPr>
            <w:tcW w:w="1818" w:type="dxa"/>
          </w:tcPr>
          <w:p w14:paraId="0C30804A" w14:textId="77777777" w:rsidR="00441E98" w:rsidRPr="00726044" w:rsidRDefault="00441E98" w:rsidP="00441E98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2204 22 11;</w:t>
            </w:r>
          </w:p>
          <w:p w14:paraId="01E68F96" w14:textId="3BB64EDB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2204 29 11</w:t>
            </w:r>
          </w:p>
        </w:tc>
        <w:tc>
          <w:tcPr>
            <w:tcW w:w="1819" w:type="dxa"/>
          </w:tcPr>
          <w:p w14:paraId="051F161B" w14:textId="77777777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49FCE86" w14:textId="5BFBF555" w:rsidR="00441E98" w:rsidRPr="00726044" w:rsidRDefault="00441E98" w:rsidP="00441E98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€8 per hl</w:t>
            </w:r>
          </w:p>
        </w:tc>
        <w:tc>
          <w:tcPr>
            <w:tcW w:w="1819" w:type="dxa"/>
          </w:tcPr>
          <w:p w14:paraId="51C2A470" w14:textId="6BFFAC8C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bCs/>
                <w:sz w:val="20"/>
                <w:szCs w:val="20"/>
              </w:rPr>
              <w:t>4,353 (hl)</w:t>
            </w:r>
          </w:p>
        </w:tc>
        <w:tc>
          <w:tcPr>
            <w:tcW w:w="1819" w:type="dxa"/>
          </w:tcPr>
          <w:p w14:paraId="332B4F5E" w14:textId="4A8B5B90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F908FE2" w14:textId="5F4481F2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7EC9690" w14:textId="623A0A90" w:rsidR="00441E98" w:rsidRPr="00726044" w:rsidRDefault="00441E98" w:rsidP="00441E98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3,304 (hl)</w:t>
            </w:r>
          </w:p>
        </w:tc>
      </w:tr>
      <w:tr w:rsidR="00CE598B" w14:paraId="4AB99EDE" w14:textId="77777777" w:rsidTr="002B4CDE">
        <w:tc>
          <w:tcPr>
            <w:tcW w:w="1818" w:type="dxa"/>
          </w:tcPr>
          <w:p w14:paraId="65CDE937" w14:textId="604A3890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090098</w:t>
            </w:r>
          </w:p>
        </w:tc>
        <w:tc>
          <w:tcPr>
            <w:tcW w:w="1818" w:type="dxa"/>
          </w:tcPr>
          <w:p w14:paraId="2778CC42" w14:textId="1A68D9B6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2205 90 10</w:t>
            </w:r>
          </w:p>
        </w:tc>
        <w:tc>
          <w:tcPr>
            <w:tcW w:w="1819" w:type="dxa"/>
          </w:tcPr>
          <w:p w14:paraId="6040BB51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E5F0D3C" w14:textId="4374D616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€7 per hl</w:t>
            </w:r>
          </w:p>
        </w:tc>
        <w:tc>
          <w:tcPr>
            <w:tcW w:w="1819" w:type="dxa"/>
          </w:tcPr>
          <w:p w14:paraId="0F8B857A" w14:textId="7445E1F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 (hl)</w:t>
            </w:r>
          </w:p>
        </w:tc>
        <w:tc>
          <w:tcPr>
            <w:tcW w:w="1819" w:type="dxa"/>
          </w:tcPr>
          <w:p w14:paraId="768C4227" w14:textId="37FA5749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DD2D224" w14:textId="19F358E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BD4B893" w14:textId="27A7219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 (hl)</w:t>
            </w:r>
          </w:p>
        </w:tc>
      </w:tr>
      <w:tr w:rsidR="00CE598B" w14:paraId="18339B8E" w14:textId="77777777" w:rsidTr="002B4CDE">
        <w:tc>
          <w:tcPr>
            <w:tcW w:w="1818" w:type="dxa"/>
          </w:tcPr>
          <w:p w14:paraId="5B5C47F9" w14:textId="51BF6442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090072</w:t>
            </w:r>
          </w:p>
        </w:tc>
        <w:tc>
          <w:tcPr>
            <w:tcW w:w="1818" w:type="dxa"/>
          </w:tcPr>
          <w:p w14:paraId="367614BD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30 10;</w:t>
            </w:r>
          </w:p>
          <w:p w14:paraId="6B066B8D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30 90;</w:t>
            </w:r>
          </w:p>
          <w:p w14:paraId="7058F8B4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40 10;</w:t>
            </w:r>
          </w:p>
          <w:p w14:paraId="7E420002" w14:textId="204A1498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2302 40 90</w:t>
            </w:r>
          </w:p>
        </w:tc>
        <w:tc>
          <w:tcPr>
            <w:tcW w:w="1819" w:type="dxa"/>
          </w:tcPr>
          <w:p w14:paraId="450743CA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504C0CB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30 10,  2302 30 90 - €30.60 per 1000kg;</w:t>
            </w:r>
          </w:p>
          <w:p w14:paraId="326500B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2302 40 10,</w:t>
            </w:r>
          </w:p>
          <w:p w14:paraId="42C067FC" w14:textId="67D94591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2302 40 90 - €62.25 per 1000kg.</w:t>
            </w:r>
          </w:p>
        </w:tc>
        <w:tc>
          <w:tcPr>
            <w:tcW w:w="1819" w:type="dxa"/>
          </w:tcPr>
          <w:p w14:paraId="6A6212F3" w14:textId="154ECAC2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16,932,000 (kg)</w:t>
            </w:r>
          </w:p>
        </w:tc>
        <w:tc>
          <w:tcPr>
            <w:tcW w:w="1819" w:type="dxa"/>
          </w:tcPr>
          <w:p w14:paraId="4F7DDD67" w14:textId="0AC52A5B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AA38C30" w14:textId="48F6892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F45EA1F" w14:textId="34F94BF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12,850,000 (kg)</w:t>
            </w:r>
          </w:p>
        </w:tc>
      </w:tr>
      <w:tr w:rsidR="00CE598B" w14:paraId="7A9953D6" w14:textId="77777777" w:rsidTr="002B4CDE">
        <w:tc>
          <w:tcPr>
            <w:tcW w:w="1818" w:type="dxa"/>
          </w:tcPr>
          <w:p w14:paraId="2F9EC231" w14:textId="5AE3A9DA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090073</w:t>
            </w:r>
          </w:p>
        </w:tc>
        <w:tc>
          <w:tcPr>
            <w:tcW w:w="1818" w:type="dxa"/>
          </w:tcPr>
          <w:p w14:paraId="6AF804B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31;</w:t>
            </w:r>
          </w:p>
          <w:p w14:paraId="47D97EE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41;</w:t>
            </w:r>
          </w:p>
          <w:p w14:paraId="788CA7AA" w14:textId="7DE6342A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2309 90 51</w:t>
            </w:r>
          </w:p>
        </w:tc>
        <w:tc>
          <w:tcPr>
            <w:tcW w:w="1819" w:type="dxa"/>
          </w:tcPr>
          <w:p w14:paraId="47092B1B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5C77882" w14:textId="036C1DB5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7%</w:t>
            </w:r>
          </w:p>
        </w:tc>
        <w:tc>
          <w:tcPr>
            <w:tcW w:w="1819" w:type="dxa"/>
          </w:tcPr>
          <w:p w14:paraId="1066FAEE" w14:textId="65BC525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54,000 (kg)</w:t>
            </w:r>
          </w:p>
        </w:tc>
        <w:tc>
          <w:tcPr>
            <w:tcW w:w="1819" w:type="dxa"/>
          </w:tcPr>
          <w:p w14:paraId="59B53EEC" w14:textId="04AFA62E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93BC1FF" w14:textId="6186ECA1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48E1A72" w14:textId="1030C5FE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41,000 (kg)</w:t>
            </w:r>
          </w:p>
        </w:tc>
      </w:tr>
      <w:tr w:rsidR="00CE598B" w14:paraId="0F815CBF" w14:textId="77777777" w:rsidTr="002B4CDE">
        <w:tc>
          <w:tcPr>
            <w:tcW w:w="1818" w:type="dxa"/>
          </w:tcPr>
          <w:p w14:paraId="734CF49B" w14:textId="3A284B29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090070</w:t>
            </w:r>
          </w:p>
        </w:tc>
        <w:tc>
          <w:tcPr>
            <w:tcW w:w="1818" w:type="dxa"/>
          </w:tcPr>
          <w:p w14:paraId="36D82BFA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31;</w:t>
            </w:r>
          </w:p>
          <w:p w14:paraId="1E1BE59F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41;</w:t>
            </w:r>
          </w:p>
          <w:p w14:paraId="2F44C966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51;</w:t>
            </w:r>
          </w:p>
          <w:p w14:paraId="7CEF103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95;</w:t>
            </w:r>
          </w:p>
          <w:p w14:paraId="6A50E51A" w14:textId="7A4DF6BA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2309 90 99</w:t>
            </w:r>
          </w:p>
        </w:tc>
        <w:tc>
          <w:tcPr>
            <w:tcW w:w="1819" w:type="dxa"/>
          </w:tcPr>
          <w:p w14:paraId="3C720DF5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E8E3EFA" w14:textId="1BFF3B61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7%</w:t>
            </w:r>
          </w:p>
        </w:tc>
        <w:tc>
          <w:tcPr>
            <w:tcW w:w="1819" w:type="dxa"/>
          </w:tcPr>
          <w:p w14:paraId="3212E7E5" w14:textId="2995AAD1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30,000 (kg)</w:t>
            </w:r>
          </w:p>
        </w:tc>
        <w:tc>
          <w:tcPr>
            <w:tcW w:w="1819" w:type="dxa"/>
          </w:tcPr>
          <w:p w14:paraId="1A570566" w14:textId="6DC6DEB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776DF4B" w14:textId="015A83E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660ED6E" w14:textId="0881CBD2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23,000 (kg)</w:t>
            </w:r>
          </w:p>
        </w:tc>
      </w:tr>
      <w:tr w:rsidR="00CE598B" w14:paraId="7C0FAE68" w14:textId="77777777" w:rsidTr="002B4CDE">
        <w:tc>
          <w:tcPr>
            <w:tcW w:w="1818" w:type="dxa"/>
          </w:tcPr>
          <w:p w14:paraId="106B5500" w14:textId="7674E78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090089</w:t>
            </w:r>
          </w:p>
        </w:tc>
        <w:tc>
          <w:tcPr>
            <w:tcW w:w="1818" w:type="dxa"/>
          </w:tcPr>
          <w:p w14:paraId="7DE3A3EF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13;</w:t>
            </w:r>
          </w:p>
          <w:p w14:paraId="211507BB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15;</w:t>
            </w:r>
          </w:p>
          <w:p w14:paraId="3ED646CF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19;</w:t>
            </w:r>
          </w:p>
          <w:p w14:paraId="3D673DAE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33;</w:t>
            </w:r>
          </w:p>
          <w:p w14:paraId="3CB604D1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39;</w:t>
            </w:r>
          </w:p>
          <w:p w14:paraId="2DE3A024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51;</w:t>
            </w:r>
          </w:p>
          <w:p w14:paraId="1083533B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2309 10 53;</w:t>
            </w:r>
          </w:p>
          <w:p w14:paraId="191CC338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59;</w:t>
            </w:r>
          </w:p>
          <w:p w14:paraId="00A899CD" w14:textId="7F7A0B70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2309 10 70</w:t>
            </w:r>
          </w:p>
        </w:tc>
        <w:tc>
          <w:tcPr>
            <w:tcW w:w="1819" w:type="dxa"/>
          </w:tcPr>
          <w:p w14:paraId="5F20F4CF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E5C90E8" w14:textId="0815CE90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7%</w:t>
            </w:r>
          </w:p>
        </w:tc>
        <w:tc>
          <w:tcPr>
            <w:tcW w:w="1819" w:type="dxa"/>
          </w:tcPr>
          <w:p w14:paraId="102FBBD9" w14:textId="47A21BF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665,000 (kg)</w:t>
            </w:r>
          </w:p>
        </w:tc>
        <w:tc>
          <w:tcPr>
            <w:tcW w:w="1819" w:type="dxa"/>
          </w:tcPr>
          <w:p w14:paraId="124623B7" w14:textId="3118A329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7D4D995" w14:textId="1938251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BABE227" w14:textId="19F41BAF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505,000 (kg)</w:t>
            </w:r>
          </w:p>
        </w:tc>
      </w:tr>
      <w:tr w:rsidR="00CE598B" w14:paraId="3818606D" w14:textId="77777777" w:rsidTr="002B4CDE">
        <w:tc>
          <w:tcPr>
            <w:tcW w:w="1818" w:type="dxa"/>
          </w:tcPr>
          <w:p w14:paraId="4B397233" w14:textId="44D6B5C2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090008</w:t>
            </w:r>
          </w:p>
        </w:tc>
        <w:tc>
          <w:tcPr>
            <w:tcW w:w="1818" w:type="dxa"/>
          </w:tcPr>
          <w:p w14:paraId="7C079B41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31 00; </w:t>
            </w:r>
          </w:p>
          <w:p w14:paraId="4ADC0D44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32 00; </w:t>
            </w:r>
          </w:p>
          <w:p w14:paraId="76F5BEE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33 00; </w:t>
            </w:r>
          </w:p>
          <w:p w14:paraId="4CA94530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34 00; </w:t>
            </w:r>
          </w:p>
          <w:p w14:paraId="14D00ECB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35 10; </w:t>
            </w:r>
          </w:p>
          <w:p w14:paraId="0CD438BF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35 90; </w:t>
            </w:r>
          </w:p>
          <w:p w14:paraId="4491B74D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0302 36 00;</w:t>
            </w:r>
          </w:p>
          <w:p w14:paraId="2531DC7E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39 00; </w:t>
            </w:r>
          </w:p>
          <w:p w14:paraId="04E4873F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49 10; </w:t>
            </w:r>
          </w:p>
          <w:p w14:paraId="4E253B93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89 20; </w:t>
            </w:r>
          </w:p>
          <w:p w14:paraId="056B5F61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41 00; </w:t>
            </w:r>
          </w:p>
          <w:p w14:paraId="0336D213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42 00; </w:t>
            </w:r>
          </w:p>
          <w:p w14:paraId="6925E17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43 00; </w:t>
            </w:r>
          </w:p>
          <w:p w14:paraId="6D4785C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44 00; </w:t>
            </w:r>
          </w:p>
          <w:p w14:paraId="6BE3CADA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45 10; </w:t>
            </w:r>
          </w:p>
          <w:p w14:paraId="1CEA09CE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45 90; </w:t>
            </w:r>
          </w:p>
          <w:p w14:paraId="5986DA02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46 00; </w:t>
            </w:r>
          </w:p>
          <w:p w14:paraId="2566651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49 00; </w:t>
            </w:r>
          </w:p>
          <w:p w14:paraId="64408EC0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59 20; </w:t>
            </w:r>
          </w:p>
          <w:p w14:paraId="75DEF4CD" w14:textId="1BB13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0303 89 20</w:t>
            </w:r>
          </w:p>
        </w:tc>
        <w:tc>
          <w:tcPr>
            <w:tcW w:w="1819" w:type="dxa"/>
          </w:tcPr>
          <w:p w14:paraId="05625A5B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9310E88" w14:textId="78A9904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A073718" w14:textId="1C1172B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29,000 (kg)</w:t>
            </w:r>
          </w:p>
        </w:tc>
        <w:tc>
          <w:tcPr>
            <w:tcW w:w="1819" w:type="dxa"/>
          </w:tcPr>
          <w:p w14:paraId="61D97CB1" w14:textId="646A14C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F917E7F" w14:textId="54AB97F1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BAEB311" w14:textId="55F0D23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22,000 (kg)</w:t>
            </w:r>
          </w:p>
        </w:tc>
      </w:tr>
      <w:tr w:rsidR="00CE598B" w14:paraId="248B9442" w14:textId="77777777" w:rsidTr="002B4CDE">
        <w:tc>
          <w:tcPr>
            <w:tcW w:w="1818" w:type="dxa"/>
          </w:tcPr>
          <w:p w14:paraId="60B3BFC2" w14:textId="12BE5843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090006</w:t>
            </w:r>
          </w:p>
        </w:tc>
        <w:tc>
          <w:tcPr>
            <w:tcW w:w="1818" w:type="dxa"/>
          </w:tcPr>
          <w:p w14:paraId="2B4CBD9C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41 00; </w:t>
            </w:r>
          </w:p>
          <w:p w14:paraId="3A12D726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0303 51 00; </w:t>
            </w:r>
          </w:p>
          <w:p w14:paraId="7FD49F99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 xml:space="preserve">0304 59 50; </w:t>
            </w:r>
          </w:p>
          <w:p w14:paraId="1AFBA5C6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0304 59 90; </w:t>
            </w:r>
          </w:p>
          <w:p w14:paraId="6AD06471" w14:textId="431353B4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0304 99 23</w:t>
            </w:r>
          </w:p>
        </w:tc>
        <w:tc>
          <w:tcPr>
            <w:tcW w:w="1819" w:type="dxa"/>
          </w:tcPr>
          <w:p w14:paraId="57AA43A0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9F145A4" w14:textId="577EF1C3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809695C" w14:textId="3C0DA9B8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2,112,000 (kg)</w:t>
            </w:r>
          </w:p>
        </w:tc>
        <w:tc>
          <w:tcPr>
            <w:tcW w:w="1819" w:type="dxa"/>
          </w:tcPr>
          <w:p w14:paraId="1C1BE4E3" w14:textId="7334D68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 June</w:t>
            </w:r>
          </w:p>
        </w:tc>
        <w:tc>
          <w:tcPr>
            <w:tcW w:w="1819" w:type="dxa"/>
          </w:tcPr>
          <w:p w14:paraId="752892AE" w14:textId="4D17CFD7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 February</w:t>
            </w:r>
          </w:p>
        </w:tc>
        <w:tc>
          <w:tcPr>
            <w:tcW w:w="1819" w:type="dxa"/>
          </w:tcPr>
          <w:p w14:paraId="30902296" w14:textId="258D453F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CE598B" w14:paraId="53C46C03" w14:textId="77777777" w:rsidTr="002B4CDE">
        <w:tc>
          <w:tcPr>
            <w:tcW w:w="1818" w:type="dxa"/>
          </w:tcPr>
          <w:p w14:paraId="4FB860A0" w14:textId="37A64912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090009</w:t>
            </w:r>
          </w:p>
        </w:tc>
        <w:tc>
          <w:tcPr>
            <w:tcW w:w="1818" w:type="dxa"/>
          </w:tcPr>
          <w:p w14:paraId="014E0073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0302 54 19; </w:t>
            </w:r>
          </w:p>
          <w:p w14:paraId="6F5FCCC3" w14:textId="2873E524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0303 66 19</w:t>
            </w:r>
          </w:p>
        </w:tc>
        <w:tc>
          <w:tcPr>
            <w:tcW w:w="1819" w:type="dxa"/>
          </w:tcPr>
          <w:p w14:paraId="493F5198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D2A1EB2" w14:textId="012A53C0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8%</w:t>
            </w:r>
          </w:p>
        </w:tc>
        <w:tc>
          <w:tcPr>
            <w:tcW w:w="1819" w:type="dxa"/>
          </w:tcPr>
          <w:p w14:paraId="73E84A68" w14:textId="4FDB982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 (kg)</w:t>
            </w:r>
          </w:p>
        </w:tc>
        <w:tc>
          <w:tcPr>
            <w:tcW w:w="1819" w:type="dxa"/>
          </w:tcPr>
          <w:p w14:paraId="317B7D61" w14:textId="3669A0A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985C6FB" w14:textId="0D44C0A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C2F75BB" w14:textId="21A03B1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 (kg)</w:t>
            </w:r>
          </w:p>
        </w:tc>
      </w:tr>
      <w:tr w:rsidR="00CE598B" w14:paraId="2BFE552F" w14:textId="77777777" w:rsidTr="002B4CDE">
        <w:tc>
          <w:tcPr>
            <w:tcW w:w="1818" w:type="dxa"/>
          </w:tcPr>
          <w:p w14:paraId="0442F4AC" w14:textId="1B07821A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090007</w:t>
            </w:r>
          </w:p>
        </w:tc>
        <w:tc>
          <w:tcPr>
            <w:tcW w:w="1818" w:type="dxa"/>
          </w:tcPr>
          <w:p w14:paraId="0A16E163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5110; </w:t>
            </w:r>
          </w:p>
          <w:p w14:paraId="2AD14073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5190; </w:t>
            </w:r>
          </w:p>
          <w:p w14:paraId="38A23912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5310; </w:t>
            </w:r>
          </w:p>
          <w:p w14:paraId="42743158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6200; </w:t>
            </w:r>
          </w:p>
          <w:p w14:paraId="7E95D39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6910; </w:t>
            </w:r>
          </w:p>
          <w:p w14:paraId="54E2FA6E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0305 7200; </w:t>
            </w:r>
          </w:p>
          <w:p w14:paraId="17B114F9" w14:textId="22AE3F2E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0305 7900</w:t>
            </w:r>
          </w:p>
        </w:tc>
        <w:tc>
          <w:tcPr>
            <w:tcW w:w="1819" w:type="dxa"/>
          </w:tcPr>
          <w:p w14:paraId="7F7E478E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A8C0E25" w14:textId="11BA8CCC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A076926" w14:textId="3CB833B8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 (kg)</w:t>
            </w:r>
          </w:p>
        </w:tc>
        <w:tc>
          <w:tcPr>
            <w:tcW w:w="1819" w:type="dxa"/>
          </w:tcPr>
          <w:p w14:paraId="6959AA1F" w14:textId="01A4E9DF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FE066DE" w14:textId="2EACC33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ED712F0" w14:textId="34C8E49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 (kg)</w:t>
            </w:r>
          </w:p>
        </w:tc>
      </w:tr>
      <w:tr w:rsidR="00CE598B" w14:paraId="3A5B3E31" w14:textId="77777777" w:rsidTr="002B4CDE">
        <w:tc>
          <w:tcPr>
            <w:tcW w:w="1818" w:type="dxa"/>
          </w:tcPr>
          <w:p w14:paraId="6E3AEBC5" w14:textId="19F6B6F6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090707</w:t>
            </w:r>
          </w:p>
        </w:tc>
        <w:tc>
          <w:tcPr>
            <w:tcW w:w="1818" w:type="dxa"/>
          </w:tcPr>
          <w:p w14:paraId="6573E152" w14:textId="28D5B061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1604 20 50</w:t>
            </w:r>
          </w:p>
        </w:tc>
        <w:tc>
          <w:tcPr>
            <w:tcW w:w="1819" w:type="dxa"/>
          </w:tcPr>
          <w:p w14:paraId="2997F144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50F7573" w14:textId="28DC537E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D199C02" w14:textId="277BC73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234,000 (kg)</w:t>
            </w:r>
          </w:p>
        </w:tc>
        <w:tc>
          <w:tcPr>
            <w:tcW w:w="1819" w:type="dxa"/>
          </w:tcPr>
          <w:p w14:paraId="5A82F3C2" w14:textId="5296D1F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CCE3D34" w14:textId="7F02341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F0EEB07" w14:textId="1295CE8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178,000 (kg)</w:t>
            </w:r>
          </w:p>
        </w:tc>
      </w:tr>
      <w:tr w:rsidR="00CE598B" w14:paraId="69D8C3A2" w14:textId="77777777" w:rsidTr="002B4CDE">
        <w:tc>
          <w:tcPr>
            <w:tcW w:w="1818" w:type="dxa"/>
          </w:tcPr>
          <w:p w14:paraId="422ACEE2" w14:textId="18208E93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090706</w:t>
            </w:r>
          </w:p>
        </w:tc>
        <w:tc>
          <w:tcPr>
            <w:tcW w:w="1818" w:type="dxa"/>
          </w:tcPr>
          <w:p w14:paraId="7F4F81CC" w14:textId="340A511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1604 20 50</w:t>
            </w:r>
          </w:p>
        </w:tc>
        <w:tc>
          <w:tcPr>
            <w:tcW w:w="1819" w:type="dxa"/>
          </w:tcPr>
          <w:p w14:paraId="28337D2D" w14:textId="0AD6390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19" w:type="dxa"/>
          </w:tcPr>
          <w:p w14:paraId="5A55E9CF" w14:textId="57566834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CF78876" w14:textId="28E8889B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1,287,000 (kg)</w:t>
            </w:r>
          </w:p>
        </w:tc>
        <w:tc>
          <w:tcPr>
            <w:tcW w:w="1819" w:type="dxa"/>
          </w:tcPr>
          <w:p w14:paraId="2F3ADDAD" w14:textId="7BCD637E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0570247" w14:textId="116EDA07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4FF1BC3" w14:textId="64AEFEC1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977,000 (kg)</w:t>
            </w:r>
          </w:p>
        </w:tc>
      </w:tr>
      <w:tr w:rsidR="00CE598B" w14:paraId="473AA682" w14:textId="77777777" w:rsidTr="002B4CDE">
        <w:tc>
          <w:tcPr>
            <w:tcW w:w="1818" w:type="dxa"/>
          </w:tcPr>
          <w:p w14:paraId="705EE52D" w14:textId="28702581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090047</w:t>
            </w:r>
          </w:p>
        </w:tc>
        <w:tc>
          <w:tcPr>
            <w:tcW w:w="1818" w:type="dxa"/>
          </w:tcPr>
          <w:p w14:paraId="715B9536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1605 21 10; </w:t>
            </w:r>
          </w:p>
          <w:p w14:paraId="6178202B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1605 21 90; </w:t>
            </w:r>
          </w:p>
          <w:p w14:paraId="038AF506" w14:textId="5876ECA8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1605 29 00</w:t>
            </w:r>
          </w:p>
        </w:tc>
        <w:tc>
          <w:tcPr>
            <w:tcW w:w="1819" w:type="dxa"/>
          </w:tcPr>
          <w:p w14:paraId="04E69C75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E0CED9A" w14:textId="6561DD78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103F027" w14:textId="767A28C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26,000 (kg)</w:t>
            </w:r>
          </w:p>
        </w:tc>
        <w:tc>
          <w:tcPr>
            <w:tcW w:w="1819" w:type="dxa"/>
          </w:tcPr>
          <w:p w14:paraId="3F2105C0" w14:textId="477B082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0E65AB5" w14:textId="55F479F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032C84A" w14:textId="1EF6C7C1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20,000 (kg)</w:t>
            </w:r>
          </w:p>
        </w:tc>
      </w:tr>
      <w:tr w:rsidR="00CE598B" w14:paraId="12FA8130" w14:textId="77777777" w:rsidTr="002B4CDE">
        <w:tc>
          <w:tcPr>
            <w:tcW w:w="1818" w:type="dxa"/>
          </w:tcPr>
          <w:p w14:paraId="58BA6DB9" w14:textId="7C59E93D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090046</w:t>
            </w:r>
          </w:p>
        </w:tc>
        <w:tc>
          <w:tcPr>
            <w:tcW w:w="1818" w:type="dxa"/>
          </w:tcPr>
          <w:p w14:paraId="03102FA6" w14:textId="2055B6DC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1605 40 00</w:t>
            </w:r>
          </w:p>
        </w:tc>
        <w:tc>
          <w:tcPr>
            <w:tcW w:w="1819" w:type="dxa"/>
          </w:tcPr>
          <w:p w14:paraId="1F0093D3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433D90C" w14:textId="1354C66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41A9893" w14:textId="364C24E7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35,000 (kg)</w:t>
            </w:r>
          </w:p>
        </w:tc>
        <w:tc>
          <w:tcPr>
            <w:tcW w:w="1819" w:type="dxa"/>
          </w:tcPr>
          <w:p w14:paraId="0B5BF295" w14:textId="2230705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175F3ED" w14:textId="3752527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51BB4FA" w14:textId="6C331E3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27,000 (kg)</w:t>
            </w:r>
          </w:p>
        </w:tc>
      </w:tr>
      <w:tr w:rsidR="00CE598B" w14:paraId="4CA19F59" w14:textId="77777777" w:rsidTr="002B4CDE">
        <w:tc>
          <w:tcPr>
            <w:tcW w:w="1818" w:type="dxa"/>
          </w:tcPr>
          <w:p w14:paraId="2CA2D563" w14:textId="001ADC2E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090013</w:t>
            </w:r>
          </w:p>
        </w:tc>
        <w:tc>
          <w:tcPr>
            <w:tcW w:w="1818" w:type="dxa"/>
          </w:tcPr>
          <w:p w14:paraId="217D8D2E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4412 39 00;</w:t>
            </w:r>
          </w:p>
          <w:p w14:paraId="7DE1044A" w14:textId="689DE79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4412 99 85</w:t>
            </w:r>
          </w:p>
        </w:tc>
        <w:tc>
          <w:tcPr>
            <w:tcW w:w="1819" w:type="dxa"/>
          </w:tcPr>
          <w:p w14:paraId="3C6E761B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4B5C0F3" w14:textId="0CCA77D5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BB80DA1" w14:textId="4E63D00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167,352 (m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19" w:type="dxa"/>
          </w:tcPr>
          <w:p w14:paraId="5EEFD44B" w14:textId="6630E92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1B0365C" w14:textId="7D6E192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0223D97" w14:textId="03C78A52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127,005 (m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3</w:t>
            </w:r>
            <w:r w:rsidRPr="00726044">
              <w:rPr>
                <w:rFonts w:cs="Arial"/>
                <w:sz w:val="20"/>
                <w:szCs w:val="20"/>
              </w:rPr>
              <w:t>)</w:t>
            </w:r>
          </w:p>
        </w:tc>
      </w:tr>
      <w:tr w:rsidR="00CE598B" w14:paraId="2EF0D8C2" w14:textId="77777777" w:rsidTr="002B4CDE">
        <w:tc>
          <w:tcPr>
            <w:tcW w:w="1818" w:type="dxa"/>
          </w:tcPr>
          <w:p w14:paraId="145AEBD7" w14:textId="1912123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090023</w:t>
            </w:r>
          </w:p>
        </w:tc>
        <w:tc>
          <w:tcPr>
            <w:tcW w:w="1818" w:type="dxa"/>
          </w:tcPr>
          <w:p w14:paraId="65521BE0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7202 49 10;</w:t>
            </w:r>
          </w:p>
          <w:p w14:paraId="7F1661A8" w14:textId="1A04544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7202 49 50</w:t>
            </w:r>
          </w:p>
        </w:tc>
        <w:tc>
          <w:tcPr>
            <w:tcW w:w="1819" w:type="dxa"/>
          </w:tcPr>
          <w:p w14:paraId="18AD5FF9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E478356" w14:textId="332274A6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88656B5" w14:textId="4BE1CF02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146,000 (kg)</w:t>
            </w:r>
          </w:p>
        </w:tc>
        <w:tc>
          <w:tcPr>
            <w:tcW w:w="1819" w:type="dxa"/>
          </w:tcPr>
          <w:p w14:paraId="44B916C6" w14:textId="30CF5D3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BAB8C8A" w14:textId="1E38BB03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F3B3F1B" w14:textId="016B315E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111,000 (kg)</w:t>
            </w:r>
          </w:p>
        </w:tc>
      </w:tr>
      <w:tr w:rsidR="00CE598B" w14:paraId="0FBC896B" w14:textId="77777777" w:rsidTr="002B4CDE">
        <w:tc>
          <w:tcPr>
            <w:tcW w:w="1818" w:type="dxa"/>
          </w:tcPr>
          <w:p w14:paraId="400D9818" w14:textId="08519D5F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098700</w:t>
            </w:r>
          </w:p>
        </w:tc>
        <w:tc>
          <w:tcPr>
            <w:tcW w:w="1818" w:type="dxa"/>
          </w:tcPr>
          <w:p w14:paraId="6490A90F" w14:textId="3E0EFE29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1604 14 28 00</w:t>
            </w:r>
          </w:p>
        </w:tc>
        <w:tc>
          <w:tcPr>
            <w:tcW w:w="1819" w:type="dxa"/>
          </w:tcPr>
          <w:p w14:paraId="1CB28436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786C457" w14:textId="60393629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8270456" w14:textId="0DDF9B2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52,000,000 (kg)  (net)</w:t>
            </w:r>
          </w:p>
        </w:tc>
        <w:tc>
          <w:tcPr>
            <w:tcW w:w="1819" w:type="dxa"/>
          </w:tcPr>
          <w:p w14:paraId="6BDE4310" w14:textId="56504CAF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8BFA543" w14:textId="619AB8C7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B33DD45" w14:textId="07AF970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52,000,000 (kg) (net)</w:t>
            </w:r>
          </w:p>
        </w:tc>
      </w:tr>
      <w:tr w:rsidR="00CE598B" w14:paraId="55D0D848" w14:textId="77777777" w:rsidTr="002B4CDE">
        <w:tc>
          <w:tcPr>
            <w:tcW w:w="1818" w:type="dxa"/>
          </w:tcPr>
          <w:p w14:paraId="1059FFDF" w14:textId="76413D6E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098701</w:t>
            </w:r>
          </w:p>
        </w:tc>
        <w:tc>
          <w:tcPr>
            <w:tcW w:w="1818" w:type="dxa"/>
          </w:tcPr>
          <w:p w14:paraId="67B9D45E" w14:textId="3FDEA204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1604 14 21 00</w:t>
            </w:r>
          </w:p>
        </w:tc>
        <w:tc>
          <w:tcPr>
            <w:tcW w:w="1819" w:type="dxa"/>
          </w:tcPr>
          <w:p w14:paraId="5F15097E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519FD77" w14:textId="5AFA536F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11D9E24" w14:textId="505FBD5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11,500,000 (kg) (net)</w:t>
            </w:r>
          </w:p>
        </w:tc>
        <w:tc>
          <w:tcPr>
            <w:tcW w:w="1819" w:type="dxa"/>
          </w:tcPr>
          <w:p w14:paraId="384891BC" w14:textId="03EE86C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30BBE26" w14:textId="70B606B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48AA461" w14:textId="122B923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11,500,000 (kg) (net)</w:t>
            </w:r>
          </w:p>
        </w:tc>
      </w:tr>
      <w:tr w:rsidR="00CE598B" w14:paraId="674D61FB" w14:textId="77777777" w:rsidTr="002B4CDE">
        <w:tc>
          <w:tcPr>
            <w:tcW w:w="1818" w:type="dxa"/>
          </w:tcPr>
          <w:p w14:paraId="7A21E23F" w14:textId="2C9405D8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098702</w:t>
            </w:r>
          </w:p>
        </w:tc>
        <w:tc>
          <w:tcPr>
            <w:tcW w:w="1818" w:type="dxa"/>
          </w:tcPr>
          <w:p w14:paraId="00F18FE3" w14:textId="45B0F11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1604 14 38 00</w:t>
            </w:r>
          </w:p>
        </w:tc>
        <w:tc>
          <w:tcPr>
            <w:tcW w:w="1819" w:type="dxa"/>
          </w:tcPr>
          <w:p w14:paraId="4E29BAD3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1F115CF" w14:textId="301E7725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8DE6D63" w14:textId="1BCD9438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3,000,000 (kg) (net)</w:t>
            </w:r>
          </w:p>
        </w:tc>
        <w:tc>
          <w:tcPr>
            <w:tcW w:w="1819" w:type="dxa"/>
          </w:tcPr>
          <w:p w14:paraId="58171181" w14:textId="38BBF0A6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80777F4" w14:textId="1D0BF503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191894F" w14:textId="6EC32C5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3,000,000 (kg) (net)</w:t>
            </w:r>
          </w:p>
        </w:tc>
      </w:tr>
      <w:tr w:rsidR="00CE598B" w14:paraId="48887178" w14:textId="77777777" w:rsidTr="002B4CDE">
        <w:tc>
          <w:tcPr>
            <w:tcW w:w="1818" w:type="dxa"/>
          </w:tcPr>
          <w:p w14:paraId="7C1130F9" w14:textId="5089AF12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098703</w:t>
            </w:r>
          </w:p>
        </w:tc>
        <w:tc>
          <w:tcPr>
            <w:tcW w:w="1818" w:type="dxa"/>
          </w:tcPr>
          <w:p w14:paraId="4D0E23E0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10;</w:t>
            </w:r>
          </w:p>
          <w:p w14:paraId="3283162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20;</w:t>
            </w:r>
          </w:p>
          <w:p w14:paraId="69F59E79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30;</w:t>
            </w:r>
          </w:p>
          <w:p w14:paraId="0ECD6CAA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40;</w:t>
            </w:r>
          </w:p>
          <w:p w14:paraId="79CE6E0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50;</w:t>
            </w:r>
          </w:p>
          <w:p w14:paraId="7F5FEC30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60;</w:t>
            </w:r>
          </w:p>
          <w:p w14:paraId="3A90BFE9" w14:textId="1DF4F223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0304 89 90 90</w:t>
            </w:r>
          </w:p>
        </w:tc>
        <w:tc>
          <w:tcPr>
            <w:tcW w:w="1819" w:type="dxa"/>
          </w:tcPr>
          <w:p w14:paraId="5E1F266F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C125387" w14:textId="58F9F690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61B4EC4" w14:textId="0874E7F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2,000,000 (kg) (net)</w:t>
            </w:r>
          </w:p>
        </w:tc>
        <w:tc>
          <w:tcPr>
            <w:tcW w:w="1819" w:type="dxa"/>
          </w:tcPr>
          <w:p w14:paraId="30A97E42" w14:textId="07F335D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15D87A2" w14:textId="186617EF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C295401" w14:textId="1FB0EB97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2,000,000 (kg) (net)</w:t>
            </w:r>
          </w:p>
        </w:tc>
      </w:tr>
      <w:tr w:rsidR="00CE598B" w14:paraId="00210518" w14:textId="77777777" w:rsidTr="002B4CDE">
        <w:tc>
          <w:tcPr>
            <w:tcW w:w="1818" w:type="dxa"/>
          </w:tcPr>
          <w:p w14:paraId="0BDC1338" w14:textId="614AC96F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098704</w:t>
            </w:r>
          </w:p>
        </w:tc>
        <w:tc>
          <w:tcPr>
            <w:tcW w:w="1818" w:type="dxa"/>
          </w:tcPr>
          <w:p w14:paraId="14D9F4A2" w14:textId="0D1E8F6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0306 17 92 90</w:t>
            </w:r>
          </w:p>
        </w:tc>
        <w:tc>
          <w:tcPr>
            <w:tcW w:w="1819" w:type="dxa"/>
          </w:tcPr>
          <w:p w14:paraId="088AA18E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96468A0" w14:textId="6870215B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C0EAA21" w14:textId="30BC901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1,800,000 (kg) (net)</w:t>
            </w:r>
            <w:r w:rsidRPr="00726044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819" w:type="dxa"/>
          </w:tcPr>
          <w:p w14:paraId="49A16BF6" w14:textId="4CF017F2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0B78A24" w14:textId="31D38019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C3B75C0" w14:textId="19E6091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1,800,000 (kg) (net)</w:t>
            </w:r>
            <w:r w:rsidRPr="00726044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</w:p>
        </w:tc>
      </w:tr>
      <w:tr w:rsidR="00CE598B" w14:paraId="1A6CEE03" w14:textId="77777777" w:rsidTr="002B4CDE">
        <w:tc>
          <w:tcPr>
            <w:tcW w:w="1818" w:type="dxa"/>
          </w:tcPr>
          <w:p w14:paraId="6ABAE763" w14:textId="28F862B2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098705</w:t>
            </w:r>
          </w:p>
        </w:tc>
        <w:tc>
          <w:tcPr>
            <w:tcW w:w="1818" w:type="dxa"/>
          </w:tcPr>
          <w:p w14:paraId="1F4BBB40" w14:textId="5BEF133D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0306 17 99 90</w:t>
            </w:r>
          </w:p>
        </w:tc>
        <w:tc>
          <w:tcPr>
            <w:tcW w:w="1819" w:type="dxa"/>
          </w:tcPr>
          <w:p w14:paraId="375B4A83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4464946" w14:textId="7DC1FD6C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Zero </w:t>
            </w:r>
          </w:p>
        </w:tc>
        <w:tc>
          <w:tcPr>
            <w:tcW w:w="1819" w:type="dxa"/>
          </w:tcPr>
          <w:p w14:paraId="5775D96C" w14:textId="1624188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1,500,000 (kg) (net)</w:t>
            </w:r>
          </w:p>
        </w:tc>
        <w:tc>
          <w:tcPr>
            <w:tcW w:w="1819" w:type="dxa"/>
          </w:tcPr>
          <w:p w14:paraId="5F22D9A7" w14:textId="01CD323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704B834" w14:textId="380CD6B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B1B893E" w14:textId="5F9585FE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1,500,000 (kg) (net)</w:t>
            </w:r>
          </w:p>
        </w:tc>
      </w:tr>
      <w:tr w:rsidR="00CE598B" w14:paraId="6E4C9ED3" w14:textId="77777777" w:rsidTr="002B4CDE">
        <w:tc>
          <w:tcPr>
            <w:tcW w:w="1818" w:type="dxa"/>
          </w:tcPr>
          <w:p w14:paraId="4932EA5C" w14:textId="06424083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908706</w:t>
            </w:r>
          </w:p>
        </w:tc>
        <w:tc>
          <w:tcPr>
            <w:tcW w:w="1818" w:type="dxa"/>
          </w:tcPr>
          <w:p w14:paraId="36B18FE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41 10;</w:t>
            </w:r>
          </w:p>
          <w:p w14:paraId="54EA27C5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41 20;</w:t>
            </w:r>
          </w:p>
          <w:p w14:paraId="360499C4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41 30;</w:t>
            </w:r>
          </w:p>
          <w:p w14:paraId="4155A3D6" w14:textId="698BCEF0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1604 14 41 90</w:t>
            </w:r>
          </w:p>
        </w:tc>
        <w:tc>
          <w:tcPr>
            <w:tcW w:w="1819" w:type="dxa"/>
          </w:tcPr>
          <w:p w14:paraId="0D7B2F79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9D8E98E" w14:textId="338ECC1E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184DA0F" w14:textId="0839693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1,000,000 (kg) (net)</w:t>
            </w:r>
          </w:p>
        </w:tc>
        <w:tc>
          <w:tcPr>
            <w:tcW w:w="1819" w:type="dxa"/>
          </w:tcPr>
          <w:p w14:paraId="00AE3364" w14:textId="1D859C4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5F630CF" w14:textId="29C80B1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0BB58DB" w14:textId="7A5EEC1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1,000,000 (kg) (net)</w:t>
            </w:r>
          </w:p>
        </w:tc>
      </w:tr>
      <w:tr w:rsidR="00CE598B" w14:paraId="25EE3A2C" w14:textId="77777777" w:rsidTr="002B4CDE">
        <w:tc>
          <w:tcPr>
            <w:tcW w:w="1818" w:type="dxa"/>
          </w:tcPr>
          <w:p w14:paraId="00670B4C" w14:textId="2693192D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908707</w:t>
            </w:r>
          </w:p>
        </w:tc>
        <w:tc>
          <w:tcPr>
            <w:tcW w:w="1818" w:type="dxa"/>
          </w:tcPr>
          <w:p w14:paraId="0C29224D" w14:textId="74399475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0303 89 50 00</w:t>
            </w:r>
          </w:p>
        </w:tc>
        <w:tc>
          <w:tcPr>
            <w:tcW w:w="1819" w:type="dxa"/>
          </w:tcPr>
          <w:p w14:paraId="2115A696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6A49CB3" w14:textId="600146C9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Zero </w:t>
            </w:r>
          </w:p>
        </w:tc>
        <w:tc>
          <w:tcPr>
            <w:tcW w:w="1819" w:type="dxa"/>
          </w:tcPr>
          <w:p w14:paraId="041C7648" w14:textId="2C0577A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600,000 (kg) (net)</w:t>
            </w:r>
          </w:p>
        </w:tc>
        <w:tc>
          <w:tcPr>
            <w:tcW w:w="1819" w:type="dxa"/>
          </w:tcPr>
          <w:p w14:paraId="52F24B86" w14:textId="68CBBA9F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4482354" w14:textId="6AC3631D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E802A93" w14:textId="64BE4B51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600,000 (kg) (net)</w:t>
            </w:r>
          </w:p>
        </w:tc>
      </w:tr>
      <w:tr w:rsidR="00CE598B" w14:paraId="5EFD3971" w14:textId="77777777" w:rsidTr="002B4CDE">
        <w:tc>
          <w:tcPr>
            <w:tcW w:w="1818" w:type="dxa"/>
          </w:tcPr>
          <w:p w14:paraId="3536C36D" w14:textId="735C3EF6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098708</w:t>
            </w:r>
          </w:p>
        </w:tc>
        <w:tc>
          <w:tcPr>
            <w:tcW w:w="1818" w:type="dxa"/>
          </w:tcPr>
          <w:p w14:paraId="34E849B8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90 10;</w:t>
            </w:r>
          </w:p>
          <w:p w14:paraId="4E60F67A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90 20;</w:t>
            </w:r>
          </w:p>
          <w:p w14:paraId="78DC8FF7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90 30;</w:t>
            </w:r>
          </w:p>
          <w:p w14:paraId="10F3FD26" w14:textId="408BFB4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0303 89 90 90</w:t>
            </w:r>
          </w:p>
        </w:tc>
        <w:tc>
          <w:tcPr>
            <w:tcW w:w="1819" w:type="dxa"/>
          </w:tcPr>
          <w:p w14:paraId="7B435864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1A3005E" w14:textId="5533B912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 xml:space="preserve">Zero </w:t>
            </w:r>
          </w:p>
        </w:tc>
        <w:tc>
          <w:tcPr>
            <w:tcW w:w="1819" w:type="dxa"/>
          </w:tcPr>
          <w:p w14:paraId="455202B8" w14:textId="3C4FBF0E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500,000 (kg) (net)</w:t>
            </w:r>
          </w:p>
        </w:tc>
        <w:tc>
          <w:tcPr>
            <w:tcW w:w="1819" w:type="dxa"/>
          </w:tcPr>
          <w:p w14:paraId="763F2E3F" w14:textId="5A615BEB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0DE2C2E" w14:textId="64102C6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651E650" w14:textId="5B851435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500,000 (kg) (net)</w:t>
            </w:r>
          </w:p>
        </w:tc>
      </w:tr>
      <w:tr w:rsidR="00CE598B" w14:paraId="36B5AAEA" w14:textId="77777777" w:rsidTr="002B4CDE">
        <w:tc>
          <w:tcPr>
            <w:tcW w:w="1818" w:type="dxa"/>
          </w:tcPr>
          <w:p w14:paraId="37F37DBB" w14:textId="1B652174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098709</w:t>
            </w:r>
          </w:p>
        </w:tc>
        <w:tc>
          <w:tcPr>
            <w:tcW w:w="1818" w:type="dxa"/>
          </w:tcPr>
          <w:p w14:paraId="132B4B06" w14:textId="11C11DB5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1604 14 31 00</w:t>
            </w:r>
          </w:p>
        </w:tc>
        <w:tc>
          <w:tcPr>
            <w:tcW w:w="1819" w:type="dxa"/>
          </w:tcPr>
          <w:p w14:paraId="7EE9E1B8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D85470D" w14:textId="389D75EE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D03BDA0" w14:textId="0BC208C0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400,000 (kg) (net)</w:t>
            </w:r>
          </w:p>
        </w:tc>
        <w:tc>
          <w:tcPr>
            <w:tcW w:w="1819" w:type="dxa"/>
          </w:tcPr>
          <w:p w14:paraId="038E7F5E" w14:textId="2DD666B2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CB8DD44" w14:textId="152E964E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B0D424F" w14:textId="3748E76F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400,000 (kg) (net)</w:t>
            </w:r>
          </w:p>
        </w:tc>
      </w:tr>
      <w:tr w:rsidR="00CE598B" w14:paraId="7F212DC6" w14:textId="77777777" w:rsidTr="002B4CDE">
        <w:tc>
          <w:tcPr>
            <w:tcW w:w="1818" w:type="dxa"/>
          </w:tcPr>
          <w:p w14:paraId="2FFE2305" w14:textId="02E3508A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098710</w:t>
            </w:r>
          </w:p>
        </w:tc>
        <w:tc>
          <w:tcPr>
            <w:tcW w:w="1818" w:type="dxa"/>
          </w:tcPr>
          <w:p w14:paraId="65956EFC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48 10;</w:t>
            </w:r>
          </w:p>
          <w:p w14:paraId="30CFA3E0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48 20;</w:t>
            </w:r>
          </w:p>
          <w:p w14:paraId="28CE8931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48 30;</w:t>
            </w:r>
          </w:p>
          <w:p w14:paraId="43925560" w14:textId="1671D4DA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1604 14 48 90</w:t>
            </w:r>
          </w:p>
        </w:tc>
        <w:tc>
          <w:tcPr>
            <w:tcW w:w="1819" w:type="dxa"/>
          </w:tcPr>
          <w:p w14:paraId="5FE2268E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1EDF7E5" w14:textId="27FF5D94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14BCBA8" w14:textId="0AB5BAF4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400,000 (kg) (net)</w:t>
            </w:r>
          </w:p>
        </w:tc>
        <w:tc>
          <w:tcPr>
            <w:tcW w:w="1819" w:type="dxa"/>
          </w:tcPr>
          <w:p w14:paraId="73D0C01A" w14:textId="78D1E15A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A668EA5" w14:textId="26BF3B2C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B7B2AAE" w14:textId="114DDC08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400,000 (kg) (net)</w:t>
            </w:r>
          </w:p>
        </w:tc>
      </w:tr>
      <w:tr w:rsidR="00CE598B" w14:paraId="247800C2" w14:textId="77777777" w:rsidTr="002B4CDE">
        <w:tc>
          <w:tcPr>
            <w:tcW w:w="1818" w:type="dxa"/>
          </w:tcPr>
          <w:p w14:paraId="13081EF1" w14:textId="72FED899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098711</w:t>
            </w:r>
          </w:p>
        </w:tc>
        <w:tc>
          <w:tcPr>
            <w:tcW w:w="1818" w:type="dxa"/>
          </w:tcPr>
          <w:p w14:paraId="35C8608A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49 10;</w:t>
            </w:r>
          </w:p>
          <w:p w14:paraId="632C6AD1" w14:textId="77777777" w:rsidR="00CE598B" w:rsidRPr="00726044" w:rsidRDefault="00CE598B" w:rsidP="00CE598B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49 20;</w:t>
            </w:r>
          </w:p>
          <w:p w14:paraId="3997CABC" w14:textId="3A0AC83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0304 89 49 90</w:t>
            </w:r>
          </w:p>
        </w:tc>
        <w:tc>
          <w:tcPr>
            <w:tcW w:w="1819" w:type="dxa"/>
          </w:tcPr>
          <w:p w14:paraId="0F495735" w14:textId="77777777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BA3359E" w14:textId="4AAFBC39" w:rsidR="00CE598B" w:rsidRPr="00726044" w:rsidRDefault="00CE598B" w:rsidP="00CE598B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F4CAC11" w14:textId="52D4B32B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300,000 (kg) (net)</w:t>
            </w:r>
          </w:p>
        </w:tc>
        <w:tc>
          <w:tcPr>
            <w:tcW w:w="1819" w:type="dxa"/>
          </w:tcPr>
          <w:p w14:paraId="0B71CE76" w14:textId="44EA5801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80A46E1" w14:textId="6D3F00F7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D4E008E" w14:textId="2515056F" w:rsidR="00CE598B" w:rsidRPr="00726044" w:rsidRDefault="00CE598B" w:rsidP="00CE598B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300,000 (kg) (net)</w:t>
            </w:r>
          </w:p>
        </w:tc>
      </w:tr>
      <w:tr w:rsidR="00E1564E" w14:paraId="31F63754" w14:textId="77777777" w:rsidTr="002B4CDE">
        <w:tc>
          <w:tcPr>
            <w:tcW w:w="1818" w:type="dxa"/>
          </w:tcPr>
          <w:p w14:paraId="67E6AAA3" w14:textId="13CED7F1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097701</w:t>
            </w:r>
          </w:p>
        </w:tc>
        <w:tc>
          <w:tcPr>
            <w:tcW w:w="1818" w:type="dxa"/>
          </w:tcPr>
          <w:p w14:paraId="013EF698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10 00;</w:t>
            </w:r>
          </w:p>
          <w:p w14:paraId="6786E7FA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20 20;</w:t>
            </w:r>
          </w:p>
          <w:p w14:paraId="3D7E5BF4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20 30;</w:t>
            </w:r>
          </w:p>
          <w:p w14:paraId="339A87C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20 50;</w:t>
            </w:r>
          </w:p>
          <w:p w14:paraId="4A583CA7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20 90;</w:t>
            </w:r>
          </w:p>
          <w:p w14:paraId="361BBE91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0201 30 00;</w:t>
            </w:r>
          </w:p>
          <w:p w14:paraId="172D2E12" w14:textId="616A89BB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0206 10 95</w:t>
            </w:r>
          </w:p>
        </w:tc>
        <w:tc>
          <w:tcPr>
            <w:tcW w:w="1819" w:type="dxa"/>
          </w:tcPr>
          <w:p w14:paraId="3B4D2FDF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B3254DB" w14:textId="4F32A898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4EE1D0A" w14:textId="657AAB01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101,745,000 (kg)</w:t>
            </w:r>
          </w:p>
        </w:tc>
        <w:tc>
          <w:tcPr>
            <w:tcW w:w="1819" w:type="dxa"/>
          </w:tcPr>
          <w:p w14:paraId="6DDCED69" w14:textId="2DFF32C3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4F8CBAD2" w14:textId="324B1DCF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64E7F6DC" w14:textId="06C3662B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2DF17785" w14:textId="77777777" w:rsidTr="002B4CDE">
        <w:tc>
          <w:tcPr>
            <w:tcW w:w="1818" w:type="dxa"/>
          </w:tcPr>
          <w:p w14:paraId="0C94EEB1" w14:textId="11333C8A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097702</w:t>
            </w:r>
          </w:p>
        </w:tc>
        <w:tc>
          <w:tcPr>
            <w:tcW w:w="1818" w:type="dxa"/>
          </w:tcPr>
          <w:p w14:paraId="75A64775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10 00;</w:t>
            </w:r>
          </w:p>
          <w:p w14:paraId="07103EB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20 10;</w:t>
            </w:r>
          </w:p>
          <w:p w14:paraId="15433CB7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20 30;</w:t>
            </w:r>
          </w:p>
          <w:p w14:paraId="4F7CF579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20 50;</w:t>
            </w:r>
          </w:p>
          <w:p w14:paraId="07E1F741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20 90;</w:t>
            </w:r>
          </w:p>
          <w:p w14:paraId="02D7395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30 10;</w:t>
            </w:r>
          </w:p>
          <w:p w14:paraId="15C00924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30 50;</w:t>
            </w:r>
          </w:p>
          <w:p w14:paraId="032B5C96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0202 30 90;</w:t>
            </w:r>
          </w:p>
          <w:p w14:paraId="4895B8D8" w14:textId="318B9AF1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</w:tcPr>
          <w:p w14:paraId="32E10751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DE287E3" w14:textId="53C3EF16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6840B05" w14:textId="1EB8002D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45,422,000 (kg)</w:t>
            </w:r>
          </w:p>
        </w:tc>
        <w:tc>
          <w:tcPr>
            <w:tcW w:w="1819" w:type="dxa"/>
          </w:tcPr>
          <w:p w14:paraId="42A7ACE3" w14:textId="13EB8861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35A053DC" w14:textId="4DDBB666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62BDFF21" w14:textId="00F133A3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3A05B551" w14:textId="77777777" w:rsidTr="002B4CDE">
        <w:tc>
          <w:tcPr>
            <w:tcW w:w="1818" w:type="dxa"/>
          </w:tcPr>
          <w:p w14:paraId="531C99BF" w14:textId="405699C1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097703</w:t>
            </w:r>
          </w:p>
        </w:tc>
        <w:tc>
          <w:tcPr>
            <w:tcW w:w="1818" w:type="dxa"/>
          </w:tcPr>
          <w:p w14:paraId="55555B07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0210 20 10;</w:t>
            </w:r>
          </w:p>
          <w:p w14:paraId="4691FFA6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0210 20 90;</w:t>
            </w:r>
          </w:p>
          <w:p w14:paraId="6A09508E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0210 99 51;</w:t>
            </w:r>
          </w:p>
          <w:p w14:paraId="02643BD8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0210 99 59;</w:t>
            </w:r>
          </w:p>
          <w:p w14:paraId="5A58824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1602 50 10;</w:t>
            </w:r>
          </w:p>
          <w:p w14:paraId="108B5343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1602 50 31;</w:t>
            </w:r>
          </w:p>
          <w:p w14:paraId="0B430ABF" w14:textId="4C05FDEB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1602 50 95</w:t>
            </w:r>
          </w:p>
        </w:tc>
        <w:tc>
          <w:tcPr>
            <w:tcW w:w="1819" w:type="dxa"/>
          </w:tcPr>
          <w:p w14:paraId="25FFEECC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678BE6E" w14:textId="1CEAEC4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12E7640" w14:textId="7B771357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43,467,000 (kg)</w:t>
            </w:r>
          </w:p>
        </w:tc>
        <w:tc>
          <w:tcPr>
            <w:tcW w:w="1819" w:type="dxa"/>
          </w:tcPr>
          <w:p w14:paraId="2E7B4B7E" w14:textId="222DEF9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4B0BFD3C" w14:textId="574E0904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25FEC62F" w14:textId="67BCB405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3AF97B82" w14:textId="77777777" w:rsidTr="002B4CDE">
        <w:tc>
          <w:tcPr>
            <w:tcW w:w="1818" w:type="dxa"/>
          </w:tcPr>
          <w:p w14:paraId="34476DF2" w14:textId="4D530E4A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097704</w:t>
            </w:r>
          </w:p>
        </w:tc>
        <w:tc>
          <w:tcPr>
            <w:tcW w:w="1818" w:type="dxa"/>
          </w:tcPr>
          <w:p w14:paraId="06580AFF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11 10;</w:t>
            </w:r>
          </w:p>
          <w:p w14:paraId="7AAA9181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11 30;</w:t>
            </w:r>
          </w:p>
          <w:p w14:paraId="7C9CFCE4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11 90;</w:t>
            </w:r>
          </w:p>
          <w:p w14:paraId="2D9EC0EC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13 10;</w:t>
            </w:r>
          </w:p>
          <w:p w14:paraId="3E5BEE95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13 20;</w:t>
            </w:r>
          </w:p>
          <w:p w14:paraId="67DCA397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13 30;</w:t>
            </w:r>
          </w:p>
          <w:p w14:paraId="167CD36A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13 40;</w:t>
            </w:r>
          </w:p>
          <w:p w14:paraId="4DC75124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13 50;</w:t>
            </w:r>
          </w:p>
          <w:p w14:paraId="72809E6D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13 60;</w:t>
            </w:r>
          </w:p>
          <w:p w14:paraId="3351A5D2" w14:textId="4B4ABF52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0207 13 70</w:t>
            </w:r>
          </w:p>
        </w:tc>
        <w:tc>
          <w:tcPr>
            <w:tcW w:w="1819" w:type="dxa"/>
          </w:tcPr>
          <w:p w14:paraId="5E533903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9BF0C1F" w14:textId="0D9A9338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140C78B" w14:textId="7E0E8A6E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127,083,000 (kg)</w:t>
            </w:r>
          </w:p>
        </w:tc>
        <w:tc>
          <w:tcPr>
            <w:tcW w:w="1819" w:type="dxa"/>
          </w:tcPr>
          <w:p w14:paraId="5D3407DF" w14:textId="0EE19BEB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301ED0E7" w14:textId="002746E3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2940EE0F" w14:textId="7DD734FF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590F62DA" w14:textId="77777777" w:rsidTr="002B4CDE">
        <w:tc>
          <w:tcPr>
            <w:tcW w:w="1818" w:type="dxa"/>
          </w:tcPr>
          <w:p w14:paraId="46105E4D" w14:textId="4419263B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097705</w:t>
            </w:r>
          </w:p>
        </w:tc>
        <w:tc>
          <w:tcPr>
            <w:tcW w:w="1818" w:type="dxa"/>
          </w:tcPr>
          <w:p w14:paraId="13DC7695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12 10;</w:t>
            </w:r>
          </w:p>
          <w:p w14:paraId="0BBE011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12 90;</w:t>
            </w:r>
          </w:p>
          <w:p w14:paraId="133D2D85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14 10;</w:t>
            </w:r>
          </w:p>
          <w:p w14:paraId="2D081073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14 20;</w:t>
            </w:r>
          </w:p>
          <w:p w14:paraId="296BCA0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14 30;</w:t>
            </w:r>
          </w:p>
          <w:p w14:paraId="2732DFAA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14 40;</w:t>
            </w:r>
          </w:p>
          <w:p w14:paraId="65BB442A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14 50;</w:t>
            </w:r>
          </w:p>
          <w:p w14:paraId="5C32DD11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14 60;</w:t>
            </w:r>
          </w:p>
          <w:p w14:paraId="7CFE8490" w14:textId="2657BEE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0207 14 70</w:t>
            </w:r>
          </w:p>
        </w:tc>
        <w:tc>
          <w:tcPr>
            <w:tcW w:w="1819" w:type="dxa"/>
          </w:tcPr>
          <w:p w14:paraId="4B308B49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05C5CD8" w14:textId="0F4362B6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2627E79" w14:textId="272E9BD6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52,040,000 (kg)</w:t>
            </w:r>
          </w:p>
        </w:tc>
        <w:tc>
          <w:tcPr>
            <w:tcW w:w="1819" w:type="dxa"/>
          </w:tcPr>
          <w:p w14:paraId="679A9DAE" w14:textId="421D31AA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319FFF1E" w14:textId="75072730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620AF2BF" w14:textId="2E7753E0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42161C7E" w14:textId="77777777" w:rsidTr="002B4CDE">
        <w:tc>
          <w:tcPr>
            <w:tcW w:w="1818" w:type="dxa"/>
          </w:tcPr>
          <w:p w14:paraId="333F399F" w14:textId="32D98088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097706</w:t>
            </w:r>
          </w:p>
        </w:tc>
        <w:tc>
          <w:tcPr>
            <w:tcW w:w="1818" w:type="dxa"/>
          </w:tcPr>
          <w:p w14:paraId="1B924EAC" w14:textId="5D24B82C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0210 99 39</w:t>
            </w:r>
          </w:p>
        </w:tc>
        <w:tc>
          <w:tcPr>
            <w:tcW w:w="1819" w:type="dxa"/>
          </w:tcPr>
          <w:p w14:paraId="56E0E204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C4BA2E0" w14:textId="64BA56DC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CB422AC" w14:textId="5BA31ED2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2,082,000 (kg)</w:t>
            </w:r>
          </w:p>
        </w:tc>
        <w:tc>
          <w:tcPr>
            <w:tcW w:w="1819" w:type="dxa"/>
          </w:tcPr>
          <w:p w14:paraId="35A2FC46" w14:textId="1BE24385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48B4D076" w14:textId="52450800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5BAE2033" w14:textId="3D50DB2A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6F720B1F" w14:textId="77777777" w:rsidTr="002B4CDE">
        <w:tc>
          <w:tcPr>
            <w:tcW w:w="1818" w:type="dxa"/>
          </w:tcPr>
          <w:p w14:paraId="170600B1" w14:textId="61F4BB10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097707</w:t>
            </w:r>
          </w:p>
        </w:tc>
        <w:tc>
          <w:tcPr>
            <w:tcW w:w="1818" w:type="dxa"/>
          </w:tcPr>
          <w:p w14:paraId="04B948B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44 10;</w:t>
            </w:r>
          </w:p>
          <w:p w14:paraId="5327E155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44 21;</w:t>
            </w:r>
          </w:p>
          <w:p w14:paraId="3BFC6AF2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44 51;</w:t>
            </w:r>
          </w:p>
          <w:p w14:paraId="5D9FA36C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44 61;</w:t>
            </w:r>
          </w:p>
          <w:p w14:paraId="504D5A73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44 71;</w:t>
            </w:r>
          </w:p>
          <w:p w14:paraId="5C5553B3" w14:textId="4293BD0D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0207 44 81</w:t>
            </w:r>
          </w:p>
        </w:tc>
        <w:tc>
          <w:tcPr>
            <w:tcW w:w="1819" w:type="dxa"/>
          </w:tcPr>
          <w:p w14:paraId="5078EC38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A0AF34A" w14:textId="38C87C4E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1243AA5" w14:textId="7E559B57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1,726,000 (kg)</w:t>
            </w:r>
          </w:p>
        </w:tc>
        <w:tc>
          <w:tcPr>
            <w:tcW w:w="1819" w:type="dxa"/>
          </w:tcPr>
          <w:p w14:paraId="05EAA0D7" w14:textId="35356519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152903DE" w14:textId="5C7439B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6186121F" w14:textId="71D7D056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4EAA414D" w14:textId="77777777" w:rsidTr="002B4CDE">
        <w:tc>
          <w:tcPr>
            <w:tcW w:w="1818" w:type="dxa"/>
          </w:tcPr>
          <w:p w14:paraId="63107421" w14:textId="7F607AC9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097708</w:t>
            </w:r>
          </w:p>
        </w:tc>
        <w:tc>
          <w:tcPr>
            <w:tcW w:w="1818" w:type="dxa"/>
          </w:tcPr>
          <w:p w14:paraId="3353617D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41 20;</w:t>
            </w:r>
          </w:p>
          <w:p w14:paraId="20CFC49D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41 30;</w:t>
            </w:r>
          </w:p>
          <w:p w14:paraId="5DB68A75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41 80;</w:t>
            </w:r>
          </w:p>
          <w:p w14:paraId="3EEA9906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42 30;</w:t>
            </w:r>
          </w:p>
          <w:p w14:paraId="48FD51F2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42 80;</w:t>
            </w:r>
          </w:p>
          <w:p w14:paraId="393D97C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45 10;</w:t>
            </w:r>
          </w:p>
          <w:p w14:paraId="0AF50949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45 21;</w:t>
            </w:r>
          </w:p>
          <w:p w14:paraId="7571F462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45 31;</w:t>
            </w:r>
          </w:p>
          <w:p w14:paraId="2FB93CA7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45 41;</w:t>
            </w:r>
          </w:p>
          <w:p w14:paraId="70589F9E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45 51;</w:t>
            </w:r>
          </w:p>
          <w:p w14:paraId="12F05F25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45 61;</w:t>
            </w:r>
          </w:p>
          <w:p w14:paraId="2A7ED3E7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45 71;</w:t>
            </w:r>
          </w:p>
          <w:p w14:paraId="0943FD78" w14:textId="5E940701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0207 45 81</w:t>
            </w:r>
          </w:p>
        </w:tc>
        <w:tc>
          <w:tcPr>
            <w:tcW w:w="1819" w:type="dxa"/>
          </w:tcPr>
          <w:p w14:paraId="105F9227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D76A66E" w14:textId="6FDD9324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BDB8FA6" w14:textId="2262CDDB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4,568,000 (kg)</w:t>
            </w:r>
          </w:p>
        </w:tc>
        <w:tc>
          <w:tcPr>
            <w:tcW w:w="1819" w:type="dxa"/>
          </w:tcPr>
          <w:p w14:paraId="012283F0" w14:textId="4380151D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242C3D3F" w14:textId="23B6C91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5036500F" w14:textId="364E0D44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1F12F731" w14:textId="77777777" w:rsidTr="002B4CDE">
        <w:tc>
          <w:tcPr>
            <w:tcW w:w="1818" w:type="dxa"/>
          </w:tcPr>
          <w:p w14:paraId="783EC80A" w14:textId="6B5FB83A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097709</w:t>
            </w:r>
          </w:p>
        </w:tc>
        <w:tc>
          <w:tcPr>
            <w:tcW w:w="1818" w:type="dxa"/>
          </w:tcPr>
          <w:p w14:paraId="522B70B2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24 10;</w:t>
            </w:r>
          </w:p>
          <w:p w14:paraId="678F3E98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24 90;</w:t>
            </w:r>
          </w:p>
          <w:p w14:paraId="7D613691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26 10;</w:t>
            </w:r>
          </w:p>
          <w:p w14:paraId="1577415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26 20;</w:t>
            </w:r>
          </w:p>
          <w:p w14:paraId="1B12EA19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0207 26 30;</w:t>
            </w:r>
          </w:p>
          <w:p w14:paraId="3FAB70BD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26 40;</w:t>
            </w:r>
          </w:p>
          <w:p w14:paraId="2F10CA38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26 50;</w:t>
            </w:r>
          </w:p>
          <w:p w14:paraId="322A8BB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26 60;</w:t>
            </w:r>
          </w:p>
          <w:p w14:paraId="253F400E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26 70;</w:t>
            </w:r>
          </w:p>
          <w:p w14:paraId="068918A1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26 80;</w:t>
            </w:r>
          </w:p>
          <w:p w14:paraId="54828D29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26 91;</w:t>
            </w:r>
          </w:p>
          <w:p w14:paraId="1B8D1D0C" w14:textId="2F6E5256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0207 26 99</w:t>
            </w:r>
          </w:p>
        </w:tc>
        <w:tc>
          <w:tcPr>
            <w:tcW w:w="1819" w:type="dxa"/>
          </w:tcPr>
          <w:p w14:paraId="0FA0211D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D232184" w14:textId="36596B0F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7C97F7A" w14:textId="1F6CF2A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9,249,000 (kg)</w:t>
            </w:r>
          </w:p>
        </w:tc>
        <w:tc>
          <w:tcPr>
            <w:tcW w:w="1819" w:type="dxa"/>
          </w:tcPr>
          <w:p w14:paraId="282C197A" w14:textId="31A66A41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3EDA32F7" w14:textId="58471B2D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53E1F8CF" w14:textId="3AEA65D7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23AA1D4C" w14:textId="77777777" w:rsidTr="002B4CDE">
        <w:tc>
          <w:tcPr>
            <w:tcW w:w="1818" w:type="dxa"/>
          </w:tcPr>
          <w:p w14:paraId="03B47D97" w14:textId="4D51B070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097710</w:t>
            </w:r>
          </w:p>
        </w:tc>
        <w:tc>
          <w:tcPr>
            <w:tcW w:w="1818" w:type="dxa"/>
          </w:tcPr>
          <w:p w14:paraId="51EA8F87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25 10;</w:t>
            </w:r>
          </w:p>
          <w:p w14:paraId="2E911BE4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25 90;</w:t>
            </w:r>
          </w:p>
          <w:p w14:paraId="0FE7B83F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27 10;</w:t>
            </w:r>
          </w:p>
          <w:p w14:paraId="47940820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27 20;</w:t>
            </w:r>
          </w:p>
          <w:p w14:paraId="15089928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27 30;</w:t>
            </w:r>
          </w:p>
          <w:p w14:paraId="05E84BBB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27 40;</w:t>
            </w:r>
          </w:p>
          <w:p w14:paraId="3BAE0140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27 50;</w:t>
            </w:r>
          </w:p>
          <w:p w14:paraId="1D72D68F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27 60;</w:t>
            </w:r>
          </w:p>
          <w:p w14:paraId="599DEB6A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27 70;</w:t>
            </w:r>
          </w:p>
          <w:p w14:paraId="3E42ADD2" w14:textId="1A5D1594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0207 27 80</w:t>
            </w:r>
          </w:p>
        </w:tc>
        <w:tc>
          <w:tcPr>
            <w:tcW w:w="1819" w:type="dxa"/>
          </w:tcPr>
          <w:p w14:paraId="1F133253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E7E563F" w14:textId="0011A0F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FBF7C4A" w14:textId="3F58E12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500,000 (kg)</w:t>
            </w:r>
          </w:p>
        </w:tc>
        <w:tc>
          <w:tcPr>
            <w:tcW w:w="1819" w:type="dxa"/>
          </w:tcPr>
          <w:p w14:paraId="400FEEB6" w14:textId="4FC32CBA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3E458F10" w14:textId="0D97B796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0D8E3594" w14:textId="106AAB12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267B1914" w14:textId="77777777" w:rsidTr="002B4CDE">
        <w:tc>
          <w:tcPr>
            <w:tcW w:w="1818" w:type="dxa"/>
          </w:tcPr>
          <w:p w14:paraId="530525A5" w14:textId="67318024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097711</w:t>
            </w:r>
          </w:p>
        </w:tc>
        <w:tc>
          <w:tcPr>
            <w:tcW w:w="1818" w:type="dxa"/>
          </w:tcPr>
          <w:p w14:paraId="710DE487" w14:textId="77777777" w:rsidR="00E1564E" w:rsidRPr="00726044" w:rsidRDefault="00E1564E" w:rsidP="00E1564E">
            <w:pPr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1701 13 10;</w:t>
            </w:r>
          </w:p>
          <w:p w14:paraId="07821DBC" w14:textId="3D050E1F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1701 14 10</w:t>
            </w:r>
          </w:p>
        </w:tc>
        <w:tc>
          <w:tcPr>
            <w:tcW w:w="1819" w:type="dxa"/>
          </w:tcPr>
          <w:p w14:paraId="25BB7344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341B37F" w14:textId="05FB9781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A8FE707" w14:textId="1FEFD3FB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260,000,000 (kg)</w:t>
            </w:r>
          </w:p>
        </w:tc>
        <w:tc>
          <w:tcPr>
            <w:tcW w:w="1819" w:type="dxa"/>
          </w:tcPr>
          <w:p w14:paraId="6D9ED3DA" w14:textId="4EA40CCA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30 March</w:t>
            </w:r>
          </w:p>
        </w:tc>
        <w:tc>
          <w:tcPr>
            <w:tcW w:w="1819" w:type="dxa"/>
          </w:tcPr>
          <w:p w14:paraId="01324A03" w14:textId="068B7B9A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 March</w:t>
            </w:r>
          </w:p>
        </w:tc>
        <w:tc>
          <w:tcPr>
            <w:tcW w:w="1819" w:type="dxa"/>
          </w:tcPr>
          <w:p w14:paraId="014DF34A" w14:textId="30116AB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E1564E" w14:paraId="0BDCF55C" w14:textId="77777777" w:rsidTr="002B4CDE">
        <w:tc>
          <w:tcPr>
            <w:tcW w:w="1818" w:type="dxa"/>
          </w:tcPr>
          <w:p w14:paraId="0D5F3DF6" w14:textId="27387315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092501</w:t>
            </w:r>
          </w:p>
        </w:tc>
        <w:tc>
          <w:tcPr>
            <w:tcW w:w="1818" w:type="dxa"/>
          </w:tcPr>
          <w:p w14:paraId="3BA3BCB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5004000000;</w:t>
            </w:r>
          </w:p>
          <w:p w14:paraId="138C0C1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5005000000;</w:t>
            </w:r>
          </w:p>
          <w:p w14:paraId="7EB8334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5006000000;</w:t>
            </w:r>
          </w:p>
          <w:p w14:paraId="7B95219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5007000000;</w:t>
            </w:r>
          </w:p>
          <w:p w14:paraId="233640D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5106000000;</w:t>
            </w:r>
          </w:p>
          <w:p w14:paraId="7362981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5107000000;</w:t>
            </w:r>
          </w:p>
          <w:p w14:paraId="2871098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5108000000;</w:t>
            </w:r>
          </w:p>
          <w:p w14:paraId="1387B7B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5109000000;</w:t>
            </w:r>
          </w:p>
          <w:p w14:paraId="589EE2D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5110000000;</w:t>
            </w:r>
          </w:p>
          <w:p w14:paraId="6271D86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5112000000;</w:t>
            </w:r>
          </w:p>
          <w:p w14:paraId="4488CAE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5113000000;</w:t>
            </w:r>
          </w:p>
          <w:p w14:paraId="4EDBE83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5204000000;</w:t>
            </w:r>
          </w:p>
          <w:p w14:paraId="65675A1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5205000000;</w:t>
            </w:r>
          </w:p>
          <w:p w14:paraId="48F830B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5206000000;</w:t>
            </w:r>
          </w:p>
          <w:p w14:paraId="7470FEA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5207000000;</w:t>
            </w:r>
          </w:p>
          <w:p w14:paraId="2DE6D67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5208000000;</w:t>
            </w:r>
          </w:p>
          <w:p w14:paraId="0BBD6B5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5209000000;</w:t>
            </w:r>
          </w:p>
          <w:p w14:paraId="7CCADA1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5210000000;</w:t>
            </w:r>
          </w:p>
          <w:p w14:paraId="0D1D922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5211000000;</w:t>
            </w:r>
          </w:p>
          <w:p w14:paraId="427BB38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5212000000;</w:t>
            </w:r>
          </w:p>
          <w:p w14:paraId="1EA272E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5306000000;</w:t>
            </w:r>
          </w:p>
          <w:p w14:paraId="591F826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5308200000;</w:t>
            </w:r>
          </w:p>
          <w:p w14:paraId="28DA8BE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5308900000;</w:t>
            </w:r>
          </w:p>
          <w:p w14:paraId="6334DDC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5309000000;</w:t>
            </w:r>
          </w:p>
          <w:p w14:paraId="7E2CE71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5310000000;</w:t>
            </w:r>
          </w:p>
          <w:p w14:paraId="1BAB633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5311000000;</w:t>
            </w:r>
          </w:p>
          <w:p w14:paraId="1909C51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5401000000;</w:t>
            </w:r>
          </w:p>
          <w:p w14:paraId="26DADF3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5402000000;</w:t>
            </w:r>
          </w:p>
          <w:p w14:paraId="35B2355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5403000000;</w:t>
            </w:r>
          </w:p>
          <w:p w14:paraId="10B54E2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5404000000;</w:t>
            </w:r>
          </w:p>
          <w:p w14:paraId="1685130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5405000000;</w:t>
            </w:r>
          </w:p>
          <w:p w14:paraId="0A38B97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5406000000;</w:t>
            </w:r>
          </w:p>
          <w:p w14:paraId="3D3082C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5407000000;</w:t>
            </w:r>
          </w:p>
          <w:p w14:paraId="0915864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5408000000;</w:t>
            </w:r>
          </w:p>
          <w:p w14:paraId="19CDFD6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5508000000;</w:t>
            </w:r>
          </w:p>
          <w:p w14:paraId="0E804D6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5509000000;</w:t>
            </w:r>
          </w:p>
          <w:p w14:paraId="6B2696E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5510000000;</w:t>
            </w:r>
          </w:p>
          <w:p w14:paraId="4278DD8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5511000000;</w:t>
            </w:r>
          </w:p>
          <w:p w14:paraId="31D6B52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5512000000;</w:t>
            </w:r>
          </w:p>
          <w:p w14:paraId="14F01C0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5513000000;</w:t>
            </w:r>
          </w:p>
          <w:p w14:paraId="5A6F9B8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5514000000;</w:t>
            </w:r>
          </w:p>
          <w:p w14:paraId="06AF186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5515000000;</w:t>
            </w:r>
          </w:p>
          <w:p w14:paraId="06474F3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5516000000;</w:t>
            </w:r>
          </w:p>
          <w:p w14:paraId="78B745E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5605000000;</w:t>
            </w:r>
          </w:p>
          <w:p w14:paraId="2A02777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5606009100;</w:t>
            </w:r>
          </w:p>
          <w:p w14:paraId="3BAE703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5606009900;</w:t>
            </w:r>
          </w:p>
          <w:p w14:paraId="2E12DEB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5801100000;</w:t>
            </w:r>
          </w:p>
          <w:p w14:paraId="24F7074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5801220000;</w:t>
            </w:r>
          </w:p>
          <w:p w14:paraId="33DFA8E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5801230000;</w:t>
            </w:r>
          </w:p>
          <w:p w14:paraId="265F8BE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5801260000;</w:t>
            </w:r>
          </w:p>
          <w:p w14:paraId="3A86B23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5801270000;</w:t>
            </w:r>
          </w:p>
          <w:p w14:paraId="5C6F187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5801320000;</w:t>
            </w:r>
          </w:p>
          <w:p w14:paraId="2D0B0B3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5801330000;</w:t>
            </w:r>
          </w:p>
          <w:p w14:paraId="1BBAF3D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5801360000;</w:t>
            </w:r>
          </w:p>
          <w:p w14:paraId="6E2A0A7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5801370000;</w:t>
            </w:r>
          </w:p>
          <w:p w14:paraId="5DDFBB3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5801900000;</w:t>
            </w:r>
          </w:p>
          <w:p w14:paraId="6B1DF3E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5802000000;</w:t>
            </w:r>
          </w:p>
          <w:p w14:paraId="7724188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5804000000;</w:t>
            </w:r>
          </w:p>
          <w:p w14:paraId="3ECEB57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5806000000;</w:t>
            </w:r>
          </w:p>
          <w:p w14:paraId="1B143A6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5808000000;</w:t>
            </w:r>
          </w:p>
          <w:p w14:paraId="721210C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5809000000;</w:t>
            </w:r>
          </w:p>
          <w:p w14:paraId="3A1BAB4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6001000000;</w:t>
            </w:r>
          </w:p>
          <w:p w14:paraId="52872AD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6002000000;</w:t>
            </w:r>
          </w:p>
          <w:p w14:paraId="26838F1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6003000000;</w:t>
            </w:r>
          </w:p>
          <w:p w14:paraId="2014368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6004000000;</w:t>
            </w:r>
          </w:p>
          <w:p w14:paraId="427D7B9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6005000000;</w:t>
            </w:r>
          </w:p>
          <w:p w14:paraId="62FC1F4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6006000000;</w:t>
            </w:r>
          </w:p>
          <w:p w14:paraId="19D8BE7E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B109D20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76894B1" w14:textId="7D49FB6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21D0964" w14:textId="1A3E993A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 xml:space="preserve">178,398 (of value added) </w:t>
            </w:r>
            <w:r w:rsidRPr="00726044">
              <w:rPr>
                <w:rFonts w:cs="Arial"/>
                <w:sz w:val="20"/>
                <w:szCs w:val="20"/>
              </w:rPr>
              <w:t>(</w:t>
            </w: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  <w:tc>
          <w:tcPr>
            <w:tcW w:w="1819" w:type="dxa"/>
          </w:tcPr>
          <w:p w14:paraId="6EFE18EB" w14:textId="6E8914D1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September</w:t>
            </w:r>
          </w:p>
        </w:tc>
        <w:tc>
          <w:tcPr>
            <w:tcW w:w="1819" w:type="dxa"/>
          </w:tcPr>
          <w:p w14:paraId="250ED62D" w14:textId="1BF09276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August</w:t>
            </w:r>
          </w:p>
        </w:tc>
        <w:tc>
          <w:tcPr>
            <w:tcW w:w="1819" w:type="dxa"/>
          </w:tcPr>
          <w:p w14:paraId="453B37EA" w14:textId="772F6825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 xml:space="preserve">783,863 (of value added) </w:t>
            </w:r>
            <w:r w:rsidRPr="00726044">
              <w:rPr>
                <w:rFonts w:cs="Arial"/>
                <w:sz w:val="20"/>
                <w:szCs w:val="20"/>
              </w:rPr>
              <w:t>(</w:t>
            </w: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 xml:space="preserve">€) </w:t>
            </w:r>
          </w:p>
        </w:tc>
      </w:tr>
      <w:tr w:rsidR="00E1564E" w14:paraId="5BEAD00D" w14:textId="77777777" w:rsidTr="002B4CDE">
        <w:tc>
          <w:tcPr>
            <w:tcW w:w="1818" w:type="dxa"/>
          </w:tcPr>
          <w:p w14:paraId="49BCF6C9" w14:textId="70BB44E1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090107</w:t>
            </w:r>
          </w:p>
        </w:tc>
        <w:tc>
          <w:tcPr>
            <w:tcW w:w="1818" w:type="dxa"/>
          </w:tcPr>
          <w:p w14:paraId="5B4E6C3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5310000000;</w:t>
            </w:r>
          </w:p>
          <w:p w14:paraId="6A9B4DC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5607902020;</w:t>
            </w:r>
          </w:p>
          <w:p w14:paraId="6303C18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5702390010;</w:t>
            </w:r>
          </w:p>
          <w:p w14:paraId="22244A0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5702490020;</w:t>
            </w:r>
          </w:p>
          <w:p w14:paraId="6538132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5702509010;</w:t>
            </w:r>
          </w:p>
          <w:p w14:paraId="3342C21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5702990010;</w:t>
            </w:r>
          </w:p>
          <w:p w14:paraId="231DA64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5703902010;</w:t>
            </w:r>
          </w:p>
          <w:p w14:paraId="4381DB0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5703908010;</w:t>
            </w:r>
          </w:p>
          <w:p w14:paraId="67BC431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5806390010;</w:t>
            </w:r>
          </w:p>
          <w:p w14:paraId="3C67390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5806400010;</w:t>
            </w:r>
          </w:p>
          <w:p w14:paraId="5F04842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5905005000;</w:t>
            </w:r>
          </w:p>
          <w:p w14:paraId="7154543C" w14:textId="4B4FDE75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5905009010;</w:t>
            </w:r>
          </w:p>
        </w:tc>
        <w:tc>
          <w:tcPr>
            <w:tcW w:w="1819" w:type="dxa"/>
          </w:tcPr>
          <w:p w14:paraId="4B306C1F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BB0B183" w14:textId="5216111C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496B6AB" w14:textId="339B3A83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6,488,000 (kg)</w:t>
            </w:r>
          </w:p>
        </w:tc>
        <w:tc>
          <w:tcPr>
            <w:tcW w:w="1819" w:type="dxa"/>
          </w:tcPr>
          <w:p w14:paraId="04EAB449" w14:textId="6520772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B131928" w14:textId="2988CD0B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6B8D5B1" w14:textId="002EF4B8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4,924,000 (kg)</w:t>
            </w:r>
          </w:p>
        </w:tc>
      </w:tr>
      <w:tr w:rsidR="00E1564E" w14:paraId="0CCA570A" w14:textId="77777777" w:rsidTr="002B4CDE">
        <w:tc>
          <w:tcPr>
            <w:tcW w:w="1818" w:type="dxa"/>
          </w:tcPr>
          <w:p w14:paraId="5219A000" w14:textId="246EE28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090109</w:t>
            </w:r>
          </w:p>
        </w:tc>
        <w:tc>
          <w:tcPr>
            <w:tcW w:w="1818" w:type="dxa"/>
          </w:tcPr>
          <w:p w14:paraId="3C1BF139" w14:textId="4CF52AE9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5702200000</w:t>
            </w:r>
          </w:p>
        </w:tc>
        <w:tc>
          <w:tcPr>
            <w:tcW w:w="1819" w:type="dxa"/>
          </w:tcPr>
          <w:p w14:paraId="1701EDA7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006E042" w14:textId="747C1B03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2D60D7B" w14:textId="58253148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859,000 (kg)</w:t>
            </w:r>
          </w:p>
        </w:tc>
        <w:tc>
          <w:tcPr>
            <w:tcW w:w="1819" w:type="dxa"/>
          </w:tcPr>
          <w:p w14:paraId="48D008CA" w14:textId="25E08647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FEE16CE" w14:textId="318C1395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BEDCC7B" w14:textId="65D80109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652,000 (kg)</w:t>
            </w:r>
          </w:p>
        </w:tc>
      </w:tr>
      <w:tr w:rsidR="00E1564E" w14:paraId="1C76A21B" w14:textId="77777777" w:rsidTr="002B4CDE">
        <w:tc>
          <w:tcPr>
            <w:tcW w:w="1818" w:type="dxa"/>
          </w:tcPr>
          <w:p w14:paraId="354ABFAF" w14:textId="2AACA22B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090111</w:t>
            </w:r>
          </w:p>
        </w:tc>
        <w:tc>
          <w:tcPr>
            <w:tcW w:w="1818" w:type="dxa"/>
          </w:tcPr>
          <w:p w14:paraId="0FA87F2F" w14:textId="3BD614AD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6305109000</w:t>
            </w:r>
          </w:p>
        </w:tc>
        <w:tc>
          <w:tcPr>
            <w:tcW w:w="1819" w:type="dxa"/>
          </w:tcPr>
          <w:p w14:paraId="4E23E30C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1CA2D4F" w14:textId="1EE40E83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4390365" w14:textId="2E0D6D04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9,350,000 (kg)</w:t>
            </w:r>
          </w:p>
        </w:tc>
        <w:tc>
          <w:tcPr>
            <w:tcW w:w="1819" w:type="dxa"/>
          </w:tcPr>
          <w:p w14:paraId="2A440F69" w14:textId="541BF97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0100132" w14:textId="503EEB61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10A8AAB" w14:textId="18D8C035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7,096,000 (kg)</w:t>
            </w:r>
          </w:p>
        </w:tc>
      </w:tr>
      <w:tr w:rsidR="00E1564E" w14:paraId="362F086F" w14:textId="77777777" w:rsidTr="002B4CDE">
        <w:tc>
          <w:tcPr>
            <w:tcW w:w="1818" w:type="dxa"/>
          </w:tcPr>
          <w:p w14:paraId="3B18A34A" w14:textId="4E526E2C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090101</w:t>
            </w:r>
          </w:p>
        </w:tc>
        <w:tc>
          <w:tcPr>
            <w:tcW w:w="1818" w:type="dxa"/>
          </w:tcPr>
          <w:p w14:paraId="4B595B4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5007100010;</w:t>
            </w:r>
          </w:p>
          <w:p w14:paraId="3E10D0E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5007201110;</w:t>
            </w:r>
          </w:p>
          <w:p w14:paraId="262BC4C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5007201910;</w:t>
            </w:r>
          </w:p>
          <w:p w14:paraId="7829C8D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5007202110;</w:t>
            </w:r>
          </w:p>
          <w:p w14:paraId="760B785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5007203120;</w:t>
            </w:r>
          </w:p>
          <w:p w14:paraId="311461F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5007203920;</w:t>
            </w:r>
          </w:p>
          <w:p w14:paraId="75FF422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5007204110;</w:t>
            </w:r>
          </w:p>
          <w:p w14:paraId="5C98E06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5007205110;</w:t>
            </w:r>
          </w:p>
          <w:p w14:paraId="6FE699E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5007205910;</w:t>
            </w:r>
          </w:p>
          <w:p w14:paraId="7CABFB4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5007206110;</w:t>
            </w:r>
          </w:p>
          <w:p w14:paraId="6CD2C4A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5007206910;</w:t>
            </w:r>
          </w:p>
          <w:p w14:paraId="6CCF24F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5007207110;</w:t>
            </w:r>
          </w:p>
          <w:p w14:paraId="61CAF48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5007901010;</w:t>
            </w:r>
          </w:p>
          <w:p w14:paraId="421380D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5007903010;</w:t>
            </w:r>
          </w:p>
          <w:p w14:paraId="0142688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5007905010;</w:t>
            </w:r>
          </w:p>
          <w:p w14:paraId="6BB02A1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5007909010;</w:t>
            </w:r>
          </w:p>
          <w:p w14:paraId="3B3D3489" w14:textId="604C1058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5803003010;</w:t>
            </w:r>
          </w:p>
        </w:tc>
        <w:tc>
          <w:tcPr>
            <w:tcW w:w="1819" w:type="dxa"/>
          </w:tcPr>
          <w:p w14:paraId="36153FC4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83C0D6E" w14:textId="611BF0BC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2DC1CE2" w14:textId="07EF444D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232,013 (</w:t>
            </w: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  <w:tc>
          <w:tcPr>
            <w:tcW w:w="1819" w:type="dxa"/>
          </w:tcPr>
          <w:p w14:paraId="314D07D5" w14:textId="011BF5F3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3324846" w14:textId="28B712B1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B0B93B9" w14:textId="1254D89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176,076 (</w:t>
            </w: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</w:tr>
      <w:tr w:rsidR="00E1564E" w14:paraId="2884C138" w14:textId="77777777" w:rsidTr="002B4CDE">
        <w:tc>
          <w:tcPr>
            <w:tcW w:w="1818" w:type="dxa"/>
          </w:tcPr>
          <w:p w14:paraId="52EB7128" w14:textId="5C06A283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090103</w:t>
            </w:r>
          </w:p>
        </w:tc>
        <w:tc>
          <w:tcPr>
            <w:tcW w:w="1818" w:type="dxa"/>
          </w:tcPr>
          <w:p w14:paraId="059568E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5208510011;</w:t>
            </w:r>
          </w:p>
          <w:p w14:paraId="4FE51D1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5208510019;</w:t>
            </w:r>
          </w:p>
          <w:p w14:paraId="239A9CC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5208520011;</w:t>
            </w:r>
          </w:p>
          <w:p w14:paraId="7D7E584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5208520019;</w:t>
            </w:r>
          </w:p>
          <w:p w14:paraId="730EC7D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5208591011;</w:t>
            </w:r>
          </w:p>
          <w:p w14:paraId="191611D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5208591019;</w:t>
            </w:r>
          </w:p>
          <w:p w14:paraId="7EB6897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5208599011;</w:t>
            </w:r>
          </w:p>
          <w:p w14:paraId="3BC494D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5208599019;</w:t>
            </w:r>
          </w:p>
          <w:p w14:paraId="7F8DCFB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5209510011;</w:t>
            </w:r>
          </w:p>
          <w:p w14:paraId="7E65BB3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5209510019;</w:t>
            </w:r>
          </w:p>
          <w:p w14:paraId="1FCC78B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5209520011;</w:t>
            </w:r>
          </w:p>
          <w:p w14:paraId="023FB37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5209520019;</w:t>
            </w:r>
          </w:p>
          <w:p w14:paraId="60D48B6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5209590011;</w:t>
            </w:r>
          </w:p>
          <w:p w14:paraId="54F60BC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5209590019;</w:t>
            </w:r>
          </w:p>
          <w:p w14:paraId="7E2F863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5210110010;</w:t>
            </w:r>
          </w:p>
          <w:p w14:paraId="003D0EE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5210190010;</w:t>
            </w:r>
          </w:p>
          <w:p w14:paraId="41707D0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5210210010;</w:t>
            </w:r>
          </w:p>
          <w:p w14:paraId="1378F3E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5210290010;</w:t>
            </w:r>
          </w:p>
          <w:p w14:paraId="2231809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5210310010;</w:t>
            </w:r>
          </w:p>
          <w:p w14:paraId="601E157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5210320010;</w:t>
            </w:r>
          </w:p>
          <w:p w14:paraId="7D2B3BF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5210390010;</w:t>
            </w:r>
          </w:p>
          <w:p w14:paraId="7EA77D1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5210410010;</w:t>
            </w:r>
          </w:p>
          <w:p w14:paraId="7A76D4F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5210490010;</w:t>
            </w:r>
          </w:p>
          <w:p w14:paraId="3BD4DA1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5210510010;</w:t>
            </w:r>
          </w:p>
          <w:p w14:paraId="6FBEFCB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5210590010;</w:t>
            </w:r>
          </w:p>
          <w:p w14:paraId="0CF1F55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5211110010;</w:t>
            </w:r>
          </w:p>
          <w:p w14:paraId="395CC93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5211120010;</w:t>
            </w:r>
          </w:p>
          <w:p w14:paraId="37A023F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5211190010;</w:t>
            </w:r>
          </w:p>
          <w:p w14:paraId="158F89A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5211200010;</w:t>
            </w:r>
          </w:p>
          <w:p w14:paraId="3EA1835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5211310010;</w:t>
            </w:r>
          </w:p>
          <w:p w14:paraId="55399EF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5211320010;</w:t>
            </w:r>
          </w:p>
          <w:p w14:paraId="1E94403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5211390010;</w:t>
            </w:r>
          </w:p>
          <w:p w14:paraId="386FAF8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5211410010;</w:t>
            </w:r>
          </w:p>
          <w:p w14:paraId="2FADC76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5211420010;</w:t>
            </w:r>
          </w:p>
          <w:p w14:paraId="38C8845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5211430010;</w:t>
            </w:r>
          </w:p>
          <w:p w14:paraId="7F895B4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5211491010;</w:t>
            </w:r>
          </w:p>
          <w:p w14:paraId="537FF86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5211499010;</w:t>
            </w:r>
          </w:p>
          <w:p w14:paraId="6F687AA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5211510010;</w:t>
            </w:r>
          </w:p>
          <w:p w14:paraId="163540B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5211520010;</w:t>
            </w:r>
          </w:p>
          <w:p w14:paraId="1400783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5211590010;</w:t>
            </w:r>
          </w:p>
          <w:p w14:paraId="711161C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5212111010;</w:t>
            </w:r>
          </w:p>
          <w:p w14:paraId="42E0C9D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5212119010;</w:t>
            </w:r>
          </w:p>
          <w:p w14:paraId="44AB052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5212121010;</w:t>
            </w:r>
          </w:p>
          <w:p w14:paraId="6FF1AC2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5212129010;</w:t>
            </w:r>
          </w:p>
          <w:p w14:paraId="2565CE6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5212131010;</w:t>
            </w:r>
          </w:p>
          <w:p w14:paraId="4DABF97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5212139010;</w:t>
            </w:r>
          </w:p>
          <w:p w14:paraId="598F39D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5212141010;</w:t>
            </w:r>
          </w:p>
          <w:p w14:paraId="66AA58C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5212149010;</w:t>
            </w:r>
          </w:p>
          <w:p w14:paraId="301D81B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5212151011;</w:t>
            </w:r>
          </w:p>
          <w:p w14:paraId="77055F9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5212151019;</w:t>
            </w:r>
          </w:p>
          <w:p w14:paraId="2431A44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5212159011;</w:t>
            </w:r>
          </w:p>
          <w:p w14:paraId="1F7767F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5212159019;</w:t>
            </w:r>
          </w:p>
          <w:p w14:paraId="42DD6A5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5212211010;</w:t>
            </w:r>
          </w:p>
          <w:p w14:paraId="4344869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5212219010;</w:t>
            </w:r>
          </w:p>
          <w:p w14:paraId="36ECD8B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5212221010;</w:t>
            </w:r>
          </w:p>
          <w:p w14:paraId="3742368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5212229010;</w:t>
            </w:r>
          </w:p>
          <w:p w14:paraId="02338BC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5212231010;</w:t>
            </w:r>
          </w:p>
          <w:p w14:paraId="0E87036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5212239010;</w:t>
            </w:r>
          </w:p>
          <w:p w14:paraId="6C9953C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5212241010;</w:t>
            </w:r>
          </w:p>
          <w:p w14:paraId="51305C0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5212249010;</w:t>
            </w:r>
          </w:p>
          <w:p w14:paraId="474744E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5212251011;</w:t>
            </w:r>
          </w:p>
          <w:p w14:paraId="142AE28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5212251019;</w:t>
            </w:r>
          </w:p>
          <w:p w14:paraId="4C42218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5212259011;</w:t>
            </w:r>
          </w:p>
          <w:p w14:paraId="200C030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5212259019;</w:t>
            </w:r>
          </w:p>
          <w:p w14:paraId="07DC904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5801210010;</w:t>
            </w:r>
          </w:p>
          <w:p w14:paraId="3398269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5801220010;</w:t>
            </w:r>
          </w:p>
          <w:p w14:paraId="6F0C980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5801230010;</w:t>
            </w:r>
          </w:p>
          <w:p w14:paraId="5130974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5801260010;</w:t>
            </w:r>
          </w:p>
          <w:p w14:paraId="5028B07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5801270010;</w:t>
            </w:r>
          </w:p>
          <w:p w14:paraId="2D60E898" w14:textId="4405F8F4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5803001010;</w:t>
            </w:r>
          </w:p>
        </w:tc>
        <w:tc>
          <w:tcPr>
            <w:tcW w:w="1819" w:type="dxa"/>
          </w:tcPr>
          <w:p w14:paraId="79C7D99F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2F490C4" w14:textId="342C85ED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B62672C" w14:textId="2B1AB468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207,209 (</w:t>
            </w: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  <w:tc>
          <w:tcPr>
            <w:tcW w:w="1819" w:type="dxa"/>
          </w:tcPr>
          <w:p w14:paraId="091CF721" w14:textId="3A87D56B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7416602" w14:textId="08134955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2F33D55" w14:textId="66F10516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157,252 (</w:t>
            </w: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</w:tr>
      <w:tr w:rsidR="00E1564E" w14:paraId="6FA8C732" w14:textId="77777777" w:rsidTr="002B4CDE">
        <w:tc>
          <w:tcPr>
            <w:tcW w:w="1818" w:type="dxa"/>
          </w:tcPr>
          <w:p w14:paraId="48290B4A" w14:textId="475D1A92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090104</w:t>
            </w:r>
          </w:p>
        </w:tc>
        <w:tc>
          <w:tcPr>
            <w:tcW w:w="1818" w:type="dxa"/>
          </w:tcPr>
          <w:p w14:paraId="59D13D5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4201000010;</w:t>
            </w:r>
          </w:p>
          <w:p w14:paraId="4B2BE8F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4202111010;</w:t>
            </w:r>
          </w:p>
          <w:p w14:paraId="6E94E67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4202119010;</w:t>
            </w:r>
          </w:p>
          <w:p w14:paraId="615AD09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4202129110;</w:t>
            </w:r>
          </w:p>
          <w:p w14:paraId="74018E9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4202129910;</w:t>
            </w:r>
          </w:p>
          <w:p w14:paraId="7AC73CB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4202199010;</w:t>
            </w:r>
          </w:p>
          <w:p w14:paraId="48715C5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4202210010;</w:t>
            </w:r>
          </w:p>
          <w:p w14:paraId="3FF0A5C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4202229010;</w:t>
            </w:r>
          </w:p>
          <w:p w14:paraId="0E14051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4202310010;</w:t>
            </w:r>
          </w:p>
          <w:p w14:paraId="3114996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4202329010;</w:t>
            </w:r>
          </w:p>
          <w:p w14:paraId="7E4EC26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4202390010;</w:t>
            </w:r>
          </w:p>
          <w:p w14:paraId="2E8531D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4202911010;</w:t>
            </w:r>
          </w:p>
          <w:p w14:paraId="46D64DD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4202918010;</w:t>
            </w:r>
          </w:p>
          <w:p w14:paraId="2674FC2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4202929110;</w:t>
            </w:r>
          </w:p>
          <w:p w14:paraId="70FB710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4202929810;</w:t>
            </w:r>
          </w:p>
          <w:p w14:paraId="792D526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4202990010;</w:t>
            </w:r>
          </w:p>
          <w:p w14:paraId="5ABFCA6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4203300010;</w:t>
            </w:r>
          </w:p>
          <w:p w14:paraId="0AC3E0A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4203400010;</w:t>
            </w:r>
          </w:p>
          <w:p w14:paraId="178E325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4420101110;</w:t>
            </w:r>
          </w:p>
          <w:p w14:paraId="452E455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4420909111;</w:t>
            </w:r>
          </w:p>
          <w:p w14:paraId="1B26FF9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4420909119;</w:t>
            </w:r>
          </w:p>
          <w:p w14:paraId="4228D7D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4602110010;</w:t>
            </w:r>
          </w:p>
          <w:p w14:paraId="33EC461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4602120010;</w:t>
            </w:r>
          </w:p>
          <w:p w14:paraId="0A49C00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4602199010;</w:t>
            </w:r>
          </w:p>
          <w:p w14:paraId="4A5917C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6403510510;</w:t>
            </w:r>
          </w:p>
          <w:p w14:paraId="56F0EB9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6403590510;</w:t>
            </w:r>
          </w:p>
          <w:p w14:paraId="738B5E6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6403910510;</w:t>
            </w:r>
          </w:p>
          <w:p w14:paraId="44B10E4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6403990510;</w:t>
            </w:r>
          </w:p>
          <w:p w14:paraId="577E701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6406101010;</w:t>
            </w:r>
          </w:p>
          <w:p w14:paraId="289E430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6406109010;</w:t>
            </w:r>
          </w:p>
          <w:p w14:paraId="5A7EFB6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6406201010;</w:t>
            </w:r>
          </w:p>
          <w:p w14:paraId="547F624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6406209010;</w:t>
            </w:r>
          </w:p>
          <w:p w14:paraId="35EB138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6406903010;</w:t>
            </w:r>
          </w:p>
          <w:p w14:paraId="165980B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6406905010;</w:t>
            </w:r>
          </w:p>
          <w:p w14:paraId="02AC597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6406906010;</w:t>
            </w:r>
          </w:p>
          <w:p w14:paraId="28F18B7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6406909020;</w:t>
            </w:r>
          </w:p>
          <w:p w14:paraId="55802E8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6505009010;</w:t>
            </w:r>
          </w:p>
          <w:p w14:paraId="3185907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6602000010;</w:t>
            </w:r>
          </w:p>
          <w:p w14:paraId="6C02F6A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6802910010;</w:t>
            </w:r>
          </w:p>
          <w:p w14:paraId="48BD0F9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6802920010;</w:t>
            </w:r>
          </w:p>
          <w:p w14:paraId="180C63E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6802939010;</w:t>
            </w:r>
          </w:p>
          <w:p w14:paraId="2E628B4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6802999010;</w:t>
            </w:r>
          </w:p>
          <w:p w14:paraId="15854F1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6912002111;</w:t>
            </w:r>
          </w:p>
          <w:p w14:paraId="3638500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6912002119;</w:t>
            </w:r>
          </w:p>
          <w:p w14:paraId="2963874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6912008110;</w:t>
            </w:r>
          </w:p>
          <w:p w14:paraId="6A4A252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6913100010;</w:t>
            </w:r>
          </w:p>
          <w:p w14:paraId="3980525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6913901010;</w:t>
            </w:r>
          </w:p>
          <w:p w14:paraId="0AE483A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6913909310;</w:t>
            </w:r>
          </w:p>
          <w:p w14:paraId="7B9BEE5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6913909810;</w:t>
            </w:r>
          </w:p>
          <w:p w14:paraId="28137AC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6914900010;</w:t>
            </w:r>
          </w:p>
          <w:p w14:paraId="0E5A628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7013221000;</w:t>
            </w:r>
          </w:p>
          <w:p w14:paraId="3C8302B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7013281000;</w:t>
            </w:r>
          </w:p>
          <w:p w14:paraId="090C751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7013331100;</w:t>
            </w:r>
          </w:p>
          <w:p w14:paraId="3DF391F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7013331900;</w:t>
            </w:r>
          </w:p>
          <w:p w14:paraId="4433C8E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7013375100;</w:t>
            </w:r>
          </w:p>
          <w:p w14:paraId="11AF691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7013375900;</w:t>
            </w:r>
          </w:p>
          <w:p w14:paraId="1160488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7013411000;</w:t>
            </w:r>
          </w:p>
          <w:p w14:paraId="35CBA92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7013499100;</w:t>
            </w:r>
          </w:p>
          <w:p w14:paraId="612520E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7013911000;</w:t>
            </w:r>
          </w:p>
          <w:p w14:paraId="686BE85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7013990010;</w:t>
            </w:r>
          </w:p>
          <w:p w14:paraId="0EBCB10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7018101910;</w:t>
            </w:r>
          </w:p>
          <w:p w14:paraId="77DF996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7117190010;</w:t>
            </w:r>
          </w:p>
          <w:p w14:paraId="580CF20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7418109010;</w:t>
            </w:r>
          </w:p>
          <w:p w14:paraId="03AE399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7418200010;</w:t>
            </w:r>
          </w:p>
          <w:p w14:paraId="4DE3DBB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7419100010;</w:t>
            </w:r>
          </w:p>
          <w:p w14:paraId="3970425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7419910010;</w:t>
            </w:r>
          </w:p>
          <w:p w14:paraId="22ACBA3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7419999010;</w:t>
            </w:r>
          </w:p>
          <w:p w14:paraId="577006C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7616999001;</w:t>
            </w:r>
          </w:p>
          <w:p w14:paraId="7FC0C85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7616999009;</w:t>
            </w:r>
          </w:p>
          <w:p w14:paraId="21D3DAA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8308900010;</w:t>
            </w:r>
          </w:p>
          <w:p w14:paraId="5778E38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9113900011;</w:t>
            </w:r>
          </w:p>
          <w:p w14:paraId="53BEAE1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9113900091;</w:t>
            </w:r>
          </w:p>
          <w:p w14:paraId="552919E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9403401010;</w:t>
            </w:r>
          </w:p>
          <w:p w14:paraId="24D33DD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9403409010;</w:t>
            </w:r>
          </w:p>
          <w:p w14:paraId="56F8E85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9403820010;</w:t>
            </w:r>
          </w:p>
          <w:p w14:paraId="25F5BC5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9403830010;</w:t>
            </w:r>
          </w:p>
          <w:p w14:paraId="5F46A5E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9403890010;</w:t>
            </w:r>
          </w:p>
          <w:p w14:paraId="3456678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9403901010;</w:t>
            </w:r>
          </w:p>
          <w:p w14:paraId="71CE881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9403903010;</w:t>
            </w:r>
          </w:p>
          <w:p w14:paraId="1B49048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9403909010;</w:t>
            </w:r>
          </w:p>
          <w:p w14:paraId="5B404F4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9405109110;</w:t>
            </w:r>
          </w:p>
          <w:p w14:paraId="4D2EC15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9405109820;</w:t>
            </w:r>
          </w:p>
          <w:p w14:paraId="15BB2EC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9405209910;</w:t>
            </w:r>
          </w:p>
          <w:p w14:paraId="48FF10F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9405409910;</w:t>
            </w:r>
          </w:p>
          <w:p w14:paraId="7C39B64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9405500010;</w:t>
            </w:r>
          </w:p>
          <w:p w14:paraId="4D13B67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9405608020;</w:t>
            </w:r>
          </w:p>
          <w:p w14:paraId="084C9F7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9405990020;</w:t>
            </w:r>
          </w:p>
          <w:p w14:paraId="7E8E920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9503002110;</w:t>
            </w:r>
          </w:p>
          <w:p w14:paraId="3E8656F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9503003910;</w:t>
            </w:r>
          </w:p>
          <w:p w14:paraId="42C4066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9503004910;</w:t>
            </w:r>
          </w:p>
          <w:p w14:paraId="75362C6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9503005510;</w:t>
            </w:r>
          </w:p>
          <w:p w14:paraId="3A5251D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9503006110;</w:t>
            </w:r>
          </w:p>
          <w:p w14:paraId="031AB10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9503008110;</w:t>
            </w:r>
          </w:p>
          <w:p w14:paraId="3205053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9503009910;</w:t>
            </w:r>
          </w:p>
          <w:p w14:paraId="05A531D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9601100010;</w:t>
            </w:r>
          </w:p>
          <w:p w14:paraId="69A2F6EA" w14:textId="2D7624C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9602000010;</w:t>
            </w:r>
          </w:p>
        </w:tc>
        <w:tc>
          <w:tcPr>
            <w:tcW w:w="1819" w:type="dxa"/>
          </w:tcPr>
          <w:p w14:paraId="2BE75177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42D0FA1" w14:textId="286DC30E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FBD85AE" w14:textId="15E0C4F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171,720 (</w:t>
            </w: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  <w:tc>
          <w:tcPr>
            <w:tcW w:w="1819" w:type="dxa"/>
          </w:tcPr>
          <w:p w14:paraId="14BE3729" w14:textId="6AF1A34D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056D64A" w14:textId="5312C42C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E67D023" w14:textId="11FCA7ED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130,319 (</w:t>
            </w: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</w:tr>
      <w:tr w:rsidR="00E1564E" w14:paraId="7CD0127E" w14:textId="77777777" w:rsidTr="002B4CDE">
        <w:tc>
          <w:tcPr>
            <w:tcW w:w="1818" w:type="dxa"/>
          </w:tcPr>
          <w:p w14:paraId="4D7F1A62" w14:textId="24C2DDB4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090106</w:t>
            </w:r>
          </w:p>
        </w:tc>
        <w:tc>
          <w:tcPr>
            <w:tcW w:w="1818" w:type="dxa"/>
          </w:tcPr>
          <w:p w14:paraId="62C01B7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5208510011;</w:t>
            </w:r>
          </w:p>
          <w:p w14:paraId="7EEB166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5208510091;</w:t>
            </w:r>
          </w:p>
          <w:p w14:paraId="1BC7234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5208520011;</w:t>
            </w:r>
          </w:p>
          <w:p w14:paraId="41A1BEC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5208520091;</w:t>
            </w:r>
          </w:p>
          <w:p w14:paraId="75218E0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5208591011;</w:t>
            </w:r>
          </w:p>
          <w:p w14:paraId="2353387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5208591091;</w:t>
            </w:r>
          </w:p>
          <w:p w14:paraId="4AA988B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5208599011;</w:t>
            </w:r>
          </w:p>
          <w:p w14:paraId="64EFA94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5208599091;</w:t>
            </w:r>
          </w:p>
          <w:p w14:paraId="593D005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5209510011;</w:t>
            </w:r>
          </w:p>
          <w:p w14:paraId="1443391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5209510091;</w:t>
            </w:r>
          </w:p>
          <w:p w14:paraId="71F1EA4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5209520011;</w:t>
            </w:r>
          </w:p>
          <w:p w14:paraId="68B5146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5209520091;</w:t>
            </w:r>
          </w:p>
          <w:p w14:paraId="05DCD49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5209590011;</w:t>
            </w:r>
          </w:p>
          <w:p w14:paraId="03D4738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5209590091;</w:t>
            </w:r>
          </w:p>
          <w:p w14:paraId="0860F79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5212151011;</w:t>
            </w:r>
          </w:p>
          <w:p w14:paraId="0B07CEE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5212151091;</w:t>
            </w:r>
          </w:p>
          <w:p w14:paraId="459A16D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5212159011;</w:t>
            </w:r>
          </w:p>
          <w:p w14:paraId="436C020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5212159091;</w:t>
            </w:r>
          </w:p>
          <w:p w14:paraId="219706B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5212251011;</w:t>
            </w:r>
          </w:p>
          <w:p w14:paraId="39EA309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5212251091;</w:t>
            </w:r>
          </w:p>
          <w:p w14:paraId="6857DA7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5212259011;</w:t>
            </w:r>
          </w:p>
          <w:p w14:paraId="0D64E27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5212259091;</w:t>
            </w:r>
          </w:p>
          <w:p w14:paraId="7251DEC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5608900010;</w:t>
            </w:r>
          </w:p>
          <w:p w14:paraId="49DB69E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5701101010;</w:t>
            </w:r>
          </w:p>
          <w:p w14:paraId="017BA4C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5701901010;</w:t>
            </w:r>
          </w:p>
          <w:p w14:paraId="7F6E486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5701909010;</w:t>
            </w:r>
          </w:p>
          <w:p w14:paraId="44DC81E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5704200010;</w:t>
            </w:r>
          </w:p>
          <w:p w14:paraId="5A6FF18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5704900010;</w:t>
            </w:r>
          </w:p>
          <w:p w14:paraId="1392936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5705003010;</w:t>
            </w:r>
          </w:p>
          <w:p w14:paraId="792CABF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5705008031;</w:t>
            </w:r>
          </w:p>
          <w:p w14:paraId="41CDA6E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5705008091;</w:t>
            </w:r>
          </w:p>
          <w:p w14:paraId="0989B28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5810101010;</w:t>
            </w:r>
          </w:p>
          <w:p w14:paraId="0292DC7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5810109010;</w:t>
            </w:r>
          </w:p>
          <w:p w14:paraId="572122B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5810911010;</w:t>
            </w:r>
          </w:p>
          <w:p w14:paraId="2D3CA92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5810919010;</w:t>
            </w:r>
          </w:p>
          <w:p w14:paraId="0B315D1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5810921010;</w:t>
            </w:r>
          </w:p>
          <w:p w14:paraId="7FCDDA4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5810929010;</w:t>
            </w:r>
          </w:p>
          <w:p w14:paraId="173ADCB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5810991010;</w:t>
            </w:r>
          </w:p>
          <w:p w14:paraId="4831F79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5810999010;</w:t>
            </w:r>
          </w:p>
          <w:p w14:paraId="3FF3AAD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6101902011;</w:t>
            </w:r>
          </w:p>
          <w:p w14:paraId="01EE4EF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6102101010;</w:t>
            </w:r>
          </w:p>
          <w:p w14:paraId="2E58A83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6110121010;</w:t>
            </w:r>
          </w:p>
          <w:p w14:paraId="1A3AD05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6110129010;</w:t>
            </w:r>
          </w:p>
          <w:p w14:paraId="5D57F34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6110191010;</w:t>
            </w:r>
          </w:p>
          <w:p w14:paraId="121C917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6110199010;</w:t>
            </w:r>
          </w:p>
          <w:p w14:paraId="6D0504D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6201110010;</w:t>
            </w:r>
          </w:p>
          <w:p w14:paraId="749806B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6201920010;</w:t>
            </w:r>
          </w:p>
          <w:p w14:paraId="0747A86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6201990010;</w:t>
            </w:r>
          </w:p>
          <w:p w14:paraId="63152BB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6202110010;</w:t>
            </w:r>
          </w:p>
          <w:p w14:paraId="3E3C298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6202110020;</w:t>
            </w:r>
          </w:p>
          <w:p w14:paraId="25123CD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6202920010;</w:t>
            </w:r>
          </w:p>
          <w:p w14:paraId="47B5F12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6202990010;</w:t>
            </w:r>
          </w:p>
          <w:p w14:paraId="29F1639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6204120010;</w:t>
            </w:r>
          </w:p>
          <w:p w14:paraId="2C85C24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6204228010;</w:t>
            </w:r>
          </w:p>
          <w:p w14:paraId="227B5A1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6204299010;</w:t>
            </w:r>
          </w:p>
          <w:p w14:paraId="713BE99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6204329010;</w:t>
            </w:r>
          </w:p>
          <w:p w14:paraId="227D1967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6204399010;</w:t>
            </w:r>
          </w:p>
          <w:p w14:paraId="34444C4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6204420010;</w:t>
            </w:r>
          </w:p>
          <w:p w14:paraId="3B2EFAB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6204440010;</w:t>
            </w:r>
          </w:p>
          <w:p w14:paraId="145402F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6204499010;</w:t>
            </w:r>
          </w:p>
          <w:p w14:paraId="7601723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6204510011;</w:t>
            </w:r>
          </w:p>
          <w:p w14:paraId="3087E80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6204520010;</w:t>
            </w:r>
          </w:p>
          <w:p w14:paraId="68DCF6A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6204530010;</w:t>
            </w:r>
          </w:p>
          <w:p w14:paraId="7FEE977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6204591010;</w:t>
            </w:r>
          </w:p>
          <w:p w14:paraId="7F36932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6204599010;</w:t>
            </w:r>
          </w:p>
          <w:p w14:paraId="6BB89CB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6204623110;</w:t>
            </w:r>
          </w:p>
          <w:p w14:paraId="2461901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6204623310;</w:t>
            </w:r>
          </w:p>
          <w:p w14:paraId="4DE2B52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6204623910;</w:t>
            </w:r>
          </w:p>
          <w:p w14:paraId="0D4D56D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6204625910;</w:t>
            </w:r>
          </w:p>
          <w:p w14:paraId="6B0A3C1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6204629010;</w:t>
            </w:r>
          </w:p>
          <w:p w14:paraId="02B130F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6204631810;</w:t>
            </w:r>
          </w:p>
          <w:p w14:paraId="62AFC36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6204633910;</w:t>
            </w:r>
          </w:p>
          <w:p w14:paraId="0BE81A3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6204639010;</w:t>
            </w:r>
          </w:p>
          <w:p w14:paraId="6241972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6204691810;</w:t>
            </w:r>
          </w:p>
          <w:p w14:paraId="094F91DA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6204693910;</w:t>
            </w:r>
          </w:p>
          <w:p w14:paraId="4C9B08E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6204695010;</w:t>
            </w:r>
          </w:p>
          <w:p w14:paraId="72B13BF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6204699010;</w:t>
            </w:r>
          </w:p>
          <w:p w14:paraId="145564F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6205200010;</w:t>
            </w:r>
          </w:p>
          <w:p w14:paraId="2B0F3E7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6205901010;</w:t>
            </w:r>
          </w:p>
          <w:p w14:paraId="02DBE97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6206300010;</w:t>
            </w:r>
          </w:p>
          <w:p w14:paraId="499867B3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6206901010;</w:t>
            </w:r>
          </w:p>
          <w:p w14:paraId="76CF265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6207910091;</w:t>
            </w:r>
          </w:p>
          <w:p w14:paraId="03FE4F5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6207999091;</w:t>
            </w:r>
          </w:p>
          <w:p w14:paraId="4E377D8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6208910018;</w:t>
            </w:r>
          </w:p>
          <w:p w14:paraId="41D7563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6208990091;</w:t>
            </w:r>
          </w:p>
          <w:p w14:paraId="7D147D2F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6213200010;</w:t>
            </w:r>
          </w:p>
          <w:p w14:paraId="16136D2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6214100010;</w:t>
            </w:r>
          </w:p>
          <w:p w14:paraId="024F85C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6214200010;</w:t>
            </w:r>
          </w:p>
          <w:p w14:paraId="3FCAF80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6214300010;</w:t>
            </w:r>
          </w:p>
          <w:p w14:paraId="689935B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6214400010;</w:t>
            </w:r>
          </w:p>
          <w:p w14:paraId="58AEF89C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6214900011;</w:t>
            </w:r>
          </w:p>
          <w:p w14:paraId="4B8462E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6214900091;</w:t>
            </w:r>
          </w:p>
          <w:p w14:paraId="30D3C0F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6215100010;</w:t>
            </w:r>
          </w:p>
          <w:p w14:paraId="469DA2C9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6215200010;</w:t>
            </w:r>
          </w:p>
          <w:p w14:paraId="287ACC9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6215900010;</w:t>
            </w:r>
          </w:p>
          <w:p w14:paraId="0A069E7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6217100010;</w:t>
            </w:r>
          </w:p>
          <w:p w14:paraId="3AF9C8CB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6301209010;</w:t>
            </w:r>
          </w:p>
          <w:p w14:paraId="1B98E8D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6301309010;</w:t>
            </w:r>
          </w:p>
          <w:p w14:paraId="542A4D50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6301409091;</w:t>
            </w:r>
          </w:p>
          <w:p w14:paraId="75E4C68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6301909021;</w:t>
            </w:r>
          </w:p>
          <w:p w14:paraId="64A152C1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6301909029;</w:t>
            </w:r>
          </w:p>
          <w:p w14:paraId="1BF09FF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6302210021;</w:t>
            </w:r>
          </w:p>
          <w:p w14:paraId="793679A2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6302210081;</w:t>
            </w:r>
          </w:p>
          <w:p w14:paraId="39E53C0E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6302510010;</w:t>
            </w:r>
          </w:p>
          <w:p w14:paraId="2A3DB6D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6302910010;</w:t>
            </w:r>
          </w:p>
          <w:p w14:paraId="1C9BE9BD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6303910091;</w:t>
            </w:r>
          </w:p>
          <w:p w14:paraId="2462C1C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6303999031;</w:t>
            </w:r>
          </w:p>
          <w:p w14:paraId="7BB04854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6304191010;</w:t>
            </w:r>
          </w:p>
          <w:p w14:paraId="34D3AD56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6304920010;</w:t>
            </w:r>
          </w:p>
          <w:p w14:paraId="37AD8898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6306900011;</w:t>
            </w:r>
          </w:p>
          <w:p w14:paraId="175E0C95" w14:textId="77777777" w:rsidR="00E1564E" w:rsidRPr="00726044" w:rsidRDefault="00E1564E" w:rsidP="00E1564E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6307109010;</w:t>
            </w:r>
          </w:p>
          <w:p w14:paraId="202404A9" w14:textId="0E15700C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6307909891;</w:t>
            </w:r>
          </w:p>
        </w:tc>
        <w:tc>
          <w:tcPr>
            <w:tcW w:w="1819" w:type="dxa"/>
          </w:tcPr>
          <w:p w14:paraId="20D37FD1" w14:textId="67782D83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lastRenderedPageBreak/>
              <w:t>Zero</w:t>
            </w:r>
          </w:p>
        </w:tc>
        <w:tc>
          <w:tcPr>
            <w:tcW w:w="1819" w:type="dxa"/>
          </w:tcPr>
          <w:p w14:paraId="6CDB4625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31EF5C0" w14:textId="0876DA6D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1,055,792 (</w:t>
            </w: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  <w:tc>
          <w:tcPr>
            <w:tcW w:w="1819" w:type="dxa"/>
          </w:tcPr>
          <w:p w14:paraId="45C6876A" w14:textId="52A64749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C45BDFA" w14:textId="5009A47E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A96232B" w14:textId="1CF861F9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801,245 (</w:t>
            </w:r>
            <w:r w:rsidRPr="00726044">
              <w:rPr>
                <w:rFonts w:cs="Arial"/>
                <w:color w:val="000000" w:themeColor="text1"/>
                <w:sz w:val="20"/>
                <w:szCs w:val="20"/>
              </w:rPr>
              <w:t>€)</w:t>
            </w:r>
          </w:p>
        </w:tc>
      </w:tr>
      <w:tr w:rsidR="00E1564E" w14:paraId="54E93163" w14:textId="77777777" w:rsidTr="002B4CDE">
        <w:tc>
          <w:tcPr>
            <w:tcW w:w="1818" w:type="dxa"/>
          </w:tcPr>
          <w:p w14:paraId="54D60A4D" w14:textId="7FD34C05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092003</w:t>
            </w:r>
          </w:p>
        </w:tc>
        <w:tc>
          <w:tcPr>
            <w:tcW w:w="1818" w:type="dxa"/>
          </w:tcPr>
          <w:p w14:paraId="325605F6" w14:textId="68184F5B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8543709063</w:t>
            </w:r>
          </w:p>
        </w:tc>
        <w:tc>
          <w:tcPr>
            <w:tcW w:w="1819" w:type="dxa"/>
          </w:tcPr>
          <w:p w14:paraId="292F8DFA" w14:textId="77777777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06680F8" w14:textId="07A9337F" w:rsidR="00E1564E" w:rsidRPr="00726044" w:rsidRDefault="00E1564E" w:rsidP="00E1564E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76E7912" w14:textId="01295606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133,560 (pieces)</w:t>
            </w:r>
          </w:p>
        </w:tc>
        <w:tc>
          <w:tcPr>
            <w:tcW w:w="1819" w:type="dxa"/>
          </w:tcPr>
          <w:p w14:paraId="04276C41" w14:textId="29D5D137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7709C61" w14:textId="0AC7E4D4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62C19DE" w14:textId="31A260B0" w:rsidR="00E1564E" w:rsidRPr="00726044" w:rsidRDefault="00E1564E" w:rsidP="00E1564E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101,360 (pieces)</w:t>
            </w:r>
          </w:p>
        </w:tc>
      </w:tr>
      <w:tr w:rsidR="004C0A27" w14:paraId="6E1D5561" w14:textId="77777777" w:rsidTr="002B4CDE">
        <w:tc>
          <w:tcPr>
            <w:tcW w:w="1818" w:type="dxa"/>
          </w:tcPr>
          <w:p w14:paraId="04445C5A" w14:textId="3714CF9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092600</w:t>
            </w:r>
          </w:p>
        </w:tc>
        <w:tc>
          <w:tcPr>
            <w:tcW w:w="1818" w:type="dxa"/>
          </w:tcPr>
          <w:p w14:paraId="4D979055" w14:textId="346DBD2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2712903910</w:t>
            </w:r>
          </w:p>
        </w:tc>
        <w:tc>
          <w:tcPr>
            <w:tcW w:w="1819" w:type="dxa"/>
          </w:tcPr>
          <w:p w14:paraId="4A88EA17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1894CB3" w14:textId="70FEA2C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B50286D" w14:textId="73B7F18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9,540,000 (kg)</w:t>
            </w:r>
          </w:p>
        </w:tc>
        <w:tc>
          <w:tcPr>
            <w:tcW w:w="1819" w:type="dxa"/>
          </w:tcPr>
          <w:p w14:paraId="1D2B9652" w14:textId="72B8BEB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C329A06" w14:textId="3478B4F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C4BAC4A" w14:textId="15C33CC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7,240,000 (kg)</w:t>
            </w:r>
          </w:p>
        </w:tc>
      </w:tr>
      <w:tr w:rsidR="004C0A27" w14:paraId="3B832A0D" w14:textId="77777777" w:rsidTr="002B4CDE">
        <w:tc>
          <w:tcPr>
            <w:tcW w:w="1818" w:type="dxa"/>
          </w:tcPr>
          <w:p w14:paraId="55597B94" w14:textId="7DFF57F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092602</w:t>
            </w:r>
          </w:p>
        </w:tc>
        <w:tc>
          <w:tcPr>
            <w:tcW w:w="1818" w:type="dxa"/>
          </w:tcPr>
          <w:p w14:paraId="64E6C643" w14:textId="47DF598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2921511910</w:t>
            </w:r>
          </w:p>
        </w:tc>
        <w:tc>
          <w:tcPr>
            <w:tcW w:w="1819" w:type="dxa"/>
          </w:tcPr>
          <w:p w14:paraId="0450EEF5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FEBCEB9" w14:textId="5E79868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4665F02" w14:textId="772B9D2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172,000 (kg)</w:t>
            </w:r>
          </w:p>
        </w:tc>
        <w:tc>
          <w:tcPr>
            <w:tcW w:w="1819" w:type="dxa"/>
          </w:tcPr>
          <w:p w14:paraId="6657945C" w14:textId="5F38910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8E375F2" w14:textId="182155E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930ADAA" w14:textId="51E9188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131,000 (kg)</w:t>
            </w:r>
          </w:p>
        </w:tc>
      </w:tr>
      <w:tr w:rsidR="004C0A27" w14:paraId="1D972E3E" w14:textId="77777777" w:rsidTr="002B4CDE">
        <w:tc>
          <w:tcPr>
            <w:tcW w:w="1818" w:type="dxa"/>
          </w:tcPr>
          <w:p w14:paraId="2304D90F" w14:textId="765F6AF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092617</w:t>
            </w:r>
          </w:p>
        </w:tc>
        <w:tc>
          <w:tcPr>
            <w:tcW w:w="1818" w:type="dxa"/>
          </w:tcPr>
          <w:p w14:paraId="0C07DA10" w14:textId="4597FAE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2921420089</w:t>
            </w:r>
          </w:p>
        </w:tc>
        <w:tc>
          <w:tcPr>
            <w:tcW w:w="1819" w:type="dxa"/>
          </w:tcPr>
          <w:p w14:paraId="2445417A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FED9880" w14:textId="7281099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9001C4D" w14:textId="5B5AD7D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48,000 (kg)</w:t>
            </w:r>
          </w:p>
        </w:tc>
        <w:tc>
          <w:tcPr>
            <w:tcW w:w="1819" w:type="dxa"/>
          </w:tcPr>
          <w:p w14:paraId="044A797D" w14:textId="47179DF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82356C6" w14:textId="7012CE8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EC4C3C5" w14:textId="1C8B440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37,000 (kg)</w:t>
            </w:r>
          </w:p>
        </w:tc>
      </w:tr>
      <w:tr w:rsidR="004C0A27" w14:paraId="4720551B" w14:textId="77777777" w:rsidTr="002B4CDE">
        <w:tc>
          <w:tcPr>
            <w:tcW w:w="1818" w:type="dxa"/>
          </w:tcPr>
          <w:p w14:paraId="45F208CD" w14:textId="25BC9E2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092620</w:t>
            </w:r>
          </w:p>
        </w:tc>
        <w:tc>
          <w:tcPr>
            <w:tcW w:w="1818" w:type="dxa"/>
          </w:tcPr>
          <w:p w14:paraId="71486F85" w14:textId="500CE69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8526912020</w:t>
            </w:r>
          </w:p>
        </w:tc>
        <w:tc>
          <w:tcPr>
            <w:tcW w:w="1819" w:type="dxa"/>
          </w:tcPr>
          <w:p w14:paraId="02EB335D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41E1595" w14:textId="19F6D1D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12EC1B5" w14:textId="2CDD450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143,100 (pieces)</w:t>
            </w:r>
          </w:p>
        </w:tc>
        <w:tc>
          <w:tcPr>
            <w:tcW w:w="1819" w:type="dxa"/>
          </w:tcPr>
          <w:p w14:paraId="59CA1FA8" w14:textId="3FAD02A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A2D673E" w14:textId="6B4C22A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ADE8EFC" w14:textId="62DA33E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73,527 (pieces)</w:t>
            </w:r>
          </w:p>
        </w:tc>
      </w:tr>
      <w:tr w:rsidR="004C0A27" w14:paraId="0E7CD464" w14:textId="77777777" w:rsidTr="002B4CDE">
        <w:tc>
          <w:tcPr>
            <w:tcW w:w="1818" w:type="dxa"/>
          </w:tcPr>
          <w:p w14:paraId="58792196" w14:textId="68066A5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092624</w:t>
            </w:r>
          </w:p>
        </w:tc>
        <w:tc>
          <w:tcPr>
            <w:tcW w:w="1818" w:type="dxa"/>
          </w:tcPr>
          <w:p w14:paraId="3A0A68B6" w14:textId="592AF06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2912420000</w:t>
            </w:r>
          </w:p>
        </w:tc>
        <w:tc>
          <w:tcPr>
            <w:tcW w:w="1819" w:type="dxa"/>
          </w:tcPr>
          <w:p w14:paraId="3C5FD334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3363780" w14:textId="5F56C82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1FBF987" w14:textId="1F4AA89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187,000 (kg)</w:t>
            </w:r>
          </w:p>
        </w:tc>
        <w:tc>
          <w:tcPr>
            <w:tcW w:w="1819" w:type="dxa"/>
          </w:tcPr>
          <w:p w14:paraId="0AA06339" w14:textId="0E316EF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60B3781" w14:textId="197A944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75D39BD" w14:textId="0E9666F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142,000 (kg)</w:t>
            </w:r>
          </w:p>
        </w:tc>
      </w:tr>
      <w:tr w:rsidR="004C0A27" w14:paraId="240B3DE0" w14:textId="77777777" w:rsidTr="002B4CDE">
        <w:tc>
          <w:tcPr>
            <w:tcW w:w="1818" w:type="dxa"/>
          </w:tcPr>
          <w:p w14:paraId="5DB59454" w14:textId="3AF9EEE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092628</w:t>
            </w:r>
          </w:p>
        </w:tc>
        <w:tc>
          <w:tcPr>
            <w:tcW w:w="1818" w:type="dxa"/>
          </w:tcPr>
          <w:p w14:paraId="1A083A34" w14:textId="214EB21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7019520010</w:t>
            </w:r>
          </w:p>
        </w:tc>
        <w:tc>
          <w:tcPr>
            <w:tcW w:w="1819" w:type="dxa"/>
          </w:tcPr>
          <w:p w14:paraId="48AD8EA5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5461ACB" w14:textId="6313E41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D7EC932" w14:textId="0D22333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286,200 (m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Pr="00726044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19" w:type="dxa"/>
          </w:tcPr>
          <w:p w14:paraId="73F948C5" w14:textId="74140EF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D69A3F4" w14:textId="408FCE5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8C3A12F" w14:textId="67EC802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217,199 (m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Pr="00726044">
              <w:rPr>
                <w:rFonts w:cs="Arial"/>
                <w:sz w:val="20"/>
                <w:szCs w:val="20"/>
              </w:rPr>
              <w:t>)</w:t>
            </w:r>
          </w:p>
        </w:tc>
      </w:tr>
      <w:tr w:rsidR="004C0A27" w14:paraId="0312D595" w14:textId="77777777" w:rsidTr="002B4CDE">
        <w:tc>
          <w:tcPr>
            <w:tcW w:w="1818" w:type="dxa"/>
          </w:tcPr>
          <w:p w14:paraId="76BB5B7C" w14:textId="76FD451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092634</w:t>
            </w:r>
          </w:p>
        </w:tc>
        <w:tc>
          <w:tcPr>
            <w:tcW w:w="1818" w:type="dxa"/>
          </w:tcPr>
          <w:p w14:paraId="0CB1A18E" w14:textId="6D51476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2917198040</w:t>
            </w:r>
          </w:p>
        </w:tc>
        <w:tc>
          <w:tcPr>
            <w:tcW w:w="1819" w:type="dxa"/>
          </w:tcPr>
          <w:p w14:paraId="158F81A8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D6DBEEE" w14:textId="622DC4A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6429371" w14:textId="10DD894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439,000 (kg)</w:t>
            </w:r>
          </w:p>
        </w:tc>
        <w:tc>
          <w:tcPr>
            <w:tcW w:w="1819" w:type="dxa"/>
          </w:tcPr>
          <w:p w14:paraId="331F2DDE" w14:textId="1DE8C13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E2F72FE" w14:textId="0548181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D5B4FD8" w14:textId="39D1196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334,000 (kg)</w:t>
            </w:r>
          </w:p>
        </w:tc>
      </w:tr>
      <w:tr w:rsidR="004C0A27" w14:paraId="716452EE" w14:textId="77777777" w:rsidTr="002B4CDE">
        <w:tc>
          <w:tcPr>
            <w:tcW w:w="1818" w:type="dxa"/>
          </w:tcPr>
          <w:p w14:paraId="361E3B20" w14:textId="25C83F3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092638</w:t>
            </w:r>
          </w:p>
        </w:tc>
        <w:tc>
          <w:tcPr>
            <w:tcW w:w="1818" w:type="dxa"/>
          </w:tcPr>
          <w:p w14:paraId="40CF0421" w14:textId="0E2ED13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2915210010</w:t>
            </w:r>
          </w:p>
        </w:tc>
        <w:tc>
          <w:tcPr>
            <w:tcW w:w="1819" w:type="dxa"/>
          </w:tcPr>
          <w:p w14:paraId="60DE4718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A5A4D24" w14:textId="351C09F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54E4DBA" w14:textId="0FB6EEF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95,400,000 (kg)</w:t>
            </w:r>
          </w:p>
        </w:tc>
        <w:tc>
          <w:tcPr>
            <w:tcW w:w="1819" w:type="dxa"/>
          </w:tcPr>
          <w:p w14:paraId="28087E69" w14:textId="77F985D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8E65191" w14:textId="3A8F7CD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6D41631" w14:textId="2DB51CB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72,400,000 (kg)</w:t>
            </w:r>
          </w:p>
        </w:tc>
      </w:tr>
      <w:tr w:rsidR="004C0A27" w14:paraId="1C9F1FAC" w14:textId="77777777" w:rsidTr="002B4CDE">
        <w:tc>
          <w:tcPr>
            <w:tcW w:w="1818" w:type="dxa"/>
          </w:tcPr>
          <w:p w14:paraId="070ED955" w14:textId="181CA0A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092639</w:t>
            </w:r>
          </w:p>
        </w:tc>
        <w:tc>
          <w:tcPr>
            <w:tcW w:w="1818" w:type="dxa"/>
          </w:tcPr>
          <w:p w14:paraId="5FB458E9" w14:textId="1D4C1BA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3905300000</w:t>
            </w:r>
          </w:p>
        </w:tc>
        <w:tc>
          <w:tcPr>
            <w:tcW w:w="1819" w:type="dxa"/>
          </w:tcPr>
          <w:p w14:paraId="24C3C3FA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54225CA" w14:textId="0BCCDE1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5B0734C" w14:textId="4D70A95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1,431,000 (kg)</w:t>
            </w:r>
          </w:p>
        </w:tc>
        <w:tc>
          <w:tcPr>
            <w:tcW w:w="1819" w:type="dxa"/>
          </w:tcPr>
          <w:p w14:paraId="6D441E4C" w14:textId="761E378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94B34D4" w14:textId="0045926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536A686" w14:textId="080E819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1,086,000 (kg)</w:t>
            </w:r>
          </w:p>
        </w:tc>
      </w:tr>
      <w:tr w:rsidR="004C0A27" w14:paraId="2A0D4DE0" w14:textId="77777777" w:rsidTr="002B4CDE">
        <w:tc>
          <w:tcPr>
            <w:tcW w:w="1818" w:type="dxa"/>
          </w:tcPr>
          <w:p w14:paraId="5FA016E2" w14:textId="2F8D4CB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092641</w:t>
            </w:r>
          </w:p>
        </w:tc>
        <w:tc>
          <w:tcPr>
            <w:tcW w:w="1818" w:type="dxa"/>
          </w:tcPr>
          <w:p w14:paraId="1B9ABF76" w14:textId="5AC5548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3913900087</w:t>
            </w:r>
          </w:p>
        </w:tc>
        <w:tc>
          <w:tcPr>
            <w:tcW w:w="1819" w:type="dxa"/>
          </w:tcPr>
          <w:p w14:paraId="1AAFBFCD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35DDC35" w14:textId="5F479464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2D5DB10" w14:textId="5814B96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 (kg)</w:t>
            </w:r>
          </w:p>
        </w:tc>
        <w:tc>
          <w:tcPr>
            <w:tcW w:w="1819" w:type="dxa"/>
          </w:tcPr>
          <w:p w14:paraId="0141A751" w14:textId="2E19DF5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EBC923C" w14:textId="319AD40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342F066" w14:textId="1BC57AF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 (kg)</w:t>
            </w:r>
          </w:p>
        </w:tc>
      </w:tr>
      <w:tr w:rsidR="004C0A27" w14:paraId="44752D83" w14:textId="77777777" w:rsidTr="002B4CDE">
        <w:tc>
          <w:tcPr>
            <w:tcW w:w="1818" w:type="dxa"/>
          </w:tcPr>
          <w:p w14:paraId="51E9C578" w14:textId="020C49A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092644</w:t>
            </w:r>
          </w:p>
        </w:tc>
        <w:tc>
          <w:tcPr>
            <w:tcW w:w="1818" w:type="dxa"/>
          </w:tcPr>
          <w:p w14:paraId="1049695C" w14:textId="2C733EC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3824999277</w:t>
            </w:r>
          </w:p>
        </w:tc>
        <w:tc>
          <w:tcPr>
            <w:tcW w:w="1819" w:type="dxa"/>
          </w:tcPr>
          <w:p w14:paraId="6B5B9CF3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4A10EC3" w14:textId="5C3D06D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1C02BAE" w14:textId="2C3CDBD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954,000 (kg)</w:t>
            </w:r>
          </w:p>
        </w:tc>
        <w:tc>
          <w:tcPr>
            <w:tcW w:w="1819" w:type="dxa"/>
          </w:tcPr>
          <w:p w14:paraId="645867B5" w14:textId="35CBCB7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E8F7F1E" w14:textId="6649325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20C7F1C" w14:textId="211D814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724,000 (kg)</w:t>
            </w:r>
          </w:p>
        </w:tc>
      </w:tr>
      <w:tr w:rsidR="004C0A27" w14:paraId="50BD6825" w14:textId="77777777" w:rsidTr="002B4CDE">
        <w:tc>
          <w:tcPr>
            <w:tcW w:w="1818" w:type="dxa"/>
          </w:tcPr>
          <w:p w14:paraId="64BE4D70" w14:textId="03F5982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092645</w:t>
            </w:r>
          </w:p>
        </w:tc>
        <w:tc>
          <w:tcPr>
            <w:tcW w:w="1818" w:type="dxa"/>
          </w:tcPr>
          <w:p w14:paraId="73ADA94F" w14:textId="7FDAC05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3921140020</w:t>
            </w:r>
          </w:p>
        </w:tc>
        <w:tc>
          <w:tcPr>
            <w:tcW w:w="1819" w:type="dxa"/>
          </w:tcPr>
          <w:p w14:paraId="684543EB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44B70E7" w14:textId="0611E84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D37224A" w14:textId="7809C76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163,000 (kg)</w:t>
            </w:r>
          </w:p>
        </w:tc>
        <w:tc>
          <w:tcPr>
            <w:tcW w:w="1819" w:type="dxa"/>
          </w:tcPr>
          <w:p w14:paraId="672B3896" w14:textId="2A32ECA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026CC2E" w14:textId="7EAD3B1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B73B396" w14:textId="56C1210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124,000 (kg)</w:t>
            </w:r>
          </w:p>
        </w:tc>
      </w:tr>
      <w:tr w:rsidR="004C0A27" w14:paraId="2D5386E8" w14:textId="77777777" w:rsidTr="002B4CDE">
        <w:tc>
          <w:tcPr>
            <w:tcW w:w="1818" w:type="dxa"/>
          </w:tcPr>
          <w:p w14:paraId="7B9784FD" w14:textId="4A1CAF3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092648</w:t>
            </w:r>
          </w:p>
        </w:tc>
        <w:tc>
          <w:tcPr>
            <w:tcW w:w="1818" w:type="dxa"/>
          </w:tcPr>
          <w:p w14:paraId="7ED5D2B8" w14:textId="497B524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2920901070</w:t>
            </w:r>
          </w:p>
        </w:tc>
        <w:tc>
          <w:tcPr>
            <w:tcW w:w="1819" w:type="dxa"/>
          </w:tcPr>
          <w:p w14:paraId="6C01E3F0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F925B36" w14:textId="1B108AE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CC1E52F" w14:textId="64AE2F6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1,718,000 (kg)</w:t>
            </w:r>
          </w:p>
        </w:tc>
        <w:tc>
          <w:tcPr>
            <w:tcW w:w="1819" w:type="dxa"/>
          </w:tcPr>
          <w:p w14:paraId="45820940" w14:textId="095CD6E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8A9B98A" w14:textId="49AC87D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23F9C15" w14:textId="7AE4714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1,304,000 (kg)</w:t>
            </w:r>
          </w:p>
        </w:tc>
      </w:tr>
      <w:tr w:rsidR="004C0A27" w14:paraId="0861A694" w14:textId="77777777" w:rsidTr="002B4CDE">
        <w:tc>
          <w:tcPr>
            <w:tcW w:w="1818" w:type="dxa"/>
          </w:tcPr>
          <w:p w14:paraId="2304E6AB" w14:textId="28DBEFF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092649</w:t>
            </w:r>
          </w:p>
        </w:tc>
        <w:tc>
          <w:tcPr>
            <w:tcW w:w="1818" w:type="dxa"/>
          </w:tcPr>
          <w:p w14:paraId="0E11EDAA" w14:textId="1891B1C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2921290060</w:t>
            </w:r>
          </w:p>
        </w:tc>
        <w:tc>
          <w:tcPr>
            <w:tcW w:w="1819" w:type="dxa"/>
          </w:tcPr>
          <w:p w14:paraId="60D7476E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DDC3B66" w14:textId="285DA0A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4DF9C3C" w14:textId="2AE897C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163,000 (kg)</w:t>
            </w:r>
          </w:p>
        </w:tc>
        <w:tc>
          <w:tcPr>
            <w:tcW w:w="1819" w:type="dxa"/>
          </w:tcPr>
          <w:p w14:paraId="51797E04" w14:textId="3812C1B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CE43F96" w14:textId="429DA9C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B68390F" w14:textId="3587D2A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124,000 (kg)</w:t>
            </w:r>
          </w:p>
        </w:tc>
      </w:tr>
      <w:tr w:rsidR="004C0A27" w14:paraId="44003538" w14:textId="77777777" w:rsidTr="002B4CDE">
        <w:tc>
          <w:tcPr>
            <w:tcW w:w="1818" w:type="dxa"/>
          </w:tcPr>
          <w:p w14:paraId="03C5A7E6" w14:textId="36A9E8F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092650</w:t>
            </w:r>
          </w:p>
        </w:tc>
        <w:tc>
          <w:tcPr>
            <w:tcW w:w="1818" w:type="dxa"/>
          </w:tcPr>
          <w:p w14:paraId="50C6CE63" w14:textId="2F5B862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3824999287</w:t>
            </w:r>
          </w:p>
        </w:tc>
        <w:tc>
          <w:tcPr>
            <w:tcW w:w="1819" w:type="dxa"/>
          </w:tcPr>
          <w:p w14:paraId="75E88FC4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5E0504E" w14:textId="65365D0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975B526" w14:textId="719B039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191,000 (kg)</w:t>
            </w:r>
          </w:p>
        </w:tc>
        <w:tc>
          <w:tcPr>
            <w:tcW w:w="1819" w:type="dxa"/>
          </w:tcPr>
          <w:p w14:paraId="73B35389" w14:textId="62E4DCD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1989BB7" w14:textId="00F8239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69A9985" w14:textId="4A7AB77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145,000 (kg)</w:t>
            </w:r>
          </w:p>
        </w:tc>
      </w:tr>
      <w:tr w:rsidR="004C0A27" w14:paraId="7868EAF1" w14:textId="77777777" w:rsidTr="002B4CDE">
        <w:tc>
          <w:tcPr>
            <w:tcW w:w="1818" w:type="dxa"/>
          </w:tcPr>
          <w:p w14:paraId="798C36AC" w14:textId="60DC447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092652</w:t>
            </w:r>
          </w:p>
        </w:tc>
        <w:tc>
          <w:tcPr>
            <w:tcW w:w="1818" w:type="dxa"/>
          </w:tcPr>
          <w:p w14:paraId="7D3C5DED" w14:textId="77777777" w:rsidR="004C0A27" w:rsidRPr="00726044" w:rsidRDefault="004C0A27" w:rsidP="004C0A2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7409110020;</w:t>
            </w:r>
          </w:p>
          <w:p w14:paraId="131A63A4" w14:textId="0FEC4A3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7410110030</w:t>
            </w:r>
          </w:p>
        </w:tc>
        <w:tc>
          <w:tcPr>
            <w:tcW w:w="1819" w:type="dxa"/>
          </w:tcPr>
          <w:p w14:paraId="766D477E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95CA076" w14:textId="76E87A1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184BA17" w14:textId="4FA0E18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98,000 (kg)</w:t>
            </w:r>
          </w:p>
        </w:tc>
        <w:tc>
          <w:tcPr>
            <w:tcW w:w="1819" w:type="dxa"/>
          </w:tcPr>
          <w:p w14:paraId="6BE3DB6B" w14:textId="69F9E1B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F659AA0" w14:textId="3255479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7E99E41" w14:textId="0CA7DCA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74,000 (kg)</w:t>
            </w:r>
          </w:p>
        </w:tc>
      </w:tr>
      <w:tr w:rsidR="004C0A27" w14:paraId="252887A2" w14:textId="77777777" w:rsidTr="002B4CDE">
        <w:tc>
          <w:tcPr>
            <w:tcW w:w="1818" w:type="dxa"/>
          </w:tcPr>
          <w:p w14:paraId="7F1F90ED" w14:textId="1EC884A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092658</w:t>
            </w:r>
          </w:p>
        </w:tc>
        <w:tc>
          <w:tcPr>
            <w:tcW w:w="1818" w:type="dxa"/>
          </w:tcPr>
          <w:p w14:paraId="7907DE30" w14:textId="0D95C4E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2933998073</w:t>
            </w:r>
          </w:p>
        </w:tc>
        <w:tc>
          <w:tcPr>
            <w:tcW w:w="1819" w:type="dxa"/>
          </w:tcPr>
          <w:p w14:paraId="3DE3CEA6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77B8FD8" w14:textId="45B06BC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A4A2DA2" w14:textId="1C2457B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39,000 (kg)</w:t>
            </w:r>
          </w:p>
        </w:tc>
        <w:tc>
          <w:tcPr>
            <w:tcW w:w="1819" w:type="dxa"/>
          </w:tcPr>
          <w:p w14:paraId="5AC5635C" w14:textId="3944C7F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181B383" w14:textId="1EB81E1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7D0826E" w14:textId="1866CCD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29,000 (kg)</w:t>
            </w:r>
          </w:p>
        </w:tc>
      </w:tr>
      <w:tr w:rsidR="004C0A27" w14:paraId="389FA40C" w14:textId="77777777" w:rsidTr="002B4CDE">
        <w:tc>
          <w:tcPr>
            <w:tcW w:w="1818" w:type="dxa"/>
          </w:tcPr>
          <w:p w14:paraId="71AFF3E8" w14:textId="3ACC48D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092659</w:t>
            </w:r>
          </w:p>
        </w:tc>
        <w:tc>
          <w:tcPr>
            <w:tcW w:w="1818" w:type="dxa"/>
          </w:tcPr>
          <w:p w14:paraId="062D0040" w14:textId="4A123A1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3802900019</w:t>
            </w:r>
          </w:p>
        </w:tc>
        <w:tc>
          <w:tcPr>
            <w:tcW w:w="1819" w:type="dxa"/>
          </w:tcPr>
          <w:p w14:paraId="076F3932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0F1F181" w14:textId="384A643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CCAC07F" w14:textId="18F4254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3,339,000 (kg)</w:t>
            </w:r>
          </w:p>
        </w:tc>
        <w:tc>
          <w:tcPr>
            <w:tcW w:w="1819" w:type="dxa"/>
          </w:tcPr>
          <w:p w14:paraId="3947B1C9" w14:textId="694688E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E7C4A5C" w14:textId="51FDFE2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13D52D5" w14:textId="180BCC8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2,534,000 (kg)</w:t>
            </w:r>
          </w:p>
        </w:tc>
      </w:tr>
      <w:tr w:rsidR="004C0A27" w14:paraId="638D2FF0" w14:textId="77777777" w:rsidTr="002B4CDE">
        <w:tc>
          <w:tcPr>
            <w:tcW w:w="1818" w:type="dxa"/>
          </w:tcPr>
          <w:p w14:paraId="3DA642ED" w14:textId="17B3016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092661</w:t>
            </w:r>
          </w:p>
        </w:tc>
        <w:tc>
          <w:tcPr>
            <w:tcW w:w="1818" w:type="dxa"/>
          </w:tcPr>
          <w:p w14:paraId="2E626101" w14:textId="4949D7D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3920510050</w:t>
            </w:r>
          </w:p>
        </w:tc>
        <w:tc>
          <w:tcPr>
            <w:tcW w:w="1819" w:type="dxa"/>
          </w:tcPr>
          <w:p w14:paraId="0F303437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74FD515" w14:textId="30EAEE0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CAE5BD2" w14:textId="3FBAA45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10,000 (kg)</w:t>
            </w:r>
          </w:p>
        </w:tc>
        <w:tc>
          <w:tcPr>
            <w:tcW w:w="1819" w:type="dxa"/>
          </w:tcPr>
          <w:p w14:paraId="28057549" w14:textId="763E711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4713DDE" w14:textId="548686D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75F7160" w14:textId="47F05C3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8,000 (kg)</w:t>
            </w:r>
          </w:p>
        </w:tc>
      </w:tr>
      <w:tr w:rsidR="004C0A27" w14:paraId="32C4E40D" w14:textId="77777777" w:rsidTr="002B4CDE">
        <w:tc>
          <w:tcPr>
            <w:tcW w:w="1818" w:type="dxa"/>
          </w:tcPr>
          <w:p w14:paraId="5A8CC48D" w14:textId="6B0FAAC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092662</w:t>
            </w:r>
          </w:p>
        </w:tc>
        <w:tc>
          <w:tcPr>
            <w:tcW w:w="1818" w:type="dxa"/>
          </w:tcPr>
          <w:p w14:paraId="655D29BD" w14:textId="5318C3C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7410210055</w:t>
            </w:r>
          </w:p>
        </w:tc>
        <w:tc>
          <w:tcPr>
            <w:tcW w:w="1819" w:type="dxa"/>
          </w:tcPr>
          <w:p w14:paraId="421733AB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F25F234" w14:textId="781C925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DC96884" w14:textId="7B282CD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7,632 (m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Pr="00726044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19" w:type="dxa"/>
          </w:tcPr>
          <w:p w14:paraId="72BB6F8F" w14:textId="4F4DF8E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BB3B876" w14:textId="7D53391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8B855EA" w14:textId="7CC232D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5,792 (m</w:t>
            </w:r>
            <w:r w:rsidRPr="00726044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Pr="00726044">
              <w:rPr>
                <w:rFonts w:cs="Arial"/>
                <w:sz w:val="20"/>
                <w:szCs w:val="20"/>
              </w:rPr>
              <w:t>)</w:t>
            </w:r>
          </w:p>
        </w:tc>
      </w:tr>
      <w:tr w:rsidR="004C0A27" w14:paraId="4A6FD1B5" w14:textId="77777777" w:rsidTr="002B4CDE">
        <w:tc>
          <w:tcPr>
            <w:tcW w:w="1818" w:type="dxa"/>
          </w:tcPr>
          <w:p w14:paraId="48E49B45" w14:textId="4126773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092665</w:t>
            </w:r>
          </w:p>
        </w:tc>
        <w:tc>
          <w:tcPr>
            <w:tcW w:w="1818" w:type="dxa"/>
          </w:tcPr>
          <w:p w14:paraId="05257CB0" w14:textId="7BB96474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2916199530</w:t>
            </w:r>
          </w:p>
        </w:tc>
        <w:tc>
          <w:tcPr>
            <w:tcW w:w="1819" w:type="dxa"/>
          </w:tcPr>
          <w:p w14:paraId="0A2D1E85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FF878BA" w14:textId="124FBBA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A3C8269" w14:textId="17DF369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788,000 (kg)</w:t>
            </w:r>
          </w:p>
        </w:tc>
        <w:tc>
          <w:tcPr>
            <w:tcW w:w="1819" w:type="dxa"/>
          </w:tcPr>
          <w:p w14:paraId="7E63E64F" w14:textId="693ECDF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98761C1" w14:textId="296F9D8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9BE0919" w14:textId="39F9F02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598,000 (kg)</w:t>
            </w:r>
          </w:p>
        </w:tc>
      </w:tr>
      <w:tr w:rsidR="004C0A27" w14:paraId="0807E84C" w14:textId="77777777" w:rsidTr="002B4CDE">
        <w:tc>
          <w:tcPr>
            <w:tcW w:w="1818" w:type="dxa"/>
          </w:tcPr>
          <w:p w14:paraId="276CD3EB" w14:textId="447EA19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092671</w:t>
            </w:r>
          </w:p>
        </w:tc>
        <w:tc>
          <w:tcPr>
            <w:tcW w:w="1818" w:type="dxa"/>
          </w:tcPr>
          <w:p w14:paraId="150AB4FE" w14:textId="4909279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3905999081</w:t>
            </w:r>
          </w:p>
        </w:tc>
        <w:tc>
          <w:tcPr>
            <w:tcW w:w="1819" w:type="dxa"/>
          </w:tcPr>
          <w:p w14:paraId="56CE26D9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DB543F9" w14:textId="7F41C07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DFD8BEF" w14:textId="1881C74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1,193,000 (kg)</w:t>
            </w:r>
          </w:p>
        </w:tc>
        <w:tc>
          <w:tcPr>
            <w:tcW w:w="1819" w:type="dxa"/>
          </w:tcPr>
          <w:p w14:paraId="32EE3FEB" w14:textId="45C61EF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916EA04" w14:textId="5C9FE55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F1C9EE0" w14:textId="7D2D359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905,000 (kg)</w:t>
            </w:r>
          </w:p>
        </w:tc>
      </w:tr>
      <w:tr w:rsidR="004C0A27" w14:paraId="2B10FFDE" w14:textId="77777777" w:rsidTr="002B4CDE">
        <w:tc>
          <w:tcPr>
            <w:tcW w:w="1818" w:type="dxa"/>
          </w:tcPr>
          <w:p w14:paraId="0413E407" w14:textId="4A6E6BB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092673</w:t>
            </w:r>
          </w:p>
        </w:tc>
        <w:tc>
          <w:tcPr>
            <w:tcW w:w="1818" w:type="dxa"/>
          </w:tcPr>
          <w:p w14:paraId="0A1FA063" w14:textId="09269D8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2933399943</w:t>
            </w:r>
          </w:p>
        </w:tc>
        <w:tc>
          <w:tcPr>
            <w:tcW w:w="1819" w:type="dxa"/>
          </w:tcPr>
          <w:p w14:paraId="7A58A025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504B5C3" w14:textId="2976F6C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0BDB94F" w14:textId="53E6E26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96,000 (kg)</w:t>
            </w:r>
          </w:p>
        </w:tc>
        <w:tc>
          <w:tcPr>
            <w:tcW w:w="1819" w:type="dxa"/>
          </w:tcPr>
          <w:p w14:paraId="597AB967" w14:textId="5B8756C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4279CFA" w14:textId="72195C0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EBE06A1" w14:textId="51EC277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73,000 (kg)</w:t>
            </w:r>
          </w:p>
        </w:tc>
      </w:tr>
      <w:tr w:rsidR="004C0A27" w14:paraId="435288FE" w14:textId="77777777" w:rsidTr="002B4CDE">
        <w:tc>
          <w:tcPr>
            <w:tcW w:w="1818" w:type="dxa"/>
          </w:tcPr>
          <w:p w14:paraId="79BE8634" w14:textId="6BB2358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092674</w:t>
            </w:r>
          </w:p>
        </w:tc>
        <w:tc>
          <w:tcPr>
            <w:tcW w:w="1818" w:type="dxa"/>
          </w:tcPr>
          <w:p w14:paraId="1D2F77D2" w14:textId="2EBC523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2933399944</w:t>
            </w:r>
          </w:p>
        </w:tc>
        <w:tc>
          <w:tcPr>
            <w:tcW w:w="1819" w:type="dxa"/>
          </w:tcPr>
          <w:p w14:paraId="411481BD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AC21051" w14:textId="09AAB744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1F8D968" w14:textId="7545506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859,000 (kg)</w:t>
            </w:r>
          </w:p>
        </w:tc>
        <w:tc>
          <w:tcPr>
            <w:tcW w:w="1819" w:type="dxa"/>
          </w:tcPr>
          <w:p w14:paraId="12B9266D" w14:textId="7F2AF2D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403ED8D" w14:textId="2DB3C19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5BD1EC8" w14:textId="64172F7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652,000 (kg)</w:t>
            </w:r>
          </w:p>
        </w:tc>
      </w:tr>
      <w:tr w:rsidR="004C0A27" w14:paraId="5F4113C5" w14:textId="77777777" w:rsidTr="002B4CDE">
        <w:tc>
          <w:tcPr>
            <w:tcW w:w="1818" w:type="dxa"/>
          </w:tcPr>
          <w:p w14:paraId="182D17A3" w14:textId="6886135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092675</w:t>
            </w:r>
          </w:p>
        </w:tc>
        <w:tc>
          <w:tcPr>
            <w:tcW w:w="1818" w:type="dxa"/>
          </w:tcPr>
          <w:p w14:paraId="14F07CD1" w14:textId="7AA0181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2935909079</w:t>
            </w:r>
          </w:p>
        </w:tc>
        <w:tc>
          <w:tcPr>
            <w:tcW w:w="1819" w:type="dxa"/>
          </w:tcPr>
          <w:p w14:paraId="68F12508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6268C36" w14:textId="6AC9FCE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FDDA11A" w14:textId="61F736C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96,000 (kg)</w:t>
            </w:r>
          </w:p>
        </w:tc>
        <w:tc>
          <w:tcPr>
            <w:tcW w:w="1819" w:type="dxa"/>
          </w:tcPr>
          <w:p w14:paraId="447A1FBD" w14:textId="63FC5D0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C205F78" w14:textId="638AE53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0FB2EDA" w14:textId="62881D8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73,000 (kg)</w:t>
            </w:r>
          </w:p>
        </w:tc>
      </w:tr>
      <w:tr w:rsidR="004C0A27" w14:paraId="2EF42947" w14:textId="77777777" w:rsidTr="002B4CDE">
        <w:tc>
          <w:tcPr>
            <w:tcW w:w="1818" w:type="dxa"/>
          </w:tcPr>
          <w:p w14:paraId="0F6AC490" w14:textId="1AE0FCB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092676</w:t>
            </w:r>
          </w:p>
        </w:tc>
        <w:tc>
          <w:tcPr>
            <w:tcW w:w="1818" w:type="dxa"/>
          </w:tcPr>
          <w:p w14:paraId="0E036EFB" w14:textId="444BAEF4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3204170014</w:t>
            </w:r>
          </w:p>
        </w:tc>
        <w:tc>
          <w:tcPr>
            <w:tcW w:w="1819" w:type="dxa"/>
          </w:tcPr>
          <w:p w14:paraId="34C53C2C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DA2252D" w14:textId="2683A28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078E3E0" w14:textId="22FDFCD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5,000 (kg)</w:t>
            </w:r>
          </w:p>
        </w:tc>
        <w:tc>
          <w:tcPr>
            <w:tcW w:w="1819" w:type="dxa"/>
          </w:tcPr>
          <w:p w14:paraId="58CAC883" w14:textId="04DA878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7B3602" w14:textId="4E8CEB7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FD3E48F" w14:textId="0F32871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4,000 (kg)</w:t>
            </w:r>
          </w:p>
        </w:tc>
      </w:tr>
      <w:tr w:rsidR="004C0A27" w14:paraId="3E37AC9E" w14:textId="77777777" w:rsidTr="002B4CDE">
        <w:tc>
          <w:tcPr>
            <w:tcW w:w="1818" w:type="dxa"/>
          </w:tcPr>
          <w:p w14:paraId="668A9B87" w14:textId="2074E95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092679</w:t>
            </w:r>
          </w:p>
        </w:tc>
        <w:tc>
          <w:tcPr>
            <w:tcW w:w="1818" w:type="dxa"/>
          </w:tcPr>
          <w:p w14:paraId="6E7D890B" w14:textId="4028E86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2915320000</w:t>
            </w:r>
          </w:p>
        </w:tc>
        <w:tc>
          <w:tcPr>
            <w:tcW w:w="1819" w:type="dxa"/>
          </w:tcPr>
          <w:p w14:paraId="60FF66A0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110FD3D" w14:textId="7C69896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3CFE354" w14:textId="77C9B65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33,390,000 (kg)</w:t>
            </w:r>
          </w:p>
        </w:tc>
        <w:tc>
          <w:tcPr>
            <w:tcW w:w="1819" w:type="dxa"/>
          </w:tcPr>
          <w:p w14:paraId="1950E303" w14:textId="106449B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F21A73B" w14:textId="726D014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91964AA" w14:textId="5AD67D5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25,340,000 (kg)</w:t>
            </w:r>
          </w:p>
        </w:tc>
      </w:tr>
      <w:tr w:rsidR="004C0A27" w14:paraId="11C30535" w14:textId="77777777" w:rsidTr="002B4CDE">
        <w:tc>
          <w:tcPr>
            <w:tcW w:w="1818" w:type="dxa"/>
          </w:tcPr>
          <w:p w14:paraId="70DBDFB8" w14:textId="71938BA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092681</w:t>
            </w:r>
          </w:p>
        </w:tc>
        <w:tc>
          <w:tcPr>
            <w:tcW w:w="1818" w:type="dxa"/>
          </w:tcPr>
          <w:p w14:paraId="3E228530" w14:textId="446295E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3824999285</w:t>
            </w:r>
          </w:p>
        </w:tc>
        <w:tc>
          <w:tcPr>
            <w:tcW w:w="1819" w:type="dxa"/>
          </w:tcPr>
          <w:p w14:paraId="4D5C5947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AD9E6A3" w14:textId="151ED84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471DFFE" w14:textId="5B5AF4B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859,000 (kg)</w:t>
            </w:r>
          </w:p>
        </w:tc>
        <w:tc>
          <w:tcPr>
            <w:tcW w:w="1819" w:type="dxa"/>
          </w:tcPr>
          <w:p w14:paraId="5FAAF8F3" w14:textId="4B6A74F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D1D6EC6" w14:textId="4E16A7F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D2F7C5F" w14:textId="5637507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652,000 (kg)</w:t>
            </w:r>
          </w:p>
        </w:tc>
      </w:tr>
      <w:tr w:rsidR="004C0A27" w14:paraId="216B4C14" w14:textId="77777777" w:rsidTr="002B4CDE">
        <w:tc>
          <w:tcPr>
            <w:tcW w:w="1818" w:type="dxa"/>
          </w:tcPr>
          <w:p w14:paraId="033A839F" w14:textId="231741A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092682</w:t>
            </w:r>
          </w:p>
        </w:tc>
        <w:tc>
          <w:tcPr>
            <w:tcW w:w="1818" w:type="dxa"/>
          </w:tcPr>
          <w:p w14:paraId="76D82E7E" w14:textId="4E3F25C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2921410010</w:t>
            </w:r>
          </w:p>
        </w:tc>
        <w:tc>
          <w:tcPr>
            <w:tcW w:w="1819" w:type="dxa"/>
          </w:tcPr>
          <w:p w14:paraId="5E7C9FC5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E0A2D0B" w14:textId="6799D36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76EEF17" w14:textId="1351186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14,310,000 (kg)</w:t>
            </w:r>
          </w:p>
        </w:tc>
        <w:tc>
          <w:tcPr>
            <w:tcW w:w="1819" w:type="dxa"/>
          </w:tcPr>
          <w:p w14:paraId="15D71502" w14:textId="2920E68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74DA46C" w14:textId="6E399A9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8A9B400" w14:textId="32EC9E3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10,860,000 (kg)</w:t>
            </w:r>
          </w:p>
        </w:tc>
      </w:tr>
      <w:tr w:rsidR="004C0A27" w14:paraId="6EA3522F" w14:textId="77777777" w:rsidTr="002B4CDE">
        <w:tc>
          <w:tcPr>
            <w:tcW w:w="1818" w:type="dxa"/>
          </w:tcPr>
          <w:p w14:paraId="24880002" w14:textId="3A7EC4D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092684</w:t>
            </w:r>
          </w:p>
        </w:tc>
        <w:tc>
          <w:tcPr>
            <w:tcW w:w="1818" w:type="dxa"/>
          </w:tcPr>
          <w:p w14:paraId="10750DE1" w14:textId="2C52B85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2916399028</w:t>
            </w:r>
          </w:p>
        </w:tc>
        <w:tc>
          <w:tcPr>
            <w:tcW w:w="1819" w:type="dxa"/>
          </w:tcPr>
          <w:p w14:paraId="75A220D7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7D2C978" w14:textId="7C77811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C87FA0E" w14:textId="0FA0C0E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39,000 (kg)</w:t>
            </w:r>
          </w:p>
        </w:tc>
        <w:tc>
          <w:tcPr>
            <w:tcW w:w="1819" w:type="dxa"/>
          </w:tcPr>
          <w:p w14:paraId="2790AF6C" w14:textId="25160EF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4A68EE2" w14:textId="5A486BB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4C46D56" w14:textId="2759842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29,000 (kg)</w:t>
            </w:r>
          </w:p>
        </w:tc>
      </w:tr>
      <w:tr w:rsidR="004C0A27" w14:paraId="1F88DE98" w14:textId="77777777" w:rsidTr="002B4CDE">
        <w:tc>
          <w:tcPr>
            <w:tcW w:w="1818" w:type="dxa"/>
          </w:tcPr>
          <w:p w14:paraId="0A6897EB" w14:textId="3030A8B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092685</w:t>
            </w:r>
          </w:p>
        </w:tc>
        <w:tc>
          <w:tcPr>
            <w:tcW w:w="1818" w:type="dxa"/>
          </w:tcPr>
          <w:p w14:paraId="6998C193" w14:textId="55C60DD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2929900030</w:t>
            </w:r>
          </w:p>
        </w:tc>
        <w:tc>
          <w:tcPr>
            <w:tcW w:w="1819" w:type="dxa"/>
          </w:tcPr>
          <w:p w14:paraId="24470EE1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512857C" w14:textId="2A0DA6E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297C548" w14:textId="68C8D5C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621,000 (kg)</w:t>
            </w:r>
          </w:p>
        </w:tc>
        <w:tc>
          <w:tcPr>
            <w:tcW w:w="1819" w:type="dxa"/>
          </w:tcPr>
          <w:p w14:paraId="53782FD3" w14:textId="7BBE997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4CF953B" w14:textId="5A1290C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A9CE1A1" w14:textId="1549B3D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471,000 (kg)</w:t>
            </w:r>
          </w:p>
        </w:tc>
      </w:tr>
      <w:tr w:rsidR="004C0A27" w14:paraId="71DB812E" w14:textId="77777777" w:rsidTr="002B4CDE">
        <w:tc>
          <w:tcPr>
            <w:tcW w:w="1818" w:type="dxa"/>
          </w:tcPr>
          <w:p w14:paraId="2E50C0BE" w14:textId="4785B8E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092686</w:t>
            </w:r>
          </w:p>
        </w:tc>
        <w:tc>
          <w:tcPr>
            <w:tcW w:w="1818" w:type="dxa"/>
          </w:tcPr>
          <w:p w14:paraId="6AFEFCAE" w14:textId="7013D97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3204110075</w:t>
            </w:r>
          </w:p>
        </w:tc>
        <w:tc>
          <w:tcPr>
            <w:tcW w:w="1819" w:type="dxa"/>
          </w:tcPr>
          <w:p w14:paraId="5330A03D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B8015E9" w14:textId="448AE97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BD545A3" w14:textId="202AA93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24,000 (kg)</w:t>
            </w:r>
          </w:p>
        </w:tc>
        <w:tc>
          <w:tcPr>
            <w:tcW w:w="1819" w:type="dxa"/>
          </w:tcPr>
          <w:p w14:paraId="4FDD6EAE" w14:textId="1FAB2F1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CEBFBB3" w14:textId="0539C24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423F0DA" w14:textId="13DFA1A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19,000 (kg)</w:t>
            </w:r>
          </w:p>
        </w:tc>
      </w:tr>
      <w:tr w:rsidR="004C0A27" w14:paraId="6F00203F" w14:textId="77777777" w:rsidTr="002B4CDE">
        <w:tc>
          <w:tcPr>
            <w:tcW w:w="1818" w:type="dxa"/>
          </w:tcPr>
          <w:p w14:paraId="397CA235" w14:textId="05490E1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092688</w:t>
            </w:r>
          </w:p>
        </w:tc>
        <w:tc>
          <w:tcPr>
            <w:tcW w:w="1818" w:type="dxa"/>
          </w:tcPr>
          <w:p w14:paraId="7D67A504" w14:textId="5EAE1EF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2920290070</w:t>
            </w:r>
          </w:p>
        </w:tc>
        <w:tc>
          <w:tcPr>
            <w:tcW w:w="1819" w:type="dxa"/>
          </w:tcPr>
          <w:p w14:paraId="0C327B86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7B97AE8" w14:textId="58E77DD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1ACC4BC" w14:textId="43D3883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573,000 (kg)</w:t>
            </w:r>
          </w:p>
        </w:tc>
        <w:tc>
          <w:tcPr>
            <w:tcW w:w="1819" w:type="dxa"/>
          </w:tcPr>
          <w:p w14:paraId="0C0451D1" w14:textId="251D30B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CC37999" w14:textId="6BE1F58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21C9EAD" w14:textId="5695263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435,000 (kg)</w:t>
            </w:r>
          </w:p>
        </w:tc>
      </w:tr>
      <w:tr w:rsidR="004C0A27" w14:paraId="12B792D4" w14:textId="77777777" w:rsidTr="002B4CDE">
        <w:tc>
          <w:tcPr>
            <w:tcW w:w="1818" w:type="dxa"/>
          </w:tcPr>
          <w:p w14:paraId="667E46D3" w14:textId="32E7F4A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092690</w:t>
            </w:r>
          </w:p>
        </w:tc>
        <w:tc>
          <w:tcPr>
            <w:tcW w:w="1818" w:type="dxa"/>
          </w:tcPr>
          <w:p w14:paraId="156FF6FA" w14:textId="07A1A15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8483308020</w:t>
            </w:r>
          </w:p>
        </w:tc>
        <w:tc>
          <w:tcPr>
            <w:tcW w:w="1819" w:type="dxa"/>
          </w:tcPr>
          <w:p w14:paraId="0362A4FF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A608BBF" w14:textId="5EB7EF1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4DE18AB" w14:textId="515CD0D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143,100 (pieces)</w:t>
            </w:r>
          </w:p>
        </w:tc>
        <w:tc>
          <w:tcPr>
            <w:tcW w:w="1819" w:type="dxa"/>
          </w:tcPr>
          <w:p w14:paraId="376542BF" w14:textId="70C5003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2BE5F12" w14:textId="50A5AFE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C520C89" w14:textId="7F59B85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108,600 (pieces)</w:t>
            </w:r>
          </w:p>
        </w:tc>
      </w:tr>
      <w:tr w:rsidR="004C0A27" w14:paraId="4EF138AC" w14:textId="77777777" w:rsidTr="002B4CDE">
        <w:tc>
          <w:tcPr>
            <w:tcW w:w="1818" w:type="dxa"/>
          </w:tcPr>
          <w:p w14:paraId="3786EEBD" w14:textId="3001946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092694</w:t>
            </w:r>
          </w:p>
        </w:tc>
        <w:tc>
          <w:tcPr>
            <w:tcW w:w="1818" w:type="dxa"/>
          </w:tcPr>
          <w:p w14:paraId="4E8198FC" w14:textId="47A7399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8714109030</w:t>
            </w:r>
          </w:p>
        </w:tc>
        <w:tc>
          <w:tcPr>
            <w:tcW w:w="1819" w:type="dxa"/>
          </w:tcPr>
          <w:p w14:paraId="5CD6CA98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7271B43" w14:textId="755A221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24D9E59" w14:textId="1DDA8EF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95,400 (pieces)</w:t>
            </w:r>
          </w:p>
        </w:tc>
        <w:tc>
          <w:tcPr>
            <w:tcW w:w="1819" w:type="dxa"/>
          </w:tcPr>
          <w:p w14:paraId="26C0A156" w14:textId="64AB860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6FA3463" w14:textId="234099E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7B89322" w14:textId="005CD59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72,400 (pieces)</w:t>
            </w:r>
          </w:p>
        </w:tc>
      </w:tr>
      <w:tr w:rsidR="004C0A27" w14:paraId="18EEE592" w14:textId="77777777" w:rsidTr="002B4CDE">
        <w:tc>
          <w:tcPr>
            <w:tcW w:w="1818" w:type="dxa"/>
          </w:tcPr>
          <w:p w14:paraId="4B5E1CFD" w14:textId="047B9F5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092696</w:t>
            </w:r>
          </w:p>
        </w:tc>
        <w:tc>
          <w:tcPr>
            <w:tcW w:w="1818" w:type="dxa"/>
          </w:tcPr>
          <w:p w14:paraId="748AE854" w14:textId="159C5BA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2932209025</w:t>
            </w:r>
          </w:p>
        </w:tc>
        <w:tc>
          <w:tcPr>
            <w:tcW w:w="1819" w:type="dxa"/>
          </w:tcPr>
          <w:p w14:paraId="0FFFD73A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4F09785" w14:textId="2A75848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CF1C625" w14:textId="7969F4B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573 (kg)</w:t>
            </w:r>
          </w:p>
        </w:tc>
        <w:tc>
          <w:tcPr>
            <w:tcW w:w="1819" w:type="dxa"/>
          </w:tcPr>
          <w:p w14:paraId="624B6ACE" w14:textId="70DCEAA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24D5A4C" w14:textId="6621E6E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C8DD9F1" w14:textId="3DA3D94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435 (kg)</w:t>
            </w:r>
          </w:p>
        </w:tc>
      </w:tr>
      <w:tr w:rsidR="004C0A27" w14:paraId="10F3CA2C" w14:textId="77777777" w:rsidTr="002B4CDE">
        <w:tc>
          <w:tcPr>
            <w:tcW w:w="1818" w:type="dxa"/>
          </w:tcPr>
          <w:p w14:paraId="1DDAD513" w14:textId="51D241F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092697</w:t>
            </w:r>
          </w:p>
        </w:tc>
        <w:tc>
          <w:tcPr>
            <w:tcW w:w="1818" w:type="dxa"/>
          </w:tcPr>
          <w:p w14:paraId="6F2D05BA" w14:textId="0A39992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2932209030</w:t>
            </w:r>
          </w:p>
        </w:tc>
        <w:tc>
          <w:tcPr>
            <w:tcW w:w="1819" w:type="dxa"/>
          </w:tcPr>
          <w:p w14:paraId="2D41A9E1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B1EF993" w14:textId="5EB4CFF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E595843" w14:textId="599A56E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573 (kg)</w:t>
            </w:r>
          </w:p>
        </w:tc>
        <w:tc>
          <w:tcPr>
            <w:tcW w:w="1819" w:type="dxa"/>
          </w:tcPr>
          <w:p w14:paraId="449BF6B4" w14:textId="1104832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E5434AE" w14:textId="75295C7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F75B027" w14:textId="4ECC47F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435 (kg)</w:t>
            </w:r>
          </w:p>
        </w:tc>
      </w:tr>
      <w:tr w:rsidR="004C0A27" w14:paraId="67414450" w14:textId="77777777" w:rsidTr="002B4CDE">
        <w:tc>
          <w:tcPr>
            <w:tcW w:w="1818" w:type="dxa"/>
          </w:tcPr>
          <w:p w14:paraId="7CFA2A9A" w14:textId="0DF2DFA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092698</w:t>
            </w:r>
          </w:p>
        </w:tc>
        <w:tc>
          <w:tcPr>
            <w:tcW w:w="1818" w:type="dxa"/>
          </w:tcPr>
          <w:p w14:paraId="24415E51" w14:textId="397BA1C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3204170030</w:t>
            </w:r>
          </w:p>
        </w:tc>
        <w:tc>
          <w:tcPr>
            <w:tcW w:w="1819" w:type="dxa"/>
          </w:tcPr>
          <w:p w14:paraId="7ACC1360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21054CC" w14:textId="56F91B8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791C098" w14:textId="2DA2605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15,000 (kg)</w:t>
            </w:r>
          </w:p>
        </w:tc>
        <w:tc>
          <w:tcPr>
            <w:tcW w:w="1819" w:type="dxa"/>
          </w:tcPr>
          <w:p w14:paraId="3D9660B0" w14:textId="4956AFF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D0805C5" w14:textId="1DA95FB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7D23B7F" w14:textId="05C99FD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11,000 (kg)</w:t>
            </w:r>
          </w:p>
        </w:tc>
      </w:tr>
      <w:tr w:rsidR="004C0A27" w14:paraId="7EC23317" w14:textId="77777777" w:rsidTr="002B4CDE">
        <w:tc>
          <w:tcPr>
            <w:tcW w:w="1818" w:type="dxa"/>
          </w:tcPr>
          <w:p w14:paraId="27FA5AA6" w14:textId="2304A81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092700</w:t>
            </w:r>
          </w:p>
        </w:tc>
        <w:tc>
          <w:tcPr>
            <w:tcW w:w="1818" w:type="dxa"/>
          </w:tcPr>
          <w:p w14:paraId="4A7458BD" w14:textId="04B200D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2905120010</w:t>
            </w:r>
          </w:p>
        </w:tc>
        <w:tc>
          <w:tcPr>
            <w:tcW w:w="1819" w:type="dxa"/>
          </w:tcPr>
          <w:p w14:paraId="6C7D1A9B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672A53F" w14:textId="3BD6A9D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73A1BF5" w14:textId="353F963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1,431,000 (kg)</w:t>
            </w:r>
          </w:p>
        </w:tc>
        <w:tc>
          <w:tcPr>
            <w:tcW w:w="1819" w:type="dxa"/>
          </w:tcPr>
          <w:p w14:paraId="1B4F5714" w14:textId="6372C3C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DCC6245" w14:textId="44CC7BA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4E2E043" w14:textId="73B1C7B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1,086,000 (kg)</w:t>
            </w:r>
          </w:p>
        </w:tc>
      </w:tr>
      <w:tr w:rsidR="004C0A27" w14:paraId="26C9A84E" w14:textId="77777777" w:rsidTr="002B4CDE">
        <w:tc>
          <w:tcPr>
            <w:tcW w:w="1818" w:type="dxa"/>
          </w:tcPr>
          <w:p w14:paraId="753FCAB7" w14:textId="0648450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092704</w:t>
            </w:r>
          </w:p>
        </w:tc>
        <w:tc>
          <w:tcPr>
            <w:tcW w:w="1818" w:type="dxa"/>
          </w:tcPr>
          <w:p w14:paraId="2B50D5F4" w14:textId="1D8BD26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2909498020</w:t>
            </w:r>
          </w:p>
        </w:tc>
        <w:tc>
          <w:tcPr>
            <w:tcW w:w="1819" w:type="dxa"/>
          </w:tcPr>
          <w:p w14:paraId="572CB4B3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91D26AB" w14:textId="1813F5F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E6160B0" w14:textId="50CED25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48,000 (kg)</w:t>
            </w:r>
          </w:p>
        </w:tc>
        <w:tc>
          <w:tcPr>
            <w:tcW w:w="1819" w:type="dxa"/>
          </w:tcPr>
          <w:p w14:paraId="18C70F5D" w14:textId="2967A7B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7A52AF1" w14:textId="089946F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66D3652" w14:textId="7B430E8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37,000 (kg)</w:t>
            </w:r>
          </w:p>
        </w:tc>
      </w:tr>
      <w:tr w:rsidR="004C0A27" w14:paraId="437CB5C2" w14:textId="77777777" w:rsidTr="002B4CDE">
        <w:tc>
          <w:tcPr>
            <w:tcW w:w="1818" w:type="dxa"/>
          </w:tcPr>
          <w:p w14:paraId="7003037E" w14:textId="5691F4E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092708</w:t>
            </w:r>
          </w:p>
        </w:tc>
        <w:tc>
          <w:tcPr>
            <w:tcW w:w="1818" w:type="dxa"/>
          </w:tcPr>
          <w:p w14:paraId="3EA9EEB6" w14:textId="386C953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2928009015</w:t>
            </w:r>
          </w:p>
        </w:tc>
        <w:tc>
          <w:tcPr>
            <w:tcW w:w="1819" w:type="dxa"/>
          </w:tcPr>
          <w:p w14:paraId="1837925D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6F6AFE3" w14:textId="38A41B6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0C6507C" w14:textId="0ABCAE9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86,000 (kg)</w:t>
            </w:r>
          </w:p>
        </w:tc>
        <w:tc>
          <w:tcPr>
            <w:tcW w:w="1819" w:type="dxa"/>
          </w:tcPr>
          <w:p w14:paraId="330A87A7" w14:textId="0381AA3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602ED02" w14:textId="206C135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94B2950" w14:textId="6D2FBBA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66,000 (kg)</w:t>
            </w:r>
          </w:p>
        </w:tc>
      </w:tr>
      <w:tr w:rsidR="004C0A27" w14:paraId="2B2C7428" w14:textId="77777777" w:rsidTr="002B4CDE">
        <w:tc>
          <w:tcPr>
            <w:tcW w:w="1818" w:type="dxa"/>
          </w:tcPr>
          <w:p w14:paraId="285B24B9" w14:textId="5B3E48C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092710</w:t>
            </w:r>
          </w:p>
        </w:tc>
        <w:tc>
          <w:tcPr>
            <w:tcW w:w="1818" w:type="dxa"/>
          </w:tcPr>
          <w:p w14:paraId="4B9C9A9C" w14:textId="7F7B287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2935909091</w:t>
            </w:r>
          </w:p>
        </w:tc>
        <w:tc>
          <w:tcPr>
            <w:tcW w:w="1819" w:type="dxa"/>
          </w:tcPr>
          <w:p w14:paraId="51E41E80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772E772" w14:textId="32CD9C6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E25DD2D" w14:textId="14F5F67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477 (kg)</w:t>
            </w:r>
          </w:p>
        </w:tc>
        <w:tc>
          <w:tcPr>
            <w:tcW w:w="1819" w:type="dxa"/>
          </w:tcPr>
          <w:p w14:paraId="1DA2DC3E" w14:textId="3AFCB49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BE808A6" w14:textId="0BA875F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FA07EC7" w14:textId="58C1992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362 (kg)</w:t>
            </w:r>
          </w:p>
        </w:tc>
      </w:tr>
      <w:tr w:rsidR="004C0A27" w14:paraId="53556C64" w14:textId="77777777" w:rsidTr="002B4CDE">
        <w:tc>
          <w:tcPr>
            <w:tcW w:w="1818" w:type="dxa"/>
          </w:tcPr>
          <w:p w14:paraId="511C3E91" w14:textId="161C8D7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092720</w:t>
            </w:r>
          </w:p>
        </w:tc>
        <w:tc>
          <w:tcPr>
            <w:tcW w:w="1818" w:type="dxa"/>
          </w:tcPr>
          <w:p w14:paraId="43992036" w14:textId="606CA99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8413910050</w:t>
            </w:r>
          </w:p>
        </w:tc>
        <w:tc>
          <w:tcPr>
            <w:tcW w:w="1819" w:type="dxa"/>
          </w:tcPr>
          <w:p w14:paraId="647581CB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B014235" w14:textId="43B39E2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A55AF97" w14:textId="5CC7789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6,201 (pieces)</w:t>
            </w:r>
          </w:p>
        </w:tc>
        <w:tc>
          <w:tcPr>
            <w:tcW w:w="1819" w:type="dxa"/>
          </w:tcPr>
          <w:p w14:paraId="543E0082" w14:textId="6B6A0FB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9A64E18" w14:textId="5EE90D8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C0EEAE0" w14:textId="2DB8192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4,706 (pieces)</w:t>
            </w:r>
          </w:p>
        </w:tc>
      </w:tr>
      <w:tr w:rsidR="004C0A27" w14:paraId="2D37114B" w14:textId="77777777" w:rsidTr="002B4CDE">
        <w:tc>
          <w:tcPr>
            <w:tcW w:w="1818" w:type="dxa"/>
          </w:tcPr>
          <w:p w14:paraId="6B2060A6" w14:textId="0AA9E0B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092722</w:t>
            </w:r>
          </w:p>
        </w:tc>
        <w:tc>
          <w:tcPr>
            <w:tcW w:w="1818" w:type="dxa"/>
          </w:tcPr>
          <w:p w14:paraId="5428A622" w14:textId="321E5D0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8104110000</w:t>
            </w:r>
          </w:p>
        </w:tc>
        <w:tc>
          <w:tcPr>
            <w:tcW w:w="1819" w:type="dxa"/>
          </w:tcPr>
          <w:p w14:paraId="367A3A7F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A22F34E" w14:textId="51E427F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9DCB0A7" w14:textId="38DD243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7,632,000 (kg)</w:t>
            </w:r>
          </w:p>
        </w:tc>
        <w:tc>
          <w:tcPr>
            <w:tcW w:w="1819" w:type="dxa"/>
          </w:tcPr>
          <w:p w14:paraId="2271F526" w14:textId="16C224E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8D67DA9" w14:textId="310E4EC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79F817B" w14:textId="0CF08C6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5,792,000 (kg)</w:t>
            </w:r>
          </w:p>
        </w:tc>
      </w:tr>
      <w:tr w:rsidR="004C0A27" w14:paraId="5854AE4D" w14:textId="77777777" w:rsidTr="002B4CDE">
        <w:tc>
          <w:tcPr>
            <w:tcW w:w="1818" w:type="dxa"/>
          </w:tcPr>
          <w:p w14:paraId="37608E0E" w14:textId="0347CF3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092723</w:t>
            </w:r>
          </w:p>
        </w:tc>
        <w:tc>
          <w:tcPr>
            <w:tcW w:w="1818" w:type="dxa"/>
          </w:tcPr>
          <w:p w14:paraId="0E36901F" w14:textId="74E4815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3911901910</w:t>
            </w:r>
          </w:p>
        </w:tc>
        <w:tc>
          <w:tcPr>
            <w:tcW w:w="1819" w:type="dxa"/>
          </w:tcPr>
          <w:p w14:paraId="5E43B15A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5F7BD75" w14:textId="7D42A7B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C2C23B1" w14:textId="012928C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477,000 (kg)</w:t>
            </w:r>
          </w:p>
        </w:tc>
        <w:tc>
          <w:tcPr>
            <w:tcW w:w="1819" w:type="dxa"/>
          </w:tcPr>
          <w:p w14:paraId="7462369B" w14:textId="230DC8D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D5DB81" w14:textId="62DE873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552E62B" w14:textId="0DF64DA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362,000 (kg)</w:t>
            </w:r>
          </w:p>
        </w:tc>
      </w:tr>
      <w:tr w:rsidR="004C0A27" w14:paraId="46B44C66" w14:textId="77777777" w:rsidTr="002B4CDE">
        <w:tc>
          <w:tcPr>
            <w:tcW w:w="1818" w:type="dxa"/>
          </w:tcPr>
          <w:p w14:paraId="189C497A" w14:textId="3D0D6A1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092728</w:t>
            </w:r>
          </w:p>
        </w:tc>
        <w:tc>
          <w:tcPr>
            <w:tcW w:w="1818" w:type="dxa"/>
          </w:tcPr>
          <w:p w14:paraId="3EBB946D" w14:textId="46ABC23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2915907085</w:t>
            </w:r>
          </w:p>
        </w:tc>
        <w:tc>
          <w:tcPr>
            <w:tcW w:w="1819" w:type="dxa"/>
          </w:tcPr>
          <w:p w14:paraId="3D3A01E6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567A866" w14:textId="46463A8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4B434B6" w14:textId="0F402DA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39,000 (kg)</w:t>
            </w:r>
          </w:p>
        </w:tc>
        <w:tc>
          <w:tcPr>
            <w:tcW w:w="1819" w:type="dxa"/>
          </w:tcPr>
          <w:p w14:paraId="3056F413" w14:textId="2C23322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2DE3B19" w14:textId="5D47287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28DD86A" w14:textId="0DE8C04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29,000 (kg)</w:t>
            </w:r>
          </w:p>
        </w:tc>
      </w:tr>
      <w:tr w:rsidR="004C0A27" w14:paraId="7C663F8F" w14:textId="77777777" w:rsidTr="002B4CDE">
        <w:tc>
          <w:tcPr>
            <w:tcW w:w="1818" w:type="dxa"/>
          </w:tcPr>
          <w:p w14:paraId="67FD2A23" w14:textId="3524B26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092734</w:t>
            </w:r>
          </w:p>
        </w:tc>
        <w:tc>
          <w:tcPr>
            <w:tcW w:w="1818" w:type="dxa"/>
          </w:tcPr>
          <w:p w14:paraId="764663B1" w14:textId="5BDD71C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7409190020</w:t>
            </w:r>
          </w:p>
        </w:tc>
        <w:tc>
          <w:tcPr>
            <w:tcW w:w="1819" w:type="dxa"/>
          </w:tcPr>
          <w:p w14:paraId="056B7B7C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76CF308" w14:textId="5964023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9B4291C" w14:textId="6CB5E70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667,800 (pieces)</w:t>
            </w:r>
          </w:p>
        </w:tc>
        <w:tc>
          <w:tcPr>
            <w:tcW w:w="1819" w:type="dxa"/>
          </w:tcPr>
          <w:p w14:paraId="0F9A01A6" w14:textId="196CB25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23DF521" w14:textId="7A0363E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DF1B2D4" w14:textId="6F1BEDF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506,797 (pieces)</w:t>
            </w:r>
          </w:p>
        </w:tc>
      </w:tr>
      <w:tr w:rsidR="004C0A27" w14:paraId="4F419986" w14:textId="77777777" w:rsidTr="002B4CDE">
        <w:tc>
          <w:tcPr>
            <w:tcW w:w="1818" w:type="dxa"/>
          </w:tcPr>
          <w:p w14:paraId="7C260768" w14:textId="307074D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092738</w:t>
            </w:r>
          </w:p>
        </w:tc>
        <w:tc>
          <w:tcPr>
            <w:tcW w:w="1818" w:type="dxa"/>
          </w:tcPr>
          <w:p w14:paraId="59F7234E" w14:textId="120562D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8482990020</w:t>
            </w:r>
          </w:p>
        </w:tc>
        <w:tc>
          <w:tcPr>
            <w:tcW w:w="1819" w:type="dxa"/>
          </w:tcPr>
          <w:p w14:paraId="7912515B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EC81116" w14:textId="73AD5C9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C444ABD" w14:textId="5CC61D8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3,339 (pieces)</w:t>
            </w:r>
          </w:p>
        </w:tc>
        <w:tc>
          <w:tcPr>
            <w:tcW w:w="1819" w:type="dxa"/>
          </w:tcPr>
          <w:p w14:paraId="12F41505" w14:textId="37682DB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8D72B12" w14:textId="32AFC07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19C2B9B" w14:textId="5F573A9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2,534 (pieces)</w:t>
            </w:r>
          </w:p>
        </w:tc>
      </w:tr>
      <w:tr w:rsidR="004C0A27" w14:paraId="32BBEFD6" w14:textId="77777777" w:rsidTr="002B4CDE">
        <w:tc>
          <w:tcPr>
            <w:tcW w:w="1818" w:type="dxa"/>
          </w:tcPr>
          <w:p w14:paraId="60F123A6" w14:textId="5BDD9984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092769</w:t>
            </w:r>
          </w:p>
        </w:tc>
        <w:tc>
          <w:tcPr>
            <w:tcW w:w="1818" w:type="dxa"/>
          </w:tcPr>
          <w:p w14:paraId="1DF18DFE" w14:textId="7F443BD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2917139010</w:t>
            </w:r>
          </w:p>
        </w:tc>
        <w:tc>
          <w:tcPr>
            <w:tcW w:w="1819" w:type="dxa"/>
          </w:tcPr>
          <w:p w14:paraId="56E11852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46EF3D5" w14:textId="77B9CB6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F8CF762" w14:textId="2DBC1B5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96,000 (kg)</w:t>
            </w:r>
          </w:p>
        </w:tc>
        <w:tc>
          <w:tcPr>
            <w:tcW w:w="1819" w:type="dxa"/>
          </w:tcPr>
          <w:p w14:paraId="5DFB75F7" w14:textId="247176A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2E97F3E" w14:textId="2FE1B84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2C32054" w14:textId="45835EE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73,000 (kg)</w:t>
            </w:r>
          </w:p>
        </w:tc>
      </w:tr>
      <w:tr w:rsidR="004C0A27" w14:paraId="06F0DE5C" w14:textId="77777777" w:rsidTr="002B4CDE">
        <w:tc>
          <w:tcPr>
            <w:tcW w:w="1818" w:type="dxa"/>
          </w:tcPr>
          <w:p w14:paraId="52DCCB9B" w14:textId="16B1FEA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092799</w:t>
            </w:r>
          </w:p>
        </w:tc>
        <w:tc>
          <w:tcPr>
            <w:tcW w:w="1818" w:type="dxa"/>
          </w:tcPr>
          <w:p w14:paraId="7B7BDC10" w14:textId="002E284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7202499010</w:t>
            </w:r>
          </w:p>
        </w:tc>
        <w:tc>
          <w:tcPr>
            <w:tcW w:w="1819" w:type="dxa"/>
          </w:tcPr>
          <w:p w14:paraId="59B63B16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F059CC6" w14:textId="05CB83B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55C3357" w14:textId="6B89F9B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4,770,000 (kg)</w:t>
            </w:r>
          </w:p>
        </w:tc>
        <w:tc>
          <w:tcPr>
            <w:tcW w:w="1819" w:type="dxa"/>
          </w:tcPr>
          <w:p w14:paraId="4D2A8186" w14:textId="273D97F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2B7C140" w14:textId="00FC2D9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E7DB0B6" w14:textId="17DD0FC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3,620,000 (kg)</w:t>
            </w:r>
          </w:p>
        </w:tc>
      </w:tr>
      <w:tr w:rsidR="004C0A27" w14:paraId="474DC444" w14:textId="77777777" w:rsidTr="002B4CDE">
        <w:tc>
          <w:tcPr>
            <w:tcW w:w="1818" w:type="dxa"/>
          </w:tcPr>
          <w:p w14:paraId="59C54306" w14:textId="0DDDFA6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092806</w:t>
            </w:r>
          </w:p>
        </w:tc>
        <w:tc>
          <w:tcPr>
            <w:tcW w:w="1818" w:type="dxa"/>
          </w:tcPr>
          <w:p w14:paraId="7FA929F9" w14:textId="4F36914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2825904030</w:t>
            </w:r>
          </w:p>
        </w:tc>
        <w:tc>
          <w:tcPr>
            <w:tcW w:w="1819" w:type="dxa"/>
          </w:tcPr>
          <w:p w14:paraId="17BC2BC6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8E7F737" w14:textId="7B710EC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603B9DE" w14:textId="3B5130B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1,145,000 (kg)</w:t>
            </w:r>
          </w:p>
        </w:tc>
        <w:tc>
          <w:tcPr>
            <w:tcW w:w="1819" w:type="dxa"/>
          </w:tcPr>
          <w:p w14:paraId="37FE5F07" w14:textId="34C7253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490602B" w14:textId="56EB7A0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1C6162F" w14:textId="6642059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869,000 (kg)</w:t>
            </w:r>
          </w:p>
        </w:tc>
      </w:tr>
      <w:tr w:rsidR="004C0A27" w14:paraId="20B03E38" w14:textId="77777777" w:rsidTr="002B4CDE">
        <w:tc>
          <w:tcPr>
            <w:tcW w:w="1818" w:type="dxa"/>
          </w:tcPr>
          <w:p w14:paraId="64450BB7" w14:textId="5F51F57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092808</w:t>
            </w:r>
          </w:p>
        </w:tc>
        <w:tc>
          <w:tcPr>
            <w:tcW w:w="1818" w:type="dxa"/>
          </w:tcPr>
          <w:p w14:paraId="47DF5C9F" w14:textId="67EE5AD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2918220010</w:t>
            </w:r>
          </w:p>
        </w:tc>
        <w:tc>
          <w:tcPr>
            <w:tcW w:w="1819" w:type="dxa"/>
          </w:tcPr>
          <w:p w14:paraId="5EF1243D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4082840" w14:textId="3E20266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7FD1544" w14:textId="726E02A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12,000 (kg)</w:t>
            </w:r>
          </w:p>
        </w:tc>
        <w:tc>
          <w:tcPr>
            <w:tcW w:w="1819" w:type="dxa"/>
          </w:tcPr>
          <w:p w14:paraId="33258867" w14:textId="0168943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1EEA1D2" w14:textId="240AC9D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AC2DD49" w14:textId="21C00A2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9,000 (kg)</w:t>
            </w:r>
          </w:p>
        </w:tc>
      </w:tr>
      <w:tr w:rsidR="004C0A27" w14:paraId="4A6110AC" w14:textId="77777777" w:rsidTr="002B4CDE">
        <w:tc>
          <w:tcPr>
            <w:tcW w:w="1818" w:type="dxa"/>
          </w:tcPr>
          <w:p w14:paraId="0D63BE22" w14:textId="7D72374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092812</w:t>
            </w:r>
          </w:p>
        </w:tc>
        <w:tc>
          <w:tcPr>
            <w:tcW w:w="1818" w:type="dxa"/>
          </w:tcPr>
          <w:p w14:paraId="4681E861" w14:textId="011A410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2932209077</w:t>
            </w:r>
          </w:p>
        </w:tc>
        <w:tc>
          <w:tcPr>
            <w:tcW w:w="1819" w:type="dxa"/>
          </w:tcPr>
          <w:p w14:paraId="00BCBCC4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3A2516A" w14:textId="673D25C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51A41C6" w14:textId="2FDFD9C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382,000 (kg)</w:t>
            </w:r>
          </w:p>
        </w:tc>
        <w:tc>
          <w:tcPr>
            <w:tcW w:w="1819" w:type="dxa"/>
          </w:tcPr>
          <w:p w14:paraId="3B5A2E4F" w14:textId="39B378D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DAF5D53" w14:textId="352FDB7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B9BFDB7" w14:textId="552166D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290,000 (kg)</w:t>
            </w:r>
          </w:p>
        </w:tc>
      </w:tr>
      <w:tr w:rsidR="004C0A27" w14:paraId="438B605C" w14:textId="77777777" w:rsidTr="002B4CDE">
        <w:tc>
          <w:tcPr>
            <w:tcW w:w="1818" w:type="dxa"/>
          </w:tcPr>
          <w:p w14:paraId="181B7571" w14:textId="398C443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092814</w:t>
            </w:r>
          </w:p>
        </w:tc>
        <w:tc>
          <w:tcPr>
            <w:tcW w:w="1818" w:type="dxa"/>
          </w:tcPr>
          <w:p w14:paraId="707536EE" w14:textId="7FD0C33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3815909076</w:t>
            </w:r>
          </w:p>
        </w:tc>
        <w:tc>
          <w:tcPr>
            <w:tcW w:w="1819" w:type="dxa"/>
          </w:tcPr>
          <w:p w14:paraId="5BC94238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2FE3EA0" w14:textId="06DD66F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EB5699F" w14:textId="76C44A9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287,000 (kg)</w:t>
            </w:r>
          </w:p>
        </w:tc>
        <w:tc>
          <w:tcPr>
            <w:tcW w:w="1819" w:type="dxa"/>
          </w:tcPr>
          <w:p w14:paraId="10A1EF60" w14:textId="636DEDB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F68FE08" w14:textId="0B45CA0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9E64FAC" w14:textId="79FEA85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218,000 (kg)</w:t>
            </w:r>
          </w:p>
        </w:tc>
      </w:tr>
      <w:tr w:rsidR="004C0A27" w14:paraId="1BB3DEF5" w14:textId="77777777" w:rsidTr="002B4CDE">
        <w:tc>
          <w:tcPr>
            <w:tcW w:w="1818" w:type="dxa"/>
          </w:tcPr>
          <w:p w14:paraId="1B05F666" w14:textId="7E5E12A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092816</w:t>
            </w:r>
          </w:p>
        </w:tc>
        <w:tc>
          <w:tcPr>
            <w:tcW w:w="1818" w:type="dxa"/>
          </w:tcPr>
          <w:p w14:paraId="4ECA7966" w14:textId="132596B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3912110020</w:t>
            </w:r>
          </w:p>
        </w:tc>
        <w:tc>
          <w:tcPr>
            <w:tcW w:w="1819" w:type="dxa"/>
          </w:tcPr>
          <w:p w14:paraId="48A02FCC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456749C" w14:textId="2412EA3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3C453CC" w14:textId="04AFA7E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7,155,000 (kg)</w:t>
            </w:r>
          </w:p>
        </w:tc>
        <w:tc>
          <w:tcPr>
            <w:tcW w:w="1819" w:type="dxa"/>
          </w:tcPr>
          <w:p w14:paraId="5DCF8BC1" w14:textId="61CA238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E31525C" w14:textId="22C222F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5319F2A" w14:textId="549BF6F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5,430,000 (kg)</w:t>
            </w:r>
          </w:p>
        </w:tc>
      </w:tr>
      <w:tr w:rsidR="004C0A27" w14:paraId="33EA7CD3" w14:textId="77777777" w:rsidTr="002B4CDE">
        <w:tc>
          <w:tcPr>
            <w:tcW w:w="1818" w:type="dxa"/>
          </w:tcPr>
          <w:p w14:paraId="4BE0D8D3" w14:textId="14A337A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092820</w:t>
            </w:r>
          </w:p>
        </w:tc>
        <w:tc>
          <w:tcPr>
            <w:tcW w:w="1818" w:type="dxa"/>
          </w:tcPr>
          <w:p w14:paraId="0BEAFC1C" w14:textId="72475E8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3824790010</w:t>
            </w:r>
          </w:p>
        </w:tc>
        <w:tc>
          <w:tcPr>
            <w:tcW w:w="1819" w:type="dxa"/>
          </w:tcPr>
          <w:p w14:paraId="50D66F66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D7C82DB" w14:textId="3701C4C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CB4ED7E" w14:textId="59E78DA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573,000 (kg)</w:t>
            </w:r>
          </w:p>
        </w:tc>
        <w:tc>
          <w:tcPr>
            <w:tcW w:w="1819" w:type="dxa"/>
          </w:tcPr>
          <w:p w14:paraId="0407BDC3" w14:textId="23329E8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807A427" w14:textId="67F79C5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8313C7E" w14:textId="2957494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435,000 (kg)</w:t>
            </w:r>
          </w:p>
        </w:tc>
      </w:tr>
      <w:tr w:rsidR="004C0A27" w14:paraId="11BCB78A" w14:textId="77777777" w:rsidTr="002B4CDE">
        <w:tc>
          <w:tcPr>
            <w:tcW w:w="1818" w:type="dxa"/>
          </w:tcPr>
          <w:p w14:paraId="63233D98" w14:textId="69BA40D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092828</w:t>
            </w:r>
          </w:p>
        </w:tc>
        <w:tc>
          <w:tcPr>
            <w:tcW w:w="1818" w:type="dxa"/>
          </w:tcPr>
          <w:p w14:paraId="59FED78B" w14:textId="0DDB781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2712209000</w:t>
            </w:r>
          </w:p>
        </w:tc>
        <w:tc>
          <w:tcPr>
            <w:tcW w:w="1819" w:type="dxa"/>
          </w:tcPr>
          <w:p w14:paraId="209FDBD8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FC1B9F9" w14:textId="379B5D94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36084A64" w14:textId="5E61D25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11,448,000 (kg)</w:t>
            </w:r>
          </w:p>
        </w:tc>
        <w:tc>
          <w:tcPr>
            <w:tcW w:w="1819" w:type="dxa"/>
          </w:tcPr>
          <w:p w14:paraId="771ABC5C" w14:textId="69CEB90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7B9140D" w14:textId="3A9C490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2430FA9" w14:textId="6989E24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8,688,000 (kg)</w:t>
            </w:r>
          </w:p>
        </w:tc>
      </w:tr>
      <w:tr w:rsidR="004C0A27" w14:paraId="013AB61F" w14:textId="77777777" w:rsidTr="002B4CDE">
        <w:tc>
          <w:tcPr>
            <w:tcW w:w="1818" w:type="dxa"/>
          </w:tcPr>
          <w:p w14:paraId="442A9A72" w14:textId="31857FF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092829</w:t>
            </w:r>
          </w:p>
        </w:tc>
        <w:tc>
          <w:tcPr>
            <w:tcW w:w="1818" w:type="dxa"/>
          </w:tcPr>
          <w:p w14:paraId="3173CD66" w14:textId="263EA85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3824999343</w:t>
            </w:r>
          </w:p>
        </w:tc>
        <w:tc>
          <w:tcPr>
            <w:tcW w:w="1819" w:type="dxa"/>
          </w:tcPr>
          <w:p w14:paraId="429B8E8F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4B8C8E2" w14:textId="4CCD634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FFF6424" w14:textId="7E65974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153,000 (kg)</w:t>
            </w:r>
          </w:p>
        </w:tc>
        <w:tc>
          <w:tcPr>
            <w:tcW w:w="1819" w:type="dxa"/>
          </w:tcPr>
          <w:p w14:paraId="23B16AFC" w14:textId="1A69FA8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861F7F9" w14:textId="6EBDD90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172EEAA" w14:textId="2ADB137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116,000 (kg)</w:t>
            </w:r>
          </w:p>
        </w:tc>
      </w:tr>
      <w:tr w:rsidR="004C0A27" w14:paraId="18C13528" w14:textId="77777777" w:rsidTr="002B4CDE">
        <w:tc>
          <w:tcPr>
            <w:tcW w:w="1818" w:type="dxa"/>
          </w:tcPr>
          <w:p w14:paraId="5EB65BFB" w14:textId="467252B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092830</w:t>
            </w:r>
          </w:p>
        </w:tc>
        <w:tc>
          <w:tcPr>
            <w:tcW w:w="1818" w:type="dxa"/>
          </w:tcPr>
          <w:p w14:paraId="14F38B7F" w14:textId="7D0CFE4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2906190040</w:t>
            </w:r>
          </w:p>
        </w:tc>
        <w:tc>
          <w:tcPr>
            <w:tcW w:w="1819" w:type="dxa"/>
          </w:tcPr>
          <w:p w14:paraId="5E3B3C69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189679B" w14:textId="7682D64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F586885" w14:textId="1462894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 (kg)</w:t>
            </w:r>
          </w:p>
        </w:tc>
        <w:tc>
          <w:tcPr>
            <w:tcW w:w="1819" w:type="dxa"/>
          </w:tcPr>
          <w:p w14:paraId="6DAE8D88" w14:textId="233A3B6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C7884BA" w14:textId="0C05652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688CA2F" w14:textId="6142458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2,000 (kg)</w:t>
            </w:r>
          </w:p>
        </w:tc>
      </w:tr>
      <w:tr w:rsidR="004C0A27" w14:paraId="7876932F" w14:textId="77777777" w:rsidTr="002B4CDE">
        <w:tc>
          <w:tcPr>
            <w:tcW w:w="1818" w:type="dxa"/>
          </w:tcPr>
          <w:p w14:paraId="5A661A13" w14:textId="7E71727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092832</w:t>
            </w:r>
          </w:p>
        </w:tc>
        <w:tc>
          <w:tcPr>
            <w:tcW w:w="1818" w:type="dxa"/>
          </w:tcPr>
          <w:p w14:paraId="1A032A70" w14:textId="0DD42AD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3808929040</w:t>
            </w:r>
          </w:p>
        </w:tc>
        <w:tc>
          <w:tcPr>
            <w:tcW w:w="1819" w:type="dxa"/>
          </w:tcPr>
          <w:p w14:paraId="067FD4DF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1161BBE" w14:textId="1F7D3B6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83332B8" w14:textId="225C8D1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48,000 (kg)</w:t>
            </w:r>
          </w:p>
        </w:tc>
        <w:tc>
          <w:tcPr>
            <w:tcW w:w="1819" w:type="dxa"/>
          </w:tcPr>
          <w:p w14:paraId="5F2DAFDB" w14:textId="539DD82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C05DDD" w14:textId="6979B1A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CDDEA69" w14:textId="437BC64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37,000 (kg)</w:t>
            </w:r>
          </w:p>
        </w:tc>
      </w:tr>
      <w:tr w:rsidR="004C0A27" w14:paraId="7D532E3E" w14:textId="77777777" w:rsidTr="002B4CDE">
        <w:tc>
          <w:tcPr>
            <w:tcW w:w="1818" w:type="dxa"/>
          </w:tcPr>
          <w:p w14:paraId="00A3A7CD" w14:textId="53D23D0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092834</w:t>
            </w:r>
          </w:p>
        </w:tc>
        <w:tc>
          <w:tcPr>
            <w:tcW w:w="1818" w:type="dxa"/>
          </w:tcPr>
          <w:p w14:paraId="21690125" w14:textId="066BDEE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7604291020</w:t>
            </w:r>
          </w:p>
        </w:tc>
        <w:tc>
          <w:tcPr>
            <w:tcW w:w="1819" w:type="dxa"/>
          </w:tcPr>
          <w:p w14:paraId="545DBF95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B8BA5FD" w14:textId="7352047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76B9774" w14:textId="2C8292A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191,000 (kg)</w:t>
            </w:r>
          </w:p>
        </w:tc>
        <w:tc>
          <w:tcPr>
            <w:tcW w:w="1819" w:type="dxa"/>
          </w:tcPr>
          <w:p w14:paraId="659E0DFC" w14:textId="28405AA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B8B7C5F" w14:textId="47E2473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12F4412" w14:textId="61AD639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145,000 (kg)</w:t>
            </w:r>
          </w:p>
        </w:tc>
      </w:tr>
      <w:tr w:rsidR="004C0A27" w14:paraId="4FDAFBCC" w14:textId="77777777" w:rsidTr="002B4CDE">
        <w:tc>
          <w:tcPr>
            <w:tcW w:w="1818" w:type="dxa"/>
          </w:tcPr>
          <w:p w14:paraId="44C082EC" w14:textId="68FD8A3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092835</w:t>
            </w:r>
          </w:p>
        </w:tc>
        <w:tc>
          <w:tcPr>
            <w:tcW w:w="1818" w:type="dxa"/>
          </w:tcPr>
          <w:p w14:paraId="286B62AA" w14:textId="2A9F464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7604291030</w:t>
            </w:r>
          </w:p>
        </w:tc>
        <w:tc>
          <w:tcPr>
            <w:tcW w:w="1819" w:type="dxa"/>
          </w:tcPr>
          <w:p w14:paraId="3AB4DFD0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7FAF00D" w14:textId="3B57059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0D7F320" w14:textId="147EC48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96,000 (kg)</w:t>
            </w:r>
          </w:p>
        </w:tc>
        <w:tc>
          <w:tcPr>
            <w:tcW w:w="1819" w:type="dxa"/>
          </w:tcPr>
          <w:p w14:paraId="7796C247" w14:textId="5E474CB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DA80BB6" w14:textId="7057974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2D63C7A" w14:textId="59E95F6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73,000 (kg)</w:t>
            </w:r>
          </w:p>
        </w:tc>
      </w:tr>
      <w:tr w:rsidR="004C0A27" w14:paraId="2F7EB93D" w14:textId="77777777" w:rsidTr="002B4CDE">
        <w:tc>
          <w:tcPr>
            <w:tcW w:w="1818" w:type="dxa"/>
          </w:tcPr>
          <w:p w14:paraId="0A08AA0C" w14:textId="116E922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092837</w:t>
            </w:r>
          </w:p>
        </w:tc>
        <w:tc>
          <w:tcPr>
            <w:tcW w:w="1818" w:type="dxa"/>
          </w:tcPr>
          <w:p w14:paraId="0970503A" w14:textId="400277F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2903793020</w:t>
            </w:r>
          </w:p>
        </w:tc>
        <w:tc>
          <w:tcPr>
            <w:tcW w:w="1819" w:type="dxa"/>
          </w:tcPr>
          <w:p w14:paraId="34C26796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10CA6E8" w14:textId="39C008B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D6BDBB5" w14:textId="171BBFE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58,000 (kg)</w:t>
            </w:r>
          </w:p>
        </w:tc>
        <w:tc>
          <w:tcPr>
            <w:tcW w:w="1819" w:type="dxa"/>
          </w:tcPr>
          <w:p w14:paraId="2DD8AF42" w14:textId="1E9DF62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CC83E3B" w14:textId="2CFA26D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90853AB" w14:textId="484EC87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44,000 (kg)</w:t>
            </w:r>
          </w:p>
        </w:tc>
      </w:tr>
      <w:tr w:rsidR="004C0A27" w14:paraId="371D2F4E" w14:textId="77777777" w:rsidTr="002B4CDE">
        <w:tc>
          <w:tcPr>
            <w:tcW w:w="1818" w:type="dxa"/>
          </w:tcPr>
          <w:p w14:paraId="5022E3B3" w14:textId="667F9A4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092840</w:t>
            </w:r>
          </w:p>
        </w:tc>
        <w:tc>
          <w:tcPr>
            <w:tcW w:w="1818" w:type="dxa"/>
          </w:tcPr>
          <w:p w14:paraId="65862EA7" w14:textId="216FBDB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8104300020</w:t>
            </w:r>
          </w:p>
        </w:tc>
        <w:tc>
          <w:tcPr>
            <w:tcW w:w="1819" w:type="dxa"/>
          </w:tcPr>
          <w:p w14:paraId="67B8BAB2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4DF2C6F" w14:textId="56CE372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0B87C22" w14:textId="4027927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191,000 (kg)</w:t>
            </w:r>
          </w:p>
        </w:tc>
        <w:tc>
          <w:tcPr>
            <w:tcW w:w="1819" w:type="dxa"/>
          </w:tcPr>
          <w:p w14:paraId="707F0E13" w14:textId="4929AB6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554BD421" w14:textId="5EA16AA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915DF1D" w14:textId="188CA41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145,000 (kg)</w:t>
            </w:r>
          </w:p>
        </w:tc>
      </w:tr>
      <w:tr w:rsidR="004C0A27" w14:paraId="418465BD" w14:textId="77777777" w:rsidTr="002B4CDE">
        <w:tc>
          <w:tcPr>
            <w:tcW w:w="1818" w:type="dxa"/>
          </w:tcPr>
          <w:p w14:paraId="7C1DA5B8" w14:textId="40264E0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092842</w:t>
            </w:r>
          </w:p>
        </w:tc>
        <w:tc>
          <w:tcPr>
            <w:tcW w:w="1818" w:type="dxa"/>
          </w:tcPr>
          <w:p w14:paraId="186B78BC" w14:textId="1B44B90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2932120000</w:t>
            </w:r>
          </w:p>
        </w:tc>
        <w:tc>
          <w:tcPr>
            <w:tcW w:w="1819" w:type="dxa"/>
          </w:tcPr>
          <w:p w14:paraId="6E03858F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827A0CF" w14:textId="367A2BD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350E15E" w14:textId="07F0993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954,000 (kg)</w:t>
            </w:r>
          </w:p>
        </w:tc>
        <w:tc>
          <w:tcPr>
            <w:tcW w:w="1819" w:type="dxa"/>
          </w:tcPr>
          <w:p w14:paraId="10E2A785" w14:textId="34333E8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2416105" w14:textId="2CF3AA6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133F681" w14:textId="3C73C3A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724,000 (kg)</w:t>
            </w:r>
          </w:p>
        </w:tc>
      </w:tr>
      <w:tr w:rsidR="004C0A27" w14:paraId="0F034E9D" w14:textId="77777777" w:rsidTr="002B4CDE">
        <w:tc>
          <w:tcPr>
            <w:tcW w:w="1818" w:type="dxa"/>
          </w:tcPr>
          <w:p w14:paraId="5EBF4D1F" w14:textId="2C25AD3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092846</w:t>
            </w:r>
          </w:p>
        </w:tc>
        <w:tc>
          <w:tcPr>
            <w:tcW w:w="1818" w:type="dxa"/>
          </w:tcPr>
          <w:p w14:paraId="6BFE9A0A" w14:textId="32F2752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3907400025</w:t>
            </w:r>
          </w:p>
        </w:tc>
        <w:tc>
          <w:tcPr>
            <w:tcW w:w="1819" w:type="dxa"/>
          </w:tcPr>
          <w:p w14:paraId="21687489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3F4B6BD5" w14:textId="1A85F81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B74AFD5" w14:textId="208A914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191,000 (kg)</w:t>
            </w:r>
          </w:p>
        </w:tc>
        <w:tc>
          <w:tcPr>
            <w:tcW w:w="1819" w:type="dxa"/>
          </w:tcPr>
          <w:p w14:paraId="568A55F8" w14:textId="7EF3EFE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410F1E6" w14:textId="6F46BFE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91CC01F" w14:textId="327E238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145,000 (kg)</w:t>
            </w:r>
          </w:p>
        </w:tc>
      </w:tr>
      <w:tr w:rsidR="004C0A27" w14:paraId="7B99DE7A" w14:textId="77777777" w:rsidTr="002B4CDE">
        <w:tc>
          <w:tcPr>
            <w:tcW w:w="1818" w:type="dxa"/>
          </w:tcPr>
          <w:p w14:paraId="3E996D95" w14:textId="5A921D6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092848</w:t>
            </w:r>
          </w:p>
        </w:tc>
        <w:tc>
          <w:tcPr>
            <w:tcW w:w="1818" w:type="dxa"/>
          </w:tcPr>
          <w:p w14:paraId="1F0DB477" w14:textId="537A57E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5505101010</w:t>
            </w:r>
          </w:p>
        </w:tc>
        <w:tc>
          <w:tcPr>
            <w:tcW w:w="1819" w:type="dxa"/>
          </w:tcPr>
          <w:p w14:paraId="6BD0E9B5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8A2B299" w14:textId="178B742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4AA7C83" w14:textId="5BF4460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954,000 (kg)</w:t>
            </w:r>
          </w:p>
        </w:tc>
        <w:tc>
          <w:tcPr>
            <w:tcW w:w="1819" w:type="dxa"/>
          </w:tcPr>
          <w:p w14:paraId="3B777AC4" w14:textId="452F3B0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1AD8E7C" w14:textId="3FF970F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A4030B8" w14:textId="0E39CDA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724,000 (kg)</w:t>
            </w:r>
          </w:p>
        </w:tc>
      </w:tr>
      <w:tr w:rsidR="004C0A27" w14:paraId="70C76706" w14:textId="77777777" w:rsidTr="002B4CDE">
        <w:tc>
          <w:tcPr>
            <w:tcW w:w="1818" w:type="dxa"/>
          </w:tcPr>
          <w:p w14:paraId="47580881" w14:textId="36F5C95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092851</w:t>
            </w:r>
          </w:p>
        </w:tc>
        <w:tc>
          <w:tcPr>
            <w:tcW w:w="1818" w:type="dxa"/>
          </w:tcPr>
          <w:p w14:paraId="174B228B" w14:textId="4F89117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2907120010</w:t>
            </w:r>
          </w:p>
        </w:tc>
        <w:tc>
          <w:tcPr>
            <w:tcW w:w="1819" w:type="dxa"/>
          </w:tcPr>
          <w:p w14:paraId="3878F4A1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34D9EEE" w14:textId="5870715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3D6CD28" w14:textId="6CB86E9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1,908,000 (kg)</w:t>
            </w:r>
          </w:p>
        </w:tc>
        <w:tc>
          <w:tcPr>
            <w:tcW w:w="1819" w:type="dxa"/>
          </w:tcPr>
          <w:p w14:paraId="02892FF5" w14:textId="7A77973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640174DC" w14:textId="58F0ABF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6ED183B" w14:textId="18635D0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1,448,000 (kg)</w:t>
            </w:r>
          </w:p>
        </w:tc>
      </w:tr>
      <w:tr w:rsidR="004C0A27" w14:paraId="6D88364C" w14:textId="77777777" w:rsidTr="002B4CDE">
        <w:tc>
          <w:tcPr>
            <w:tcW w:w="1818" w:type="dxa"/>
          </w:tcPr>
          <w:p w14:paraId="5252951A" w14:textId="5A981B7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092852</w:t>
            </w:r>
          </w:p>
        </w:tc>
        <w:tc>
          <w:tcPr>
            <w:tcW w:w="1818" w:type="dxa"/>
          </w:tcPr>
          <w:p w14:paraId="452EFAE2" w14:textId="0038934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2914290060</w:t>
            </w:r>
          </w:p>
        </w:tc>
        <w:tc>
          <w:tcPr>
            <w:tcW w:w="1819" w:type="dxa"/>
          </w:tcPr>
          <w:p w14:paraId="365B9448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254625F" w14:textId="15778F8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A4EDD02" w14:textId="26CAA58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29,000 (kg)</w:t>
            </w:r>
          </w:p>
        </w:tc>
        <w:tc>
          <w:tcPr>
            <w:tcW w:w="1819" w:type="dxa"/>
          </w:tcPr>
          <w:p w14:paraId="2E81715E" w14:textId="473D390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6E6DC3F" w14:textId="12C2107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19C2019" w14:textId="55F95E0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22,000 (kg)</w:t>
            </w:r>
          </w:p>
        </w:tc>
      </w:tr>
      <w:tr w:rsidR="004C0A27" w14:paraId="15BDB0F7" w14:textId="77777777" w:rsidTr="002B4CDE">
        <w:tc>
          <w:tcPr>
            <w:tcW w:w="1818" w:type="dxa"/>
          </w:tcPr>
          <w:p w14:paraId="75937FFC" w14:textId="2DCABE7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092854</w:t>
            </w:r>
          </w:p>
        </w:tc>
        <w:tc>
          <w:tcPr>
            <w:tcW w:w="1818" w:type="dxa"/>
          </w:tcPr>
          <w:p w14:paraId="36A1CBB3" w14:textId="6FAB457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2924190085</w:t>
            </w:r>
          </w:p>
        </w:tc>
        <w:tc>
          <w:tcPr>
            <w:tcW w:w="1819" w:type="dxa"/>
          </w:tcPr>
          <w:p w14:paraId="78107441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A48E6D6" w14:textId="1896063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9CC7815" w14:textId="4E79F14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24,000 (kg)</w:t>
            </w:r>
          </w:p>
        </w:tc>
        <w:tc>
          <w:tcPr>
            <w:tcW w:w="1819" w:type="dxa"/>
          </w:tcPr>
          <w:p w14:paraId="44279D63" w14:textId="3729331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ECDBE0D" w14:textId="4298CE9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600BF74" w14:textId="0B35E62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19,000 (kg)</w:t>
            </w:r>
          </w:p>
        </w:tc>
      </w:tr>
      <w:tr w:rsidR="004C0A27" w14:paraId="0979DF06" w14:textId="77777777" w:rsidTr="002B4CDE">
        <w:tc>
          <w:tcPr>
            <w:tcW w:w="1818" w:type="dxa"/>
          </w:tcPr>
          <w:p w14:paraId="2D730285" w14:textId="03D1304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lastRenderedPageBreak/>
              <w:t>092856</w:t>
            </w:r>
          </w:p>
        </w:tc>
        <w:tc>
          <w:tcPr>
            <w:tcW w:w="1818" w:type="dxa"/>
          </w:tcPr>
          <w:p w14:paraId="30346503" w14:textId="0BCE9FB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2926907084</w:t>
            </w:r>
          </w:p>
        </w:tc>
        <w:tc>
          <w:tcPr>
            <w:tcW w:w="1819" w:type="dxa"/>
          </w:tcPr>
          <w:p w14:paraId="6513F383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971D71C" w14:textId="10D2BEE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F5623F1" w14:textId="7FF1471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86,000 (kg)</w:t>
            </w:r>
          </w:p>
        </w:tc>
        <w:tc>
          <w:tcPr>
            <w:tcW w:w="1819" w:type="dxa"/>
          </w:tcPr>
          <w:p w14:paraId="16AD9511" w14:textId="6641A55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C3C6FB7" w14:textId="7F70958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5967E58" w14:textId="476EE19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66,000 (kg)</w:t>
            </w:r>
          </w:p>
        </w:tc>
      </w:tr>
      <w:tr w:rsidR="004C0A27" w14:paraId="5D1D3987" w14:textId="77777777" w:rsidTr="002B4CDE">
        <w:tc>
          <w:tcPr>
            <w:tcW w:w="1818" w:type="dxa"/>
          </w:tcPr>
          <w:p w14:paraId="672584AC" w14:textId="09E5941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092858</w:t>
            </w:r>
          </w:p>
        </w:tc>
        <w:tc>
          <w:tcPr>
            <w:tcW w:w="1818" w:type="dxa"/>
          </w:tcPr>
          <w:p w14:paraId="255FAA6E" w14:textId="035D718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2932930000</w:t>
            </w:r>
          </w:p>
        </w:tc>
        <w:tc>
          <w:tcPr>
            <w:tcW w:w="1819" w:type="dxa"/>
          </w:tcPr>
          <w:p w14:paraId="6219FFAC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A724ECA" w14:textId="32D9946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E45650A" w14:textId="601DE72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21,000 (kg)</w:t>
            </w:r>
          </w:p>
        </w:tc>
        <w:tc>
          <w:tcPr>
            <w:tcW w:w="1819" w:type="dxa"/>
          </w:tcPr>
          <w:p w14:paraId="3741F950" w14:textId="763A0A4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906533E" w14:textId="2BA82AD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2B461EC" w14:textId="2967B05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16,000 (kg)</w:t>
            </w:r>
          </w:p>
        </w:tc>
      </w:tr>
      <w:tr w:rsidR="004C0A27" w14:paraId="6FB4865F" w14:textId="77777777" w:rsidTr="002B4CDE">
        <w:tc>
          <w:tcPr>
            <w:tcW w:w="1818" w:type="dxa"/>
          </w:tcPr>
          <w:p w14:paraId="70667084" w14:textId="4DAE0E4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092860</w:t>
            </w:r>
          </w:p>
        </w:tc>
        <w:tc>
          <w:tcPr>
            <w:tcW w:w="1818" w:type="dxa"/>
          </w:tcPr>
          <w:p w14:paraId="24F773BD" w14:textId="09CD124C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2933698030</w:t>
            </w:r>
          </w:p>
        </w:tc>
        <w:tc>
          <w:tcPr>
            <w:tcW w:w="1819" w:type="dxa"/>
          </w:tcPr>
          <w:p w14:paraId="441FCFD5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37504BC" w14:textId="1B4390C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0B43586C" w14:textId="0A14F6D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58,000 (kg)</w:t>
            </w:r>
          </w:p>
        </w:tc>
        <w:tc>
          <w:tcPr>
            <w:tcW w:w="1819" w:type="dxa"/>
          </w:tcPr>
          <w:p w14:paraId="31A3DC96" w14:textId="614F18F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52268E" w14:textId="327E44D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89DFB0A" w14:textId="7467D04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44,000 (kg)</w:t>
            </w:r>
          </w:p>
        </w:tc>
      </w:tr>
      <w:tr w:rsidR="004C0A27" w14:paraId="71D0D901" w14:textId="77777777" w:rsidTr="002B4CDE">
        <w:tc>
          <w:tcPr>
            <w:tcW w:w="1818" w:type="dxa"/>
          </w:tcPr>
          <w:p w14:paraId="5F363EA0" w14:textId="2891975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092864</w:t>
            </w:r>
          </w:p>
        </w:tc>
        <w:tc>
          <w:tcPr>
            <w:tcW w:w="1818" w:type="dxa"/>
          </w:tcPr>
          <w:p w14:paraId="3F0D7B02" w14:textId="0F07F35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3913100010</w:t>
            </w:r>
          </w:p>
        </w:tc>
        <w:tc>
          <w:tcPr>
            <w:tcW w:w="1819" w:type="dxa"/>
          </w:tcPr>
          <w:p w14:paraId="0334D160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C50F498" w14:textId="3F0EECC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8C41ED8" w14:textId="3A9E738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954,000 (kg)</w:t>
            </w:r>
          </w:p>
        </w:tc>
        <w:tc>
          <w:tcPr>
            <w:tcW w:w="1819" w:type="dxa"/>
          </w:tcPr>
          <w:p w14:paraId="46E03B15" w14:textId="6BC29E5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3475CB6" w14:textId="244248F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3BC81EB" w14:textId="3EFA6F6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724,000 (kg)</w:t>
            </w:r>
          </w:p>
        </w:tc>
      </w:tr>
      <w:tr w:rsidR="004C0A27" w14:paraId="63C95CDD" w14:textId="77777777" w:rsidTr="002B4CDE">
        <w:tc>
          <w:tcPr>
            <w:tcW w:w="1818" w:type="dxa"/>
          </w:tcPr>
          <w:p w14:paraId="70EF2CEB" w14:textId="62E9D0C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092868</w:t>
            </w:r>
          </w:p>
        </w:tc>
        <w:tc>
          <w:tcPr>
            <w:tcW w:w="1818" w:type="dxa"/>
          </w:tcPr>
          <w:p w14:paraId="229B16F4" w14:textId="260399C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8714109060</w:t>
            </w:r>
          </w:p>
        </w:tc>
        <w:tc>
          <w:tcPr>
            <w:tcW w:w="1819" w:type="dxa"/>
          </w:tcPr>
          <w:p w14:paraId="32CC518D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3616FED" w14:textId="732E0FD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C0FD1E8" w14:textId="4923D5E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190,800 (pieces)</w:t>
            </w:r>
          </w:p>
        </w:tc>
        <w:tc>
          <w:tcPr>
            <w:tcW w:w="1819" w:type="dxa"/>
          </w:tcPr>
          <w:p w14:paraId="75F47FF4" w14:textId="7ED1A40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FDDA934" w14:textId="4B8DB73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5B10995" w14:textId="15D9E31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144,799 (pieces)</w:t>
            </w:r>
          </w:p>
        </w:tc>
      </w:tr>
      <w:tr w:rsidR="004C0A27" w14:paraId="1F32E24C" w14:textId="77777777" w:rsidTr="002B4CDE">
        <w:tc>
          <w:tcPr>
            <w:tcW w:w="1818" w:type="dxa"/>
          </w:tcPr>
          <w:p w14:paraId="3E64FB6A" w14:textId="3DF908F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092872</w:t>
            </w:r>
          </w:p>
        </w:tc>
        <w:tc>
          <w:tcPr>
            <w:tcW w:w="1818" w:type="dxa"/>
          </w:tcPr>
          <w:p w14:paraId="430DEAF9" w14:textId="576CF510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2833298040</w:t>
            </w:r>
          </w:p>
        </w:tc>
        <w:tc>
          <w:tcPr>
            <w:tcW w:w="1819" w:type="dxa"/>
          </w:tcPr>
          <w:p w14:paraId="07FC27A7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F89F94C" w14:textId="0A02392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B2DCB54" w14:textId="1257A54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16,000 (kg)</w:t>
            </w:r>
          </w:p>
        </w:tc>
        <w:tc>
          <w:tcPr>
            <w:tcW w:w="1819" w:type="dxa"/>
          </w:tcPr>
          <w:p w14:paraId="46DE0C96" w14:textId="476C3DE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F95C3BD" w14:textId="1E90A29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F82FD0E" w14:textId="33401F2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12,000 (kg)</w:t>
            </w:r>
          </w:p>
        </w:tc>
      </w:tr>
      <w:tr w:rsidR="004C0A27" w14:paraId="1A9A8C2E" w14:textId="77777777" w:rsidTr="002B4CDE">
        <w:tc>
          <w:tcPr>
            <w:tcW w:w="1818" w:type="dxa"/>
          </w:tcPr>
          <w:p w14:paraId="3E9B1B7E" w14:textId="2478396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092874</w:t>
            </w:r>
          </w:p>
        </w:tc>
        <w:tc>
          <w:tcPr>
            <w:tcW w:w="1818" w:type="dxa"/>
          </w:tcPr>
          <w:p w14:paraId="5F7A897D" w14:textId="4EC791A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2924297087</w:t>
            </w:r>
          </w:p>
        </w:tc>
        <w:tc>
          <w:tcPr>
            <w:tcW w:w="1819" w:type="dxa"/>
          </w:tcPr>
          <w:p w14:paraId="7AF95CA5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B6416C8" w14:textId="592C2EA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9CAE5C6" w14:textId="0F078FB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1,908,000 (kg)</w:t>
            </w:r>
          </w:p>
        </w:tc>
        <w:tc>
          <w:tcPr>
            <w:tcW w:w="1819" w:type="dxa"/>
          </w:tcPr>
          <w:p w14:paraId="57DDC514" w14:textId="30215CC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1DE7C89" w14:textId="0AF0734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F5C7FAA" w14:textId="036A6A2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1,448,000 (kg)</w:t>
            </w:r>
          </w:p>
        </w:tc>
      </w:tr>
      <w:tr w:rsidR="004C0A27" w14:paraId="5114806A" w14:textId="77777777" w:rsidTr="002B4CDE">
        <w:tc>
          <w:tcPr>
            <w:tcW w:w="1818" w:type="dxa"/>
          </w:tcPr>
          <w:p w14:paraId="6AB743A3" w14:textId="24E86B5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092878</w:t>
            </w:r>
          </w:p>
        </w:tc>
        <w:tc>
          <w:tcPr>
            <w:tcW w:w="1818" w:type="dxa"/>
          </w:tcPr>
          <w:p w14:paraId="13AAC339" w14:textId="66954A4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2933299085</w:t>
            </w:r>
          </w:p>
        </w:tc>
        <w:tc>
          <w:tcPr>
            <w:tcW w:w="1819" w:type="dxa"/>
          </w:tcPr>
          <w:p w14:paraId="1910109D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85A25A3" w14:textId="0850AFC4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562A672" w14:textId="1A73975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96 (kg)</w:t>
            </w:r>
          </w:p>
        </w:tc>
        <w:tc>
          <w:tcPr>
            <w:tcW w:w="1819" w:type="dxa"/>
          </w:tcPr>
          <w:p w14:paraId="44984126" w14:textId="5F82CE9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0083190" w14:textId="383C176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5622438" w14:textId="071AA99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73 (kg)</w:t>
            </w:r>
          </w:p>
        </w:tc>
      </w:tr>
      <w:tr w:rsidR="004C0A27" w14:paraId="60E7B662" w14:textId="77777777" w:rsidTr="002B4CDE">
        <w:tc>
          <w:tcPr>
            <w:tcW w:w="1818" w:type="dxa"/>
          </w:tcPr>
          <w:p w14:paraId="3EF4F8C8" w14:textId="54BD8EC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092880</w:t>
            </w:r>
          </w:p>
        </w:tc>
        <w:tc>
          <w:tcPr>
            <w:tcW w:w="1818" w:type="dxa"/>
          </w:tcPr>
          <w:p w14:paraId="56F8E3FA" w14:textId="69DB725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2933599539</w:t>
            </w:r>
          </w:p>
        </w:tc>
        <w:tc>
          <w:tcPr>
            <w:tcW w:w="1819" w:type="dxa"/>
          </w:tcPr>
          <w:p w14:paraId="254EC710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A37711A" w14:textId="22BF5379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BFAC671" w14:textId="20F1FBD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 (kg)</w:t>
            </w:r>
          </w:p>
        </w:tc>
        <w:tc>
          <w:tcPr>
            <w:tcW w:w="1819" w:type="dxa"/>
          </w:tcPr>
          <w:p w14:paraId="7E9BA846" w14:textId="7E57010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49393B8" w14:textId="6ACF63E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C96D14A" w14:textId="688BC2D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1,000 (kg)</w:t>
            </w:r>
          </w:p>
        </w:tc>
      </w:tr>
      <w:tr w:rsidR="004C0A27" w14:paraId="34031B99" w14:textId="77777777" w:rsidTr="002B4CDE">
        <w:tc>
          <w:tcPr>
            <w:tcW w:w="1818" w:type="dxa"/>
          </w:tcPr>
          <w:p w14:paraId="602C1D7C" w14:textId="54CD719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092888</w:t>
            </w:r>
          </w:p>
        </w:tc>
        <w:tc>
          <w:tcPr>
            <w:tcW w:w="1818" w:type="dxa"/>
          </w:tcPr>
          <w:p w14:paraId="17740E98" w14:textId="6A9FE3B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3824999289</w:t>
            </w:r>
          </w:p>
        </w:tc>
        <w:tc>
          <w:tcPr>
            <w:tcW w:w="1819" w:type="dxa"/>
          </w:tcPr>
          <w:p w14:paraId="5A6089F3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449919FA" w14:textId="12EF2884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0865879" w14:textId="7BF2054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1,527,000 (kg)</w:t>
            </w:r>
          </w:p>
        </w:tc>
        <w:tc>
          <w:tcPr>
            <w:tcW w:w="1819" w:type="dxa"/>
          </w:tcPr>
          <w:p w14:paraId="7CFCECD3" w14:textId="0EC2416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E1656D0" w14:textId="4D53CB9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A0D1C4B" w14:textId="0131210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1,159,000 (kg)</w:t>
            </w:r>
          </w:p>
        </w:tc>
      </w:tr>
      <w:tr w:rsidR="004C0A27" w14:paraId="483D04F1" w14:textId="77777777" w:rsidTr="002B4CDE">
        <w:tc>
          <w:tcPr>
            <w:tcW w:w="1818" w:type="dxa"/>
          </w:tcPr>
          <w:p w14:paraId="751A3D6F" w14:textId="612C727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092889</w:t>
            </w:r>
          </w:p>
        </w:tc>
        <w:tc>
          <w:tcPr>
            <w:tcW w:w="1818" w:type="dxa"/>
          </w:tcPr>
          <w:p w14:paraId="0AB3C948" w14:textId="25C78D6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3805109000</w:t>
            </w:r>
          </w:p>
        </w:tc>
        <w:tc>
          <w:tcPr>
            <w:tcW w:w="1819" w:type="dxa"/>
          </w:tcPr>
          <w:p w14:paraId="2E3D8FAC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ABD7C06" w14:textId="7388EDB4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224BB10C" w14:textId="6713F63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2,385,000 (kg)</w:t>
            </w:r>
          </w:p>
        </w:tc>
        <w:tc>
          <w:tcPr>
            <w:tcW w:w="1819" w:type="dxa"/>
          </w:tcPr>
          <w:p w14:paraId="4CD3DC0C" w14:textId="03D8B3E9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AD8528" w14:textId="2B7A99A8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9DA56B3" w14:textId="4AA96FA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1,810,000 (kg)</w:t>
            </w:r>
          </w:p>
        </w:tc>
      </w:tr>
      <w:tr w:rsidR="004C0A27" w14:paraId="7E723B97" w14:textId="77777777" w:rsidTr="002B4CDE">
        <w:tc>
          <w:tcPr>
            <w:tcW w:w="1818" w:type="dxa"/>
          </w:tcPr>
          <w:p w14:paraId="405EC5A2" w14:textId="7CD3211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092908</w:t>
            </w:r>
          </w:p>
        </w:tc>
        <w:tc>
          <w:tcPr>
            <w:tcW w:w="1818" w:type="dxa"/>
          </w:tcPr>
          <w:p w14:paraId="0ED0C15B" w14:textId="041D9A0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3804000010</w:t>
            </w:r>
          </w:p>
        </w:tc>
        <w:tc>
          <w:tcPr>
            <w:tcW w:w="1819" w:type="dxa"/>
          </w:tcPr>
          <w:p w14:paraId="799669F1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A6B30FF" w14:textId="7EAA80A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D437696" w14:textId="6E15F0B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3,816,000 (kg)</w:t>
            </w:r>
          </w:p>
        </w:tc>
        <w:tc>
          <w:tcPr>
            <w:tcW w:w="1819" w:type="dxa"/>
          </w:tcPr>
          <w:p w14:paraId="40292B10" w14:textId="5AC06DE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0665E519" w14:textId="2346080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E12B339" w14:textId="0D6BD4E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2,896,000 (kg)</w:t>
            </w:r>
          </w:p>
        </w:tc>
      </w:tr>
      <w:tr w:rsidR="004C0A27" w14:paraId="3A551088" w14:textId="77777777" w:rsidTr="002B4CDE">
        <w:tc>
          <w:tcPr>
            <w:tcW w:w="1818" w:type="dxa"/>
          </w:tcPr>
          <w:p w14:paraId="62C83648" w14:textId="6E27F195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092928</w:t>
            </w:r>
          </w:p>
        </w:tc>
        <w:tc>
          <w:tcPr>
            <w:tcW w:w="1818" w:type="dxa"/>
          </w:tcPr>
          <w:p w14:paraId="35D748D1" w14:textId="28AD67D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2811220040</w:t>
            </w:r>
          </w:p>
        </w:tc>
        <w:tc>
          <w:tcPr>
            <w:tcW w:w="1819" w:type="dxa"/>
          </w:tcPr>
          <w:p w14:paraId="1F11398B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72D94523" w14:textId="1F7648E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43E4009" w14:textId="17D7819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163,000 (kg)</w:t>
            </w:r>
          </w:p>
        </w:tc>
        <w:tc>
          <w:tcPr>
            <w:tcW w:w="1819" w:type="dxa"/>
          </w:tcPr>
          <w:p w14:paraId="332B5789" w14:textId="41923B4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0C9FA70" w14:textId="21F8844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F996217" w14:textId="63F5F79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124,000 (kg)</w:t>
            </w:r>
          </w:p>
        </w:tc>
      </w:tr>
      <w:tr w:rsidR="004C0A27" w14:paraId="587BC7EB" w14:textId="77777777" w:rsidTr="002B4CDE">
        <w:tc>
          <w:tcPr>
            <w:tcW w:w="1818" w:type="dxa"/>
          </w:tcPr>
          <w:p w14:paraId="5801DF5A" w14:textId="08774DF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092929</w:t>
            </w:r>
          </w:p>
        </w:tc>
        <w:tc>
          <w:tcPr>
            <w:tcW w:w="1818" w:type="dxa"/>
          </w:tcPr>
          <w:p w14:paraId="5AE26406" w14:textId="2242CE2F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2903220000</w:t>
            </w:r>
          </w:p>
        </w:tc>
        <w:tc>
          <w:tcPr>
            <w:tcW w:w="1819" w:type="dxa"/>
          </w:tcPr>
          <w:p w14:paraId="3A241C56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65FE723" w14:textId="77EC96C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832DFA9" w14:textId="4A61F30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1,431,000 (kg)</w:t>
            </w:r>
          </w:p>
        </w:tc>
        <w:tc>
          <w:tcPr>
            <w:tcW w:w="1819" w:type="dxa"/>
          </w:tcPr>
          <w:p w14:paraId="52BB4E34" w14:textId="2AB4B14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76B40BCF" w14:textId="7102B06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4360C1E" w14:textId="3E8B7E4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1,086,000 (kg)</w:t>
            </w:r>
          </w:p>
        </w:tc>
      </w:tr>
      <w:tr w:rsidR="004C0A27" w14:paraId="697BFD7E" w14:textId="77777777" w:rsidTr="002B4CDE">
        <w:tc>
          <w:tcPr>
            <w:tcW w:w="1818" w:type="dxa"/>
          </w:tcPr>
          <w:p w14:paraId="73FEEAB4" w14:textId="353E9FF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092933</w:t>
            </w:r>
          </w:p>
        </w:tc>
        <w:tc>
          <w:tcPr>
            <w:tcW w:w="1818" w:type="dxa"/>
          </w:tcPr>
          <w:p w14:paraId="157F021D" w14:textId="0D5F673E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2903998030</w:t>
            </w:r>
          </w:p>
        </w:tc>
        <w:tc>
          <w:tcPr>
            <w:tcW w:w="1819" w:type="dxa"/>
          </w:tcPr>
          <w:p w14:paraId="4480DCCA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EA30B73" w14:textId="2008632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6FFAFAFD" w14:textId="7CD0C0C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249,000 (kg)</w:t>
            </w:r>
          </w:p>
        </w:tc>
        <w:tc>
          <w:tcPr>
            <w:tcW w:w="1819" w:type="dxa"/>
          </w:tcPr>
          <w:p w14:paraId="0A7BAF4E" w14:textId="6F7FBA6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600EC52" w14:textId="121ED8DD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C76ED57" w14:textId="1B9EC6D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189,000 (kg)</w:t>
            </w:r>
          </w:p>
        </w:tc>
      </w:tr>
      <w:tr w:rsidR="004C0A27" w14:paraId="2ADD3A75" w14:textId="77777777" w:rsidTr="002B4CDE">
        <w:tc>
          <w:tcPr>
            <w:tcW w:w="1818" w:type="dxa"/>
          </w:tcPr>
          <w:p w14:paraId="405638AD" w14:textId="563DCAE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092935</w:t>
            </w:r>
          </w:p>
        </w:tc>
        <w:tc>
          <w:tcPr>
            <w:tcW w:w="1818" w:type="dxa"/>
          </w:tcPr>
          <w:p w14:paraId="46C91266" w14:textId="0FA8C358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3806100010</w:t>
            </w:r>
          </w:p>
        </w:tc>
        <w:tc>
          <w:tcPr>
            <w:tcW w:w="1819" w:type="dxa"/>
          </w:tcPr>
          <w:p w14:paraId="2AD3ACD2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599BEFF" w14:textId="585AB98B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4640F3C9" w14:textId="2B8CFAA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26,712,000 (kg)</w:t>
            </w:r>
          </w:p>
        </w:tc>
        <w:tc>
          <w:tcPr>
            <w:tcW w:w="1819" w:type="dxa"/>
          </w:tcPr>
          <w:p w14:paraId="44D533DF" w14:textId="5A7823B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233C149" w14:textId="4DFE2D6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68AEE1A" w14:textId="083AE3B2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20,272,000 (kg)</w:t>
            </w:r>
          </w:p>
        </w:tc>
      </w:tr>
      <w:tr w:rsidR="004C0A27" w14:paraId="701B7243" w14:textId="77777777" w:rsidTr="002B4CDE">
        <w:tc>
          <w:tcPr>
            <w:tcW w:w="1818" w:type="dxa"/>
          </w:tcPr>
          <w:p w14:paraId="73906CA9" w14:textId="2751CD3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092945</w:t>
            </w:r>
          </w:p>
        </w:tc>
        <w:tc>
          <w:tcPr>
            <w:tcW w:w="1818" w:type="dxa"/>
          </w:tcPr>
          <w:p w14:paraId="06A58B8E" w14:textId="07B1708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2940000020</w:t>
            </w:r>
          </w:p>
        </w:tc>
        <w:tc>
          <w:tcPr>
            <w:tcW w:w="1819" w:type="dxa"/>
          </w:tcPr>
          <w:p w14:paraId="17E77951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2625CAC8" w14:textId="3D3778A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2E11088" w14:textId="141BCD8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39,000 (kg)</w:t>
            </w:r>
          </w:p>
        </w:tc>
        <w:tc>
          <w:tcPr>
            <w:tcW w:w="1819" w:type="dxa"/>
          </w:tcPr>
          <w:p w14:paraId="5F43FBE2" w14:textId="09A84C0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4E22FC12" w14:textId="18793A74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F2D18C1" w14:textId="2F85491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29,000 (kg)</w:t>
            </w:r>
          </w:p>
        </w:tc>
      </w:tr>
      <w:tr w:rsidR="004C0A27" w14:paraId="3EF341CE" w14:textId="77777777" w:rsidTr="002B4CDE">
        <w:tc>
          <w:tcPr>
            <w:tcW w:w="1818" w:type="dxa"/>
          </w:tcPr>
          <w:p w14:paraId="0248EF14" w14:textId="47B96C8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092955</w:t>
            </w:r>
          </w:p>
        </w:tc>
        <w:tc>
          <w:tcPr>
            <w:tcW w:w="1818" w:type="dxa"/>
          </w:tcPr>
          <w:p w14:paraId="43087C73" w14:textId="31040563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2932190060</w:t>
            </w:r>
          </w:p>
        </w:tc>
        <w:tc>
          <w:tcPr>
            <w:tcW w:w="1819" w:type="dxa"/>
          </w:tcPr>
          <w:p w14:paraId="379B2BBC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56E9A19D" w14:textId="024F6981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5BE9E777" w14:textId="3B8F38B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29,000 (kg)</w:t>
            </w:r>
          </w:p>
        </w:tc>
        <w:tc>
          <w:tcPr>
            <w:tcW w:w="1819" w:type="dxa"/>
          </w:tcPr>
          <w:p w14:paraId="37619B7E" w14:textId="008020A0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369713C1" w14:textId="4E705791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CDDAAEE" w14:textId="684C071A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22,000 (kg)</w:t>
            </w:r>
          </w:p>
        </w:tc>
      </w:tr>
      <w:tr w:rsidR="004C0A27" w14:paraId="4962BC8B" w14:textId="77777777" w:rsidTr="002B4CDE">
        <w:tc>
          <w:tcPr>
            <w:tcW w:w="1818" w:type="dxa"/>
          </w:tcPr>
          <w:p w14:paraId="5CED966B" w14:textId="3726D87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092972</w:t>
            </w:r>
          </w:p>
        </w:tc>
        <w:tc>
          <w:tcPr>
            <w:tcW w:w="1818" w:type="dxa"/>
          </w:tcPr>
          <w:p w14:paraId="21B077CA" w14:textId="62B9962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2915240000</w:t>
            </w:r>
          </w:p>
        </w:tc>
        <w:tc>
          <w:tcPr>
            <w:tcW w:w="1819" w:type="dxa"/>
          </w:tcPr>
          <w:p w14:paraId="09F04FF6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63384018" w14:textId="04C253CA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7FFFCD9A" w14:textId="2E1520AF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4,770,000 (kg)</w:t>
            </w:r>
          </w:p>
        </w:tc>
        <w:tc>
          <w:tcPr>
            <w:tcW w:w="1819" w:type="dxa"/>
          </w:tcPr>
          <w:p w14:paraId="137F9AF0" w14:textId="7B93AB2B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2167A4C2" w14:textId="6B1A8967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0286977" w14:textId="2D086C13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3,620,000 (kg)</w:t>
            </w:r>
          </w:p>
        </w:tc>
      </w:tr>
      <w:tr w:rsidR="004C0A27" w14:paraId="3ABEB7F2" w14:textId="77777777" w:rsidTr="002B4CDE">
        <w:tc>
          <w:tcPr>
            <w:tcW w:w="1818" w:type="dxa"/>
          </w:tcPr>
          <w:p w14:paraId="145C5821" w14:textId="0AEFCFED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092975</w:t>
            </w:r>
          </w:p>
        </w:tc>
        <w:tc>
          <w:tcPr>
            <w:tcW w:w="1818" w:type="dxa"/>
          </w:tcPr>
          <w:p w14:paraId="35ADB8F7" w14:textId="7BBFD6B2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eastAsia="Times New Roman" w:cs="Arial"/>
                <w:color w:val="000000"/>
                <w:sz w:val="20"/>
                <w:szCs w:val="20"/>
              </w:rPr>
              <w:t>2918300010</w:t>
            </w:r>
          </w:p>
        </w:tc>
        <w:tc>
          <w:tcPr>
            <w:tcW w:w="1819" w:type="dxa"/>
          </w:tcPr>
          <w:p w14:paraId="649DA070" w14:textId="77777777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</w:tcPr>
          <w:p w14:paraId="0E20D82F" w14:textId="099C7536" w:rsidR="004C0A27" w:rsidRPr="00726044" w:rsidRDefault="004C0A27" w:rsidP="004C0A27">
            <w:pPr>
              <w:jc w:val="left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9" w:type="dxa"/>
          </w:tcPr>
          <w:p w14:paraId="1D124158" w14:textId="5249468C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96,000 (kg)</w:t>
            </w:r>
          </w:p>
        </w:tc>
        <w:tc>
          <w:tcPr>
            <w:tcW w:w="1819" w:type="dxa"/>
          </w:tcPr>
          <w:p w14:paraId="60617E45" w14:textId="60244FF6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9" w:type="dxa"/>
          </w:tcPr>
          <w:p w14:paraId="17360AD7" w14:textId="6C1C67CE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F4A918E" w14:textId="523D0B85" w:rsidR="004C0A27" w:rsidRPr="00726044" w:rsidRDefault="004C0A27" w:rsidP="004C0A27">
            <w:pPr>
              <w:jc w:val="center"/>
              <w:rPr>
                <w:rFonts w:cs="Arial"/>
                <w:sz w:val="20"/>
                <w:szCs w:val="20"/>
              </w:rPr>
            </w:pPr>
            <w:r w:rsidRPr="00726044">
              <w:rPr>
                <w:rFonts w:cs="Arial"/>
                <w:sz w:val="20"/>
                <w:szCs w:val="20"/>
              </w:rPr>
              <w:t>73,000 (kg)</w:t>
            </w:r>
          </w:p>
        </w:tc>
      </w:tr>
    </w:tbl>
    <w:p w14:paraId="1A4AB74F" w14:textId="6A62F898" w:rsidR="003350A2" w:rsidRDefault="003350A2" w:rsidP="002B4CDE"/>
    <w:p w14:paraId="2B330285" w14:textId="18AA7AC8" w:rsidR="002B4CDE" w:rsidRPr="002B4CDE" w:rsidRDefault="002B4CDE" w:rsidP="002B4CDE">
      <w:pPr>
        <w:rPr>
          <w:b/>
          <w:sz w:val="24"/>
        </w:rPr>
      </w:pPr>
      <w:r>
        <w:rPr>
          <w:b/>
          <w:sz w:val="24"/>
        </w:rPr>
        <w:lastRenderedPageBreak/>
        <w:t>Part B</w:t>
      </w:r>
    </w:p>
    <w:p w14:paraId="5EF480CE" w14:textId="77777777" w:rsidR="002B4CDE" w:rsidRDefault="002B4CDE" w:rsidP="002B4CDE"/>
    <w:p w14:paraId="64FE4C87" w14:textId="77777777" w:rsidR="002B4CDE" w:rsidRDefault="002B4CDE" w:rsidP="002B4CDE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16"/>
        <w:gridCol w:w="1817"/>
        <w:gridCol w:w="1818"/>
        <w:gridCol w:w="1817"/>
        <w:gridCol w:w="1818"/>
        <w:gridCol w:w="1818"/>
        <w:gridCol w:w="1818"/>
        <w:gridCol w:w="1818"/>
      </w:tblGrid>
      <w:tr w:rsidR="00A60A19" w:rsidRPr="007D75CE" w14:paraId="34A1E483" w14:textId="77777777" w:rsidTr="00A60A19">
        <w:trPr>
          <w:tblHeader/>
        </w:trPr>
        <w:tc>
          <w:tcPr>
            <w:tcW w:w="1816" w:type="dxa"/>
          </w:tcPr>
          <w:p w14:paraId="048ABB1A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(1)</w:t>
            </w:r>
          </w:p>
          <w:p w14:paraId="59388DC4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Number</w:t>
            </w:r>
          </w:p>
        </w:tc>
        <w:tc>
          <w:tcPr>
            <w:tcW w:w="1817" w:type="dxa"/>
          </w:tcPr>
          <w:p w14:paraId="69A37051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(2)</w:t>
            </w:r>
          </w:p>
          <w:p w14:paraId="3E18C4A5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Commodity Code</w:t>
            </w:r>
          </w:p>
        </w:tc>
        <w:tc>
          <w:tcPr>
            <w:tcW w:w="1818" w:type="dxa"/>
          </w:tcPr>
          <w:p w14:paraId="573CB306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(3)</w:t>
            </w:r>
          </w:p>
          <w:p w14:paraId="4EACD927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Country of Origin</w:t>
            </w:r>
          </w:p>
        </w:tc>
        <w:tc>
          <w:tcPr>
            <w:tcW w:w="1817" w:type="dxa"/>
          </w:tcPr>
          <w:p w14:paraId="58137D31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(4)</w:t>
            </w:r>
          </w:p>
          <w:p w14:paraId="7EB69A56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Duty Rate</w:t>
            </w:r>
          </w:p>
        </w:tc>
        <w:tc>
          <w:tcPr>
            <w:tcW w:w="1818" w:type="dxa"/>
          </w:tcPr>
          <w:p w14:paraId="3E4BD7C5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(5)</w:t>
            </w:r>
          </w:p>
          <w:p w14:paraId="7EA16439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Volume</w:t>
            </w:r>
          </w:p>
        </w:tc>
        <w:tc>
          <w:tcPr>
            <w:tcW w:w="1818" w:type="dxa"/>
          </w:tcPr>
          <w:p w14:paraId="108EDFBD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(6)</w:t>
            </w:r>
          </w:p>
          <w:p w14:paraId="542A010B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Opens</w:t>
            </w:r>
          </w:p>
        </w:tc>
        <w:tc>
          <w:tcPr>
            <w:tcW w:w="1818" w:type="dxa"/>
          </w:tcPr>
          <w:p w14:paraId="6A76E35A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(7)</w:t>
            </w:r>
          </w:p>
          <w:p w14:paraId="6DFCE429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Closes</w:t>
            </w:r>
          </w:p>
        </w:tc>
        <w:tc>
          <w:tcPr>
            <w:tcW w:w="1818" w:type="dxa"/>
          </w:tcPr>
          <w:p w14:paraId="19C9EB63" w14:textId="77777777" w:rsidR="00A60A19" w:rsidRPr="007D75CE" w:rsidRDefault="00A60A19" w:rsidP="004A6B7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(8)</w:t>
            </w:r>
          </w:p>
          <w:p w14:paraId="7257FD6B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2019 Quota Volume</w:t>
            </w:r>
          </w:p>
        </w:tc>
      </w:tr>
      <w:tr w:rsidR="00A60A19" w14:paraId="26E1F525" w14:textId="77777777" w:rsidTr="00A60A19">
        <w:tc>
          <w:tcPr>
            <w:tcW w:w="14540" w:type="dxa"/>
            <w:gridSpan w:val="8"/>
          </w:tcPr>
          <w:p w14:paraId="0F901E2A" w14:textId="77777777" w:rsidR="00A60A19" w:rsidRPr="007D75CE" w:rsidRDefault="00A60A19" w:rsidP="004A6B7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sz w:val="24"/>
              </w:rPr>
              <w:t>Section 1</w:t>
            </w:r>
          </w:p>
        </w:tc>
      </w:tr>
      <w:tr w:rsidR="004A6B75" w14:paraId="13BE5842" w14:textId="77777777" w:rsidTr="00A60A19">
        <w:tc>
          <w:tcPr>
            <w:tcW w:w="1816" w:type="dxa"/>
          </w:tcPr>
          <w:p w14:paraId="00D6B71F" w14:textId="748EC348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090067</w:t>
            </w:r>
          </w:p>
        </w:tc>
        <w:tc>
          <w:tcPr>
            <w:tcW w:w="1817" w:type="dxa"/>
          </w:tcPr>
          <w:p w14:paraId="23E6AA34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61 90 10;</w:t>
            </w:r>
          </w:p>
          <w:p w14:paraId="631C48E8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61 90 90;</w:t>
            </w:r>
          </w:p>
          <w:p w14:paraId="4F25D914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69;</w:t>
            </w:r>
          </w:p>
          <w:p w14:paraId="7A05A436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11 11;</w:t>
            </w:r>
          </w:p>
          <w:p w14:paraId="4579A48D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11 19;</w:t>
            </w:r>
          </w:p>
          <w:p w14:paraId="66AA95A7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11 91;</w:t>
            </w:r>
          </w:p>
          <w:p w14:paraId="393C1F1B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11 99;</w:t>
            </w:r>
          </w:p>
          <w:p w14:paraId="528216D0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19 10;</w:t>
            </w:r>
          </w:p>
          <w:p w14:paraId="63B218C1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19 90;</w:t>
            </w:r>
          </w:p>
          <w:p w14:paraId="426C933B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51 10;</w:t>
            </w:r>
          </w:p>
          <w:p w14:paraId="5A592695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51 90;</w:t>
            </w:r>
          </w:p>
          <w:p w14:paraId="292A0E67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90 20;</w:t>
            </w:r>
          </w:p>
          <w:p w14:paraId="483BC62D" w14:textId="4D774AF3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2009 69 90 80</w:t>
            </w:r>
          </w:p>
        </w:tc>
        <w:tc>
          <w:tcPr>
            <w:tcW w:w="1818" w:type="dxa"/>
          </w:tcPr>
          <w:p w14:paraId="382E82BE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4833BB1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61 90 10, 2009 61 90 90 - 22%;</w:t>
            </w:r>
          </w:p>
          <w:p w14:paraId="6995F952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11 11, 2009 69 11 19, 2009 69 11 91, 2009 69 11 99 - 40% + €20.60 per 100kg;</w:t>
            </w:r>
          </w:p>
          <w:p w14:paraId="398AC117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19 10, 2009 69 19 90 - 40%;</w:t>
            </w:r>
          </w:p>
          <w:p w14:paraId="1B1E6454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51 10, 2009 69 51 90 - 22.4%;</w:t>
            </w:r>
          </w:p>
          <w:p w14:paraId="77FB9D3D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2009 69 90 20, 2009 69 90 80 - 22.4%</w:t>
            </w:r>
          </w:p>
          <w:p w14:paraId="6B5A8285" w14:textId="77777777" w:rsidR="004A6B75" w:rsidRPr="00115AF9" w:rsidRDefault="004A6B75" w:rsidP="004A6B7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14:paraId="0A4E1DCF" w14:textId="0ACC2C3E" w:rsidR="004A6B75" w:rsidRPr="00115AF9" w:rsidRDefault="004A6B75" w:rsidP="004A6B75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14, 029,000 (kg)</w:t>
            </w:r>
          </w:p>
        </w:tc>
        <w:tc>
          <w:tcPr>
            <w:tcW w:w="1818" w:type="dxa"/>
          </w:tcPr>
          <w:p w14:paraId="71DA3A7B" w14:textId="55C9FC65" w:rsidR="004A6B75" w:rsidRPr="00115AF9" w:rsidRDefault="004A6B75" w:rsidP="004A6B75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September</w:t>
            </w:r>
          </w:p>
        </w:tc>
        <w:tc>
          <w:tcPr>
            <w:tcW w:w="1818" w:type="dxa"/>
          </w:tcPr>
          <w:p w14:paraId="5C0267EF" w14:textId="268C7A1B" w:rsidR="004A6B75" w:rsidRPr="00115AF9" w:rsidRDefault="004A6B75" w:rsidP="004A6B75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August</w:t>
            </w:r>
          </w:p>
        </w:tc>
        <w:tc>
          <w:tcPr>
            <w:tcW w:w="1818" w:type="dxa"/>
          </w:tcPr>
          <w:p w14:paraId="635A215A" w14:textId="1DC91361" w:rsidR="004A6B75" w:rsidRPr="00115AF9" w:rsidRDefault="004A6B75" w:rsidP="004A6B75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5,958,000 (kg)</w:t>
            </w:r>
          </w:p>
        </w:tc>
      </w:tr>
      <w:tr w:rsidR="00635C32" w14:paraId="4E05CE8F" w14:textId="77777777" w:rsidTr="00A60A19">
        <w:tc>
          <w:tcPr>
            <w:tcW w:w="1816" w:type="dxa"/>
          </w:tcPr>
          <w:p w14:paraId="1C7D2C12" w14:textId="1B10D5EC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092629</w:t>
            </w:r>
          </w:p>
        </w:tc>
        <w:tc>
          <w:tcPr>
            <w:tcW w:w="1817" w:type="dxa"/>
          </w:tcPr>
          <w:p w14:paraId="09107281" w14:textId="6FEB72A8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8302490091</w:t>
            </w:r>
          </w:p>
        </w:tc>
        <w:tc>
          <w:tcPr>
            <w:tcW w:w="1818" w:type="dxa"/>
          </w:tcPr>
          <w:p w14:paraId="570568AC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58D75F7" w14:textId="369A9284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EF3324A" w14:textId="62F3929D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143,100 (pieces)</w:t>
            </w:r>
          </w:p>
        </w:tc>
        <w:tc>
          <w:tcPr>
            <w:tcW w:w="1818" w:type="dxa"/>
          </w:tcPr>
          <w:p w14:paraId="72DD0524" w14:textId="354C87D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41B2220" w14:textId="540552F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FF8FCC4" w14:textId="6B4DEA6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108,600 (pieces)</w:t>
            </w:r>
          </w:p>
        </w:tc>
      </w:tr>
      <w:tr w:rsidR="00635C32" w14:paraId="699AA86C" w14:textId="77777777" w:rsidTr="00A60A19">
        <w:tc>
          <w:tcPr>
            <w:tcW w:w="1816" w:type="dxa"/>
          </w:tcPr>
          <w:p w14:paraId="1A8005F2" w14:textId="27279073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092631</w:t>
            </w:r>
          </w:p>
        </w:tc>
        <w:tc>
          <w:tcPr>
            <w:tcW w:w="1817" w:type="dxa"/>
          </w:tcPr>
          <w:p w14:paraId="3C70DB59" w14:textId="33DD4373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9001900080</w:t>
            </w:r>
          </w:p>
        </w:tc>
        <w:tc>
          <w:tcPr>
            <w:tcW w:w="1818" w:type="dxa"/>
          </w:tcPr>
          <w:p w14:paraId="509BB548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0865DBB" w14:textId="4A716B0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DC688DB" w14:textId="7C245DC8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477,000 (pieces)</w:t>
            </w:r>
          </w:p>
        </w:tc>
        <w:tc>
          <w:tcPr>
            <w:tcW w:w="1818" w:type="dxa"/>
          </w:tcPr>
          <w:p w14:paraId="047CFCB3" w14:textId="1A2ECB3A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9F71460" w14:textId="1037366E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6D58D4E" w14:textId="312FE2F1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361,998 (pieces)</w:t>
            </w:r>
          </w:p>
        </w:tc>
      </w:tr>
      <w:tr w:rsidR="00635C32" w14:paraId="616FED8A" w14:textId="77777777" w:rsidTr="00A60A19">
        <w:tc>
          <w:tcPr>
            <w:tcW w:w="1816" w:type="dxa"/>
          </w:tcPr>
          <w:p w14:paraId="6ABD33ED" w14:textId="15220E3F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092633</w:t>
            </w:r>
          </w:p>
        </w:tc>
        <w:tc>
          <w:tcPr>
            <w:tcW w:w="1817" w:type="dxa"/>
          </w:tcPr>
          <w:p w14:paraId="777DF019" w14:textId="5689406E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8504408220</w:t>
            </w:r>
          </w:p>
        </w:tc>
        <w:tc>
          <w:tcPr>
            <w:tcW w:w="1818" w:type="dxa"/>
          </w:tcPr>
          <w:p w14:paraId="3570E997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7BE1F18" w14:textId="6A79A8F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3BBC25E" w14:textId="58548A0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429,300 (pieces)</w:t>
            </w:r>
          </w:p>
        </w:tc>
        <w:tc>
          <w:tcPr>
            <w:tcW w:w="1818" w:type="dxa"/>
          </w:tcPr>
          <w:p w14:paraId="351C8A82" w14:textId="3E4067D7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2FA6875" w14:textId="47DC8483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B861210" w14:textId="71D47485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325,798 (pieces)</w:t>
            </w:r>
          </w:p>
        </w:tc>
      </w:tr>
      <w:tr w:rsidR="00635C32" w14:paraId="2B45F547" w14:textId="77777777" w:rsidTr="00A60A19">
        <w:tc>
          <w:tcPr>
            <w:tcW w:w="1816" w:type="dxa"/>
          </w:tcPr>
          <w:p w14:paraId="493F9971" w14:textId="7E8717D6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092637</w:t>
            </w:r>
          </w:p>
        </w:tc>
        <w:tc>
          <w:tcPr>
            <w:tcW w:w="1817" w:type="dxa"/>
          </w:tcPr>
          <w:p w14:paraId="1FAA60F5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0710400020;</w:t>
            </w:r>
          </w:p>
          <w:p w14:paraId="27EE6862" w14:textId="6656665A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2005800030</w:t>
            </w:r>
          </w:p>
        </w:tc>
        <w:tc>
          <w:tcPr>
            <w:tcW w:w="1818" w:type="dxa"/>
          </w:tcPr>
          <w:p w14:paraId="00273366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AEB8194" w14:textId="1BA17240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€ 9.4 per</w:t>
            </w:r>
            <w:r w:rsidRPr="00115AF9">
              <w:rPr>
                <w:rFonts w:cs="Arial"/>
                <w:sz w:val="20"/>
                <w:szCs w:val="20"/>
              </w:rPr>
              <w:t>100 kg, (net drained weight)</w:t>
            </w:r>
          </w:p>
        </w:tc>
        <w:tc>
          <w:tcPr>
            <w:tcW w:w="1818" w:type="dxa"/>
          </w:tcPr>
          <w:p w14:paraId="37D70D71" w14:textId="1BA8B5C7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53,000 (kg)</w:t>
            </w:r>
          </w:p>
        </w:tc>
        <w:tc>
          <w:tcPr>
            <w:tcW w:w="1818" w:type="dxa"/>
          </w:tcPr>
          <w:p w14:paraId="502B87E2" w14:textId="3252536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108CF28" w14:textId="1B578F62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9FFF425" w14:textId="09247613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40,000 (kg)</w:t>
            </w:r>
          </w:p>
        </w:tc>
      </w:tr>
      <w:tr w:rsidR="00635C32" w14:paraId="4D0D8D9F" w14:textId="77777777" w:rsidTr="00A60A19">
        <w:tc>
          <w:tcPr>
            <w:tcW w:w="1816" w:type="dxa"/>
          </w:tcPr>
          <w:p w14:paraId="3F3A2DAE" w14:textId="56D277B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lastRenderedPageBreak/>
              <w:t>092643</w:t>
            </w:r>
          </w:p>
        </w:tc>
        <w:tc>
          <w:tcPr>
            <w:tcW w:w="1817" w:type="dxa"/>
          </w:tcPr>
          <w:p w14:paraId="35F73D22" w14:textId="634785E3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8504408230</w:t>
            </w:r>
          </w:p>
        </w:tc>
        <w:tc>
          <w:tcPr>
            <w:tcW w:w="1818" w:type="dxa"/>
          </w:tcPr>
          <w:p w14:paraId="68F121C8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5A9ED19" w14:textId="49E85092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2F979B9" w14:textId="7067DB96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1,431,000 (pieces)</w:t>
            </w:r>
          </w:p>
        </w:tc>
        <w:tc>
          <w:tcPr>
            <w:tcW w:w="1818" w:type="dxa"/>
          </w:tcPr>
          <w:p w14:paraId="17BF9D67" w14:textId="5B5FEE92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D06412D" w14:textId="0A50323B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3FF1D22" w14:textId="41A3B715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1,085,992 (pieces)</w:t>
            </w:r>
          </w:p>
        </w:tc>
      </w:tr>
      <w:tr w:rsidR="00635C32" w14:paraId="19BFF491" w14:textId="77777777" w:rsidTr="00A60A19">
        <w:tc>
          <w:tcPr>
            <w:tcW w:w="1816" w:type="dxa"/>
          </w:tcPr>
          <w:p w14:paraId="5CEFD04B" w14:textId="40B37C91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092646</w:t>
            </w:r>
          </w:p>
        </w:tc>
        <w:tc>
          <w:tcPr>
            <w:tcW w:w="1817" w:type="dxa"/>
          </w:tcPr>
          <w:p w14:paraId="7716B060" w14:textId="40BE9BA5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2918290075</w:t>
            </w:r>
          </w:p>
        </w:tc>
        <w:tc>
          <w:tcPr>
            <w:tcW w:w="1818" w:type="dxa"/>
          </w:tcPr>
          <w:p w14:paraId="3C7938A1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17E45BE" w14:textId="6B65E20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44647EA" w14:textId="3E9D259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37,000 (kg)</w:t>
            </w:r>
          </w:p>
        </w:tc>
        <w:tc>
          <w:tcPr>
            <w:tcW w:w="1818" w:type="dxa"/>
          </w:tcPr>
          <w:p w14:paraId="0741B733" w14:textId="2DB92100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F1DD52C" w14:textId="3233C77B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687FB49" w14:textId="0778824B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28,000 (kg)</w:t>
            </w:r>
          </w:p>
        </w:tc>
      </w:tr>
      <w:tr w:rsidR="00635C32" w14:paraId="00019756" w14:textId="77777777" w:rsidTr="00A60A19">
        <w:tc>
          <w:tcPr>
            <w:tcW w:w="1816" w:type="dxa"/>
          </w:tcPr>
          <w:p w14:paraId="78FF5853" w14:textId="352B2B19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092647</w:t>
            </w:r>
          </w:p>
        </w:tc>
        <w:tc>
          <w:tcPr>
            <w:tcW w:w="1817" w:type="dxa"/>
          </w:tcPr>
          <w:p w14:paraId="76EC5219" w14:textId="54212C3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2918290080</w:t>
            </w:r>
          </w:p>
        </w:tc>
        <w:tc>
          <w:tcPr>
            <w:tcW w:w="1818" w:type="dxa"/>
          </w:tcPr>
          <w:p w14:paraId="6316834A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1B7919C" w14:textId="17AABE95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A5A04CF" w14:textId="0C5E2A3B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14,000 (kg)</w:t>
            </w:r>
          </w:p>
        </w:tc>
        <w:tc>
          <w:tcPr>
            <w:tcW w:w="1818" w:type="dxa"/>
          </w:tcPr>
          <w:p w14:paraId="5A774BD8" w14:textId="1386D395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DA584B9" w14:textId="366FACC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41E16C39" w14:textId="75454515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11,000 (kg)</w:t>
            </w:r>
          </w:p>
        </w:tc>
      </w:tr>
      <w:tr w:rsidR="00635C32" w14:paraId="10000A96" w14:textId="77777777" w:rsidTr="00A60A19">
        <w:tc>
          <w:tcPr>
            <w:tcW w:w="1816" w:type="dxa"/>
          </w:tcPr>
          <w:p w14:paraId="58A47722" w14:textId="7D782632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092664</w:t>
            </w:r>
          </w:p>
        </w:tc>
        <w:tc>
          <w:tcPr>
            <w:tcW w:w="1817" w:type="dxa"/>
          </w:tcPr>
          <w:p w14:paraId="387B3B47" w14:textId="055E37D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2008603930</w:t>
            </w:r>
          </w:p>
        </w:tc>
        <w:tc>
          <w:tcPr>
            <w:tcW w:w="1818" w:type="dxa"/>
          </w:tcPr>
          <w:p w14:paraId="6A9DEA28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72CF8CB" w14:textId="0A90E756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10%</w:t>
            </w:r>
          </w:p>
        </w:tc>
        <w:tc>
          <w:tcPr>
            <w:tcW w:w="1818" w:type="dxa"/>
          </w:tcPr>
          <w:p w14:paraId="23514BAE" w14:textId="74077281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96,000 (kg)</w:t>
            </w:r>
          </w:p>
        </w:tc>
        <w:tc>
          <w:tcPr>
            <w:tcW w:w="1818" w:type="dxa"/>
          </w:tcPr>
          <w:p w14:paraId="00D11414" w14:textId="5CC0BBC4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FFBE9C7" w14:textId="68F0469C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E445F12" w14:textId="64D1CAE7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73,000 (kg)</w:t>
            </w:r>
          </w:p>
        </w:tc>
      </w:tr>
      <w:tr w:rsidR="00635C32" w14:paraId="6DB6431C" w14:textId="77777777" w:rsidTr="00A60A19">
        <w:tc>
          <w:tcPr>
            <w:tcW w:w="1816" w:type="dxa"/>
          </w:tcPr>
          <w:p w14:paraId="565410C4" w14:textId="5F61DFE6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092668</w:t>
            </w:r>
          </w:p>
        </w:tc>
        <w:tc>
          <w:tcPr>
            <w:tcW w:w="1817" w:type="dxa"/>
          </w:tcPr>
          <w:p w14:paraId="48D76E8B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8714911021;</w:t>
            </w:r>
          </w:p>
          <w:p w14:paraId="0BB8AB3B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8714911031;</w:t>
            </w:r>
          </w:p>
          <w:p w14:paraId="72141926" w14:textId="468DBD04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8714911075</w:t>
            </w:r>
          </w:p>
        </w:tc>
        <w:tc>
          <w:tcPr>
            <w:tcW w:w="1818" w:type="dxa"/>
          </w:tcPr>
          <w:p w14:paraId="0815C0DE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594B414" w14:textId="4699205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4CD3C47" w14:textId="7B7A73EE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33,390 (pieces)</w:t>
            </w:r>
          </w:p>
        </w:tc>
        <w:tc>
          <w:tcPr>
            <w:tcW w:w="1818" w:type="dxa"/>
          </w:tcPr>
          <w:p w14:paraId="008E67E8" w14:textId="23BE78DC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234E959" w14:textId="5D2F4C16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2E8F2C4" w14:textId="7A86E2B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25,340 (pieces)</w:t>
            </w:r>
          </w:p>
        </w:tc>
      </w:tr>
      <w:tr w:rsidR="00635C32" w14:paraId="60522AEA" w14:textId="77777777" w:rsidTr="00A60A19">
        <w:tc>
          <w:tcPr>
            <w:tcW w:w="1816" w:type="dxa"/>
          </w:tcPr>
          <w:p w14:paraId="788126FB" w14:textId="23B4C14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092672</w:t>
            </w:r>
          </w:p>
        </w:tc>
        <w:tc>
          <w:tcPr>
            <w:tcW w:w="1817" w:type="dxa"/>
          </w:tcPr>
          <w:p w14:paraId="68679430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8529909275;</w:t>
            </w:r>
          </w:p>
          <w:p w14:paraId="0DC17009" w14:textId="68ACD5A5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9405403970</w:t>
            </w:r>
          </w:p>
        </w:tc>
        <w:tc>
          <w:tcPr>
            <w:tcW w:w="1818" w:type="dxa"/>
          </w:tcPr>
          <w:p w14:paraId="50F3BEB1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1E779B3" w14:textId="498CFD79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8348300" w14:textId="40E4DF54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10,971,000 (pieces)</w:t>
            </w:r>
          </w:p>
        </w:tc>
        <w:tc>
          <w:tcPr>
            <w:tcW w:w="1818" w:type="dxa"/>
          </w:tcPr>
          <w:p w14:paraId="3192489B" w14:textId="2758613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3F81F39" w14:textId="04969B08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0D2C165" w14:textId="20C634C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8,325,936 (pieces)</w:t>
            </w:r>
          </w:p>
        </w:tc>
      </w:tr>
      <w:tr w:rsidR="00635C32" w14:paraId="713AD392" w14:textId="77777777" w:rsidTr="00A60A19">
        <w:tc>
          <w:tcPr>
            <w:tcW w:w="1816" w:type="dxa"/>
          </w:tcPr>
          <w:p w14:paraId="13C3C02E" w14:textId="6EE3C34E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092683</w:t>
            </w:r>
          </w:p>
        </w:tc>
        <w:tc>
          <w:tcPr>
            <w:tcW w:w="1817" w:type="dxa"/>
          </w:tcPr>
          <w:p w14:paraId="57B05198" w14:textId="32C881B2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2914199050</w:t>
            </w:r>
          </w:p>
        </w:tc>
        <w:tc>
          <w:tcPr>
            <w:tcW w:w="1818" w:type="dxa"/>
          </w:tcPr>
          <w:p w14:paraId="2237067E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400D42F" w14:textId="512454F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ED8E2B2" w14:textId="79DC769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15,000 (kg)</w:t>
            </w:r>
          </w:p>
        </w:tc>
        <w:tc>
          <w:tcPr>
            <w:tcW w:w="1818" w:type="dxa"/>
          </w:tcPr>
          <w:p w14:paraId="017D956B" w14:textId="19BFAB5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9D9D9AD" w14:textId="691E2DDB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45809758" w14:textId="45D21C4D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11,000 (kg)</w:t>
            </w:r>
          </w:p>
        </w:tc>
      </w:tr>
      <w:tr w:rsidR="00635C32" w14:paraId="3DCD90BB" w14:textId="77777777" w:rsidTr="00A60A19">
        <w:tc>
          <w:tcPr>
            <w:tcW w:w="1816" w:type="dxa"/>
          </w:tcPr>
          <w:p w14:paraId="3A7B00B6" w14:textId="28948579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092721</w:t>
            </w:r>
          </w:p>
        </w:tc>
        <w:tc>
          <w:tcPr>
            <w:tcW w:w="1817" w:type="dxa"/>
          </w:tcPr>
          <w:p w14:paraId="1BD715FE" w14:textId="64D14214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5906999020</w:t>
            </w:r>
          </w:p>
        </w:tc>
        <w:tc>
          <w:tcPr>
            <w:tcW w:w="1818" w:type="dxa"/>
          </w:tcPr>
          <w:p w14:paraId="25737CE1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5A8A81C7" w14:textId="4AE0F246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EA1986C" w14:textId="32BB4EA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35,775 (m</w:t>
            </w:r>
            <w:r w:rsidRPr="00115AF9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Pr="00115AF9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18" w:type="dxa"/>
          </w:tcPr>
          <w:p w14:paraId="686114A4" w14:textId="56C64E96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F61B443" w14:textId="10C1C77B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24D62A2" w14:textId="750E7E3D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27,150 (m</w:t>
            </w:r>
            <w:r w:rsidRPr="00115AF9">
              <w:rPr>
                <w:rFonts w:cs="Arial"/>
                <w:sz w:val="20"/>
                <w:szCs w:val="20"/>
                <w:vertAlign w:val="superscript"/>
              </w:rPr>
              <w:t>2</w:t>
            </w:r>
            <w:r w:rsidRPr="00115AF9">
              <w:rPr>
                <w:rFonts w:cs="Arial"/>
                <w:sz w:val="20"/>
                <w:szCs w:val="20"/>
              </w:rPr>
              <w:t>)</w:t>
            </w:r>
          </w:p>
        </w:tc>
      </w:tr>
      <w:tr w:rsidR="00635C32" w14:paraId="541560D4" w14:textId="77777777" w:rsidTr="00A60A19">
        <w:tc>
          <w:tcPr>
            <w:tcW w:w="1816" w:type="dxa"/>
          </w:tcPr>
          <w:p w14:paraId="04F74AE0" w14:textId="480DF214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092730</w:t>
            </w:r>
          </w:p>
        </w:tc>
        <w:tc>
          <w:tcPr>
            <w:tcW w:w="1817" w:type="dxa"/>
          </w:tcPr>
          <w:p w14:paraId="1E002D26" w14:textId="5A0CD649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2921599080</w:t>
            </w:r>
          </w:p>
        </w:tc>
        <w:tc>
          <w:tcPr>
            <w:tcW w:w="1818" w:type="dxa"/>
          </w:tcPr>
          <w:p w14:paraId="07D0C002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E62BEDA" w14:textId="39859360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D409EE4" w14:textId="54739015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20,000 (kg)</w:t>
            </w:r>
          </w:p>
        </w:tc>
        <w:tc>
          <w:tcPr>
            <w:tcW w:w="1818" w:type="dxa"/>
          </w:tcPr>
          <w:p w14:paraId="131C67AC" w14:textId="706B5708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3C1F8F7" w14:textId="60F6D334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3790083" w14:textId="7811511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15,000 (kg)</w:t>
            </w:r>
          </w:p>
        </w:tc>
      </w:tr>
      <w:tr w:rsidR="00635C32" w14:paraId="141467A7" w14:textId="77777777" w:rsidTr="00A60A19">
        <w:tc>
          <w:tcPr>
            <w:tcW w:w="1816" w:type="dxa"/>
          </w:tcPr>
          <w:p w14:paraId="22553C7D" w14:textId="4B620D4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092736</w:t>
            </w:r>
          </w:p>
        </w:tc>
        <w:tc>
          <w:tcPr>
            <w:tcW w:w="1817" w:type="dxa"/>
          </w:tcPr>
          <w:p w14:paraId="3AFE51AA" w14:textId="0BA4D9F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7607119083</w:t>
            </w:r>
          </w:p>
        </w:tc>
        <w:tc>
          <w:tcPr>
            <w:tcW w:w="1818" w:type="dxa"/>
          </w:tcPr>
          <w:p w14:paraId="498FC0D2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2AE51EDE" w14:textId="4E4B1C98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2DDF7AD" w14:textId="3294C5B7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58,000 (kg)</w:t>
            </w:r>
          </w:p>
        </w:tc>
        <w:tc>
          <w:tcPr>
            <w:tcW w:w="1818" w:type="dxa"/>
          </w:tcPr>
          <w:p w14:paraId="08737733" w14:textId="1071D6CC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0B0A0B7" w14:textId="7A4A175D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312675F" w14:textId="076F4107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44,000 (kg)</w:t>
            </w:r>
          </w:p>
        </w:tc>
      </w:tr>
      <w:tr w:rsidR="00635C32" w14:paraId="1722ED5E" w14:textId="77777777" w:rsidTr="00A60A19">
        <w:tc>
          <w:tcPr>
            <w:tcW w:w="1816" w:type="dxa"/>
          </w:tcPr>
          <w:p w14:paraId="2FF776DE" w14:textId="521E4EEE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092740</w:t>
            </w:r>
          </w:p>
        </w:tc>
        <w:tc>
          <w:tcPr>
            <w:tcW w:w="1817" w:type="dxa"/>
          </w:tcPr>
          <w:p w14:paraId="4397DF7E" w14:textId="6FC6F2CD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2309909697</w:t>
            </w:r>
          </w:p>
        </w:tc>
        <w:tc>
          <w:tcPr>
            <w:tcW w:w="1818" w:type="dxa"/>
          </w:tcPr>
          <w:p w14:paraId="3465AB22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B630055" w14:textId="3E5D835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0109392" w14:textId="24850EA8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2,862,000 (kg)</w:t>
            </w:r>
          </w:p>
        </w:tc>
        <w:tc>
          <w:tcPr>
            <w:tcW w:w="1818" w:type="dxa"/>
          </w:tcPr>
          <w:p w14:paraId="76FA27F2" w14:textId="1F8FF948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5DB5BEF" w14:textId="715B061C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B62C4C0" w14:textId="4C0660E6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2,172,000 (kg)</w:t>
            </w:r>
          </w:p>
        </w:tc>
      </w:tr>
      <w:tr w:rsidR="00635C32" w14:paraId="64D1CE3C" w14:textId="77777777" w:rsidTr="00A60A19">
        <w:tc>
          <w:tcPr>
            <w:tcW w:w="1816" w:type="dxa"/>
          </w:tcPr>
          <w:p w14:paraId="5735F6BF" w14:textId="2BC033C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092742</w:t>
            </w:r>
          </w:p>
        </w:tc>
        <w:tc>
          <w:tcPr>
            <w:tcW w:w="1817" w:type="dxa"/>
          </w:tcPr>
          <w:p w14:paraId="4C47CF5C" w14:textId="078FBD3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2926100010</w:t>
            </w:r>
          </w:p>
        </w:tc>
        <w:tc>
          <w:tcPr>
            <w:tcW w:w="1818" w:type="dxa"/>
          </w:tcPr>
          <w:p w14:paraId="79EACB51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F86ECE5" w14:textId="305B22AD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63ADA72" w14:textId="334E2110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4,770,000 (kg)</w:t>
            </w:r>
          </w:p>
        </w:tc>
        <w:tc>
          <w:tcPr>
            <w:tcW w:w="1818" w:type="dxa"/>
          </w:tcPr>
          <w:p w14:paraId="0ADB054F" w14:textId="575730F6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F675C87" w14:textId="46FE3884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B555CB2" w14:textId="21CAF00E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3,620,000 (kg)</w:t>
            </w:r>
          </w:p>
        </w:tc>
      </w:tr>
      <w:tr w:rsidR="00635C32" w14:paraId="49803E99" w14:textId="77777777" w:rsidTr="00A60A19">
        <w:tc>
          <w:tcPr>
            <w:tcW w:w="1816" w:type="dxa"/>
          </w:tcPr>
          <w:p w14:paraId="4A5ABF91" w14:textId="0168033C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092763</w:t>
            </w:r>
          </w:p>
        </w:tc>
        <w:tc>
          <w:tcPr>
            <w:tcW w:w="1817" w:type="dxa"/>
          </w:tcPr>
          <w:p w14:paraId="0E50C67A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8501402040;</w:t>
            </w:r>
          </w:p>
          <w:p w14:paraId="1673EDC7" w14:textId="4BDAFA35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8501408030</w:t>
            </w:r>
          </w:p>
        </w:tc>
        <w:tc>
          <w:tcPr>
            <w:tcW w:w="1818" w:type="dxa"/>
          </w:tcPr>
          <w:p w14:paraId="7875A56F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545891BA" w14:textId="2ABD97F6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4DB76E4" w14:textId="467B8C4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190,800 (pieces)</w:t>
            </w:r>
          </w:p>
        </w:tc>
        <w:tc>
          <w:tcPr>
            <w:tcW w:w="1818" w:type="dxa"/>
          </w:tcPr>
          <w:p w14:paraId="526CFF5D" w14:textId="0CC1B725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A8D7A43" w14:textId="7E9BCC1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0983042" w14:textId="39F2BE9E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144,799 (pieces)</w:t>
            </w:r>
          </w:p>
        </w:tc>
      </w:tr>
      <w:tr w:rsidR="00635C32" w14:paraId="440BEF49" w14:textId="77777777" w:rsidTr="00A60A19">
        <w:tc>
          <w:tcPr>
            <w:tcW w:w="1816" w:type="dxa"/>
          </w:tcPr>
          <w:p w14:paraId="6AF6B64B" w14:textId="308788E5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092849</w:t>
            </w:r>
          </w:p>
        </w:tc>
        <w:tc>
          <w:tcPr>
            <w:tcW w:w="1817" w:type="dxa"/>
          </w:tcPr>
          <w:p w14:paraId="15BC39CF" w14:textId="5A9B7655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0710806910</w:t>
            </w:r>
          </w:p>
        </w:tc>
        <w:tc>
          <w:tcPr>
            <w:tcW w:w="1818" w:type="dxa"/>
          </w:tcPr>
          <w:p w14:paraId="710276AA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68F4801" w14:textId="19177D1D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1CA05BC" w14:textId="35277A08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67,000 (kg)</w:t>
            </w:r>
          </w:p>
        </w:tc>
        <w:tc>
          <w:tcPr>
            <w:tcW w:w="1818" w:type="dxa"/>
          </w:tcPr>
          <w:p w14:paraId="7E4AE00D" w14:textId="46815D1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9823C00" w14:textId="6BDD59E7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444876B" w14:textId="25CEDA3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51,000 (kg)</w:t>
            </w:r>
          </w:p>
        </w:tc>
      </w:tr>
      <w:tr w:rsidR="00635C32" w14:paraId="10E1457C" w14:textId="77777777" w:rsidTr="00A60A19">
        <w:tc>
          <w:tcPr>
            <w:tcW w:w="1816" w:type="dxa"/>
          </w:tcPr>
          <w:p w14:paraId="736F3C86" w14:textId="0B9768F3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092850</w:t>
            </w:r>
          </w:p>
        </w:tc>
        <w:tc>
          <w:tcPr>
            <w:tcW w:w="1817" w:type="dxa"/>
          </w:tcPr>
          <w:p w14:paraId="0D71D9B1" w14:textId="4AA1DF62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8414900070</w:t>
            </w:r>
          </w:p>
        </w:tc>
        <w:tc>
          <w:tcPr>
            <w:tcW w:w="1818" w:type="dxa"/>
          </w:tcPr>
          <w:p w14:paraId="63B91C43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F7E22AF" w14:textId="3F0399C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5058671" w14:textId="082F45B5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562,860 (pieces)</w:t>
            </w:r>
          </w:p>
        </w:tc>
        <w:tc>
          <w:tcPr>
            <w:tcW w:w="1818" w:type="dxa"/>
          </w:tcPr>
          <w:p w14:paraId="300361FC" w14:textId="1891DF23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CD2DE96" w14:textId="2F2A05E7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0B1D266" w14:textId="7A312DA1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427,157 (pieces)</w:t>
            </w:r>
          </w:p>
        </w:tc>
      </w:tr>
      <w:tr w:rsidR="00635C32" w14:paraId="64697F68" w14:textId="77777777" w:rsidTr="00A60A19">
        <w:tc>
          <w:tcPr>
            <w:tcW w:w="1816" w:type="dxa"/>
          </w:tcPr>
          <w:p w14:paraId="74722DCB" w14:textId="4BB07AF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092866</w:t>
            </w:r>
          </w:p>
        </w:tc>
        <w:tc>
          <w:tcPr>
            <w:tcW w:w="1817" w:type="dxa"/>
          </w:tcPr>
          <w:p w14:paraId="4C6A2AC6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7019120006;</w:t>
            </w:r>
          </w:p>
          <w:p w14:paraId="5B53B570" w14:textId="1FF7CDFD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7019120026</w:t>
            </w:r>
          </w:p>
        </w:tc>
        <w:tc>
          <w:tcPr>
            <w:tcW w:w="1818" w:type="dxa"/>
          </w:tcPr>
          <w:p w14:paraId="35646AB8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85EF74C" w14:textId="00A63782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E421260" w14:textId="03AC2C7B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96,000 (kg)</w:t>
            </w:r>
          </w:p>
        </w:tc>
        <w:tc>
          <w:tcPr>
            <w:tcW w:w="1818" w:type="dxa"/>
          </w:tcPr>
          <w:p w14:paraId="67C7B8B3" w14:textId="7F330B46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405A455" w14:textId="644488A7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77E5402" w14:textId="343B51CD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73,000 (kg)</w:t>
            </w:r>
          </w:p>
        </w:tc>
      </w:tr>
      <w:tr w:rsidR="00635C32" w14:paraId="19B3CDF4" w14:textId="77777777" w:rsidTr="00A60A19">
        <w:tc>
          <w:tcPr>
            <w:tcW w:w="1816" w:type="dxa"/>
          </w:tcPr>
          <w:p w14:paraId="4E6BA3A4" w14:textId="62BDE4DC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lastRenderedPageBreak/>
              <w:t>092870</w:t>
            </w:r>
          </w:p>
        </w:tc>
        <w:tc>
          <w:tcPr>
            <w:tcW w:w="1817" w:type="dxa"/>
          </w:tcPr>
          <w:p w14:paraId="2A01BF63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7019400070;</w:t>
            </w:r>
          </w:p>
          <w:p w14:paraId="12719FC6" w14:textId="20180F49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7019520030</w:t>
            </w:r>
          </w:p>
        </w:tc>
        <w:tc>
          <w:tcPr>
            <w:tcW w:w="1818" w:type="dxa"/>
          </w:tcPr>
          <w:p w14:paraId="2C0B3690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538FEAA" w14:textId="560F2096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68E9D1F" w14:textId="1D61F5C2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286,200,000 (kg)</w:t>
            </w:r>
          </w:p>
        </w:tc>
        <w:tc>
          <w:tcPr>
            <w:tcW w:w="1818" w:type="dxa"/>
          </w:tcPr>
          <w:p w14:paraId="182E6E2E" w14:textId="521DD018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8458BDD" w14:textId="5CC5008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F137D1F" w14:textId="0CB25D1E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147,053,000 (kg)</w:t>
            </w:r>
          </w:p>
        </w:tc>
      </w:tr>
      <w:tr w:rsidR="00635C32" w14:paraId="6F9AF816" w14:textId="77777777" w:rsidTr="00A60A19">
        <w:tc>
          <w:tcPr>
            <w:tcW w:w="1816" w:type="dxa"/>
          </w:tcPr>
          <w:p w14:paraId="7251118B" w14:textId="31AAF71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092876</w:t>
            </w:r>
          </w:p>
        </w:tc>
        <w:tc>
          <w:tcPr>
            <w:tcW w:w="1817" w:type="dxa"/>
          </w:tcPr>
          <w:p w14:paraId="2B1AFC01" w14:textId="06D68AEC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3811290055</w:t>
            </w:r>
          </w:p>
        </w:tc>
        <w:tc>
          <w:tcPr>
            <w:tcW w:w="1818" w:type="dxa"/>
          </w:tcPr>
          <w:p w14:paraId="45428B9A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24F27999" w14:textId="6F9C377A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52FB695" w14:textId="570948EB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86,000 (kg)</w:t>
            </w:r>
          </w:p>
        </w:tc>
        <w:tc>
          <w:tcPr>
            <w:tcW w:w="1818" w:type="dxa"/>
          </w:tcPr>
          <w:p w14:paraId="127C16FF" w14:textId="1A3F341E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D8AF633" w14:textId="05BF2716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713D9E6" w14:textId="114B35B6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66,000 (kg)</w:t>
            </w:r>
          </w:p>
        </w:tc>
      </w:tr>
      <w:tr w:rsidR="00635C32" w14:paraId="607E119D" w14:textId="77777777" w:rsidTr="00A60A19">
        <w:tc>
          <w:tcPr>
            <w:tcW w:w="1816" w:type="dxa"/>
          </w:tcPr>
          <w:p w14:paraId="2A2D2DEE" w14:textId="0D583BDF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092906</w:t>
            </w:r>
          </w:p>
        </w:tc>
        <w:tc>
          <w:tcPr>
            <w:tcW w:w="1817" w:type="dxa"/>
          </w:tcPr>
          <w:p w14:paraId="2247DF40" w14:textId="0CFD88B2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7609000020</w:t>
            </w:r>
          </w:p>
        </w:tc>
        <w:tc>
          <w:tcPr>
            <w:tcW w:w="1818" w:type="dxa"/>
          </w:tcPr>
          <w:p w14:paraId="3A4C6148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F3CE87E" w14:textId="7571CE5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EAFDB5F" w14:textId="2A067405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286,200 (pieces)</w:t>
            </w:r>
          </w:p>
        </w:tc>
        <w:tc>
          <w:tcPr>
            <w:tcW w:w="1818" w:type="dxa"/>
          </w:tcPr>
          <w:p w14:paraId="3B7FD528" w14:textId="549D9A23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2212CEF" w14:textId="3D2F2501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DC598A7" w14:textId="54AB6D9B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217,199 (pieces)</w:t>
            </w:r>
          </w:p>
        </w:tc>
      </w:tr>
      <w:tr w:rsidR="00635C32" w14:paraId="38EEB5C4" w14:textId="77777777" w:rsidTr="00A60A19">
        <w:tc>
          <w:tcPr>
            <w:tcW w:w="1816" w:type="dxa"/>
          </w:tcPr>
          <w:p w14:paraId="169C6A4F" w14:textId="4F98AFC5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092907</w:t>
            </w:r>
          </w:p>
        </w:tc>
        <w:tc>
          <w:tcPr>
            <w:tcW w:w="1817" w:type="dxa"/>
          </w:tcPr>
          <w:p w14:paraId="09A711CC" w14:textId="2F9BF7F4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3824999367</w:t>
            </w:r>
          </w:p>
        </w:tc>
        <w:tc>
          <w:tcPr>
            <w:tcW w:w="1818" w:type="dxa"/>
          </w:tcPr>
          <w:p w14:paraId="69628251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32E5B02" w14:textId="0D8407E3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4661FB0" w14:textId="1D2F4471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239,000 (kg)</w:t>
            </w:r>
          </w:p>
        </w:tc>
        <w:tc>
          <w:tcPr>
            <w:tcW w:w="1818" w:type="dxa"/>
          </w:tcPr>
          <w:p w14:paraId="7CDA731C" w14:textId="396166A3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37EF7A6" w14:textId="68AB4EE8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8EF8C86" w14:textId="0EFF165E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181,000 (kg)</w:t>
            </w:r>
          </w:p>
        </w:tc>
      </w:tr>
      <w:tr w:rsidR="00635C32" w14:paraId="019A4684" w14:textId="77777777" w:rsidTr="00A60A19">
        <w:tc>
          <w:tcPr>
            <w:tcW w:w="1816" w:type="dxa"/>
          </w:tcPr>
          <w:p w14:paraId="2A98EFEE" w14:textId="6B09BFD4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092909</w:t>
            </w:r>
          </w:p>
        </w:tc>
        <w:tc>
          <w:tcPr>
            <w:tcW w:w="1817" w:type="dxa"/>
          </w:tcPr>
          <w:p w14:paraId="48394BB0" w14:textId="7011243E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8481808540</w:t>
            </w:r>
          </w:p>
        </w:tc>
        <w:tc>
          <w:tcPr>
            <w:tcW w:w="1818" w:type="dxa"/>
          </w:tcPr>
          <w:p w14:paraId="59196AB0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F1ED447" w14:textId="5CA86505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CC288AD" w14:textId="43384C74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95,400 (pieces)</w:t>
            </w:r>
          </w:p>
        </w:tc>
        <w:tc>
          <w:tcPr>
            <w:tcW w:w="1818" w:type="dxa"/>
          </w:tcPr>
          <w:p w14:paraId="6E02295D" w14:textId="61D9DD9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3F9D0CA" w14:textId="7E172027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1CBC6E7" w14:textId="583975BF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72,400 (pieces)</w:t>
            </w:r>
          </w:p>
        </w:tc>
      </w:tr>
      <w:tr w:rsidR="00635C32" w14:paraId="4229A950" w14:textId="77777777" w:rsidTr="00A60A19">
        <w:tc>
          <w:tcPr>
            <w:tcW w:w="1816" w:type="dxa"/>
          </w:tcPr>
          <w:p w14:paraId="10B02BC6" w14:textId="2F670AB6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092910</w:t>
            </w:r>
          </w:p>
        </w:tc>
        <w:tc>
          <w:tcPr>
            <w:tcW w:w="1817" w:type="dxa"/>
          </w:tcPr>
          <w:p w14:paraId="518BF291" w14:textId="1F12B84B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8708999775</w:t>
            </w:r>
          </w:p>
        </w:tc>
        <w:tc>
          <w:tcPr>
            <w:tcW w:w="1818" w:type="dxa"/>
          </w:tcPr>
          <w:p w14:paraId="00E581E4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FB4B9CD" w14:textId="2C34D65C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348F398" w14:textId="02105B58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19,080 (pieces)</w:t>
            </w:r>
          </w:p>
        </w:tc>
        <w:tc>
          <w:tcPr>
            <w:tcW w:w="1818" w:type="dxa"/>
          </w:tcPr>
          <w:p w14:paraId="30B5F8D8" w14:textId="488D033A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0183C27" w14:textId="64C1B41E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4CC87B29" w14:textId="7627D0E4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14,480 (pieces)</w:t>
            </w:r>
          </w:p>
        </w:tc>
      </w:tr>
      <w:tr w:rsidR="00635C32" w14:paraId="263C7513" w14:textId="77777777" w:rsidTr="00A60A19">
        <w:tc>
          <w:tcPr>
            <w:tcW w:w="1816" w:type="dxa"/>
          </w:tcPr>
          <w:p w14:paraId="6712C3B2" w14:textId="7085AD8A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092913</w:t>
            </w:r>
          </w:p>
        </w:tc>
        <w:tc>
          <w:tcPr>
            <w:tcW w:w="1817" w:type="dxa"/>
          </w:tcPr>
          <w:p w14:paraId="535F8AEE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2401103591;</w:t>
            </w:r>
          </w:p>
          <w:p w14:paraId="1361B9C9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2401107010;</w:t>
            </w:r>
          </w:p>
          <w:p w14:paraId="27210806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2401109511;</w:t>
            </w:r>
          </w:p>
          <w:p w14:paraId="393D83E7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2401109521;</w:t>
            </w:r>
          </w:p>
          <w:p w14:paraId="07FA17D4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2401109591;</w:t>
            </w:r>
          </w:p>
          <w:p w14:paraId="2070CA81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2401203591;</w:t>
            </w:r>
          </w:p>
          <w:p w14:paraId="221569F7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2401207010;</w:t>
            </w:r>
          </w:p>
          <w:p w14:paraId="2A8EFDED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2401209511;</w:t>
            </w:r>
          </w:p>
          <w:p w14:paraId="4AB034BB" w14:textId="77777777" w:rsidR="00635C32" w:rsidRPr="00115AF9" w:rsidRDefault="00635C32" w:rsidP="00635C32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2401209521;</w:t>
            </w:r>
          </w:p>
          <w:p w14:paraId="55EA80A5" w14:textId="64E3B649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2401209591</w:t>
            </w:r>
          </w:p>
        </w:tc>
        <w:tc>
          <w:tcPr>
            <w:tcW w:w="1818" w:type="dxa"/>
          </w:tcPr>
          <w:p w14:paraId="205612E2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211F32E2" w14:textId="0ED4EBE2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4EFC638" w14:textId="1969FD05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573,000 (kg)</w:t>
            </w:r>
          </w:p>
        </w:tc>
        <w:tc>
          <w:tcPr>
            <w:tcW w:w="1818" w:type="dxa"/>
          </w:tcPr>
          <w:p w14:paraId="3D941C13" w14:textId="121C59F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605D48C" w14:textId="64B45EED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8B80248" w14:textId="76AA9026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435,000 (kg)</w:t>
            </w:r>
          </w:p>
        </w:tc>
      </w:tr>
      <w:tr w:rsidR="00635C32" w14:paraId="4B5D6E66" w14:textId="77777777" w:rsidTr="00A60A19">
        <w:tc>
          <w:tcPr>
            <w:tcW w:w="1816" w:type="dxa"/>
          </w:tcPr>
          <w:p w14:paraId="212364C5" w14:textId="0868EAC8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color w:val="000000"/>
                <w:sz w:val="20"/>
                <w:szCs w:val="20"/>
              </w:rPr>
              <w:t>092932</w:t>
            </w:r>
          </w:p>
        </w:tc>
        <w:tc>
          <w:tcPr>
            <w:tcW w:w="1817" w:type="dxa"/>
          </w:tcPr>
          <w:p w14:paraId="65DDA83D" w14:textId="3C03C091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eastAsia="Times New Roman" w:cs="Arial"/>
                <w:color w:val="000000"/>
                <w:sz w:val="20"/>
                <w:szCs w:val="20"/>
              </w:rPr>
              <w:t>9027109020</w:t>
            </w:r>
          </w:p>
        </w:tc>
        <w:tc>
          <w:tcPr>
            <w:tcW w:w="1818" w:type="dxa"/>
          </w:tcPr>
          <w:p w14:paraId="038C21BA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1F68FD3" w14:textId="76FF4035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AF84E6B" w14:textId="394F20AC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95,400 (pieces)</w:t>
            </w:r>
          </w:p>
        </w:tc>
        <w:tc>
          <w:tcPr>
            <w:tcW w:w="1818" w:type="dxa"/>
          </w:tcPr>
          <w:p w14:paraId="02E544A1" w14:textId="2BA5443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0867B3A" w14:textId="7E36FB19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2323664" w14:textId="1E4BD75C" w:rsidR="00635C32" w:rsidRPr="00115AF9" w:rsidRDefault="00635C32" w:rsidP="00635C3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72,400 (pieces)</w:t>
            </w:r>
          </w:p>
        </w:tc>
      </w:tr>
      <w:tr w:rsidR="00635C32" w14:paraId="509A3554" w14:textId="77777777" w:rsidTr="002E4596">
        <w:tc>
          <w:tcPr>
            <w:tcW w:w="14540" w:type="dxa"/>
            <w:gridSpan w:val="8"/>
          </w:tcPr>
          <w:p w14:paraId="7B5AADC1" w14:textId="77777777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  <w:p w14:paraId="0E3B8926" w14:textId="1D092E1B" w:rsidR="00635C32" w:rsidRPr="00115AF9" w:rsidRDefault="00635C32" w:rsidP="00635C32">
            <w:pPr>
              <w:jc w:val="center"/>
              <w:rPr>
                <w:rFonts w:cs="Arial"/>
                <w:b/>
                <w:sz w:val="24"/>
              </w:rPr>
            </w:pPr>
            <w:r w:rsidRPr="00115AF9">
              <w:rPr>
                <w:rFonts w:cs="Arial"/>
                <w:b/>
                <w:sz w:val="24"/>
              </w:rPr>
              <w:t>Section 2</w:t>
            </w:r>
          </w:p>
          <w:p w14:paraId="5F2CB149" w14:textId="60C8B102" w:rsidR="00635C32" w:rsidRPr="00115AF9" w:rsidRDefault="00635C32" w:rsidP="00635C32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0B3072" w14:paraId="1C344A9E" w14:textId="77777777" w:rsidTr="00A60A19">
        <w:tc>
          <w:tcPr>
            <w:tcW w:w="1816" w:type="dxa"/>
          </w:tcPr>
          <w:p w14:paraId="46716270" w14:textId="6776B725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092746</w:t>
            </w:r>
          </w:p>
        </w:tc>
        <w:tc>
          <w:tcPr>
            <w:tcW w:w="1817" w:type="dxa"/>
          </w:tcPr>
          <w:p w14:paraId="06DA4FB6" w14:textId="505CFCD4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0302 89 90 30</w:t>
            </w:r>
          </w:p>
        </w:tc>
        <w:tc>
          <w:tcPr>
            <w:tcW w:w="1818" w:type="dxa"/>
          </w:tcPr>
          <w:p w14:paraId="0030B79D" w14:textId="77777777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800A1E1" w14:textId="1A5C2A8F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B4F1625" w14:textId="5CD965BF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1,500,000 (kg) (net)</w:t>
            </w:r>
          </w:p>
        </w:tc>
        <w:tc>
          <w:tcPr>
            <w:tcW w:w="1818" w:type="dxa"/>
          </w:tcPr>
          <w:p w14:paraId="241176C4" w14:textId="1B213A43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D05F147" w14:textId="64C4E911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80613D8" w14:textId="712E0B03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1,500,000 (kg) (net)</w:t>
            </w:r>
          </w:p>
        </w:tc>
      </w:tr>
      <w:tr w:rsidR="000B3072" w14:paraId="20167607" w14:textId="77777777" w:rsidTr="00A60A19">
        <w:tc>
          <w:tcPr>
            <w:tcW w:w="1816" w:type="dxa"/>
          </w:tcPr>
          <w:p w14:paraId="6CAFC592" w14:textId="0E696A21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lastRenderedPageBreak/>
              <w:t>092748</w:t>
            </w:r>
          </w:p>
        </w:tc>
        <w:tc>
          <w:tcPr>
            <w:tcW w:w="1817" w:type="dxa"/>
          </w:tcPr>
          <w:p w14:paraId="7D192729" w14:textId="77777777" w:rsidR="000B3072" w:rsidRPr="00115AF9" w:rsidRDefault="000B3072" w:rsidP="000B3072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0302 91 00 95</w:t>
            </w:r>
          </w:p>
          <w:p w14:paraId="4900526B" w14:textId="77777777" w:rsidR="000B3072" w:rsidRPr="00115AF9" w:rsidRDefault="000B3072" w:rsidP="000B3072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0303 91 90 91</w:t>
            </w:r>
          </w:p>
          <w:p w14:paraId="2E3B6727" w14:textId="2C66BCE5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0305 20 00 30</w:t>
            </w:r>
          </w:p>
        </w:tc>
        <w:tc>
          <w:tcPr>
            <w:tcW w:w="1818" w:type="dxa"/>
          </w:tcPr>
          <w:p w14:paraId="37F11969" w14:textId="77777777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768AD9B" w14:textId="7C6977DA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5D8F2B1" w14:textId="7527DE27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5,700,000 (kg) (net)</w:t>
            </w:r>
          </w:p>
        </w:tc>
        <w:tc>
          <w:tcPr>
            <w:tcW w:w="1818" w:type="dxa"/>
          </w:tcPr>
          <w:p w14:paraId="2EE352E8" w14:textId="15827708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1F0699E" w14:textId="491D20EF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F10BC58" w14:textId="7D853F0C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5,700,000 (kg) (net)</w:t>
            </w:r>
          </w:p>
        </w:tc>
      </w:tr>
      <w:tr w:rsidR="000B3072" w14:paraId="5236B67E" w14:textId="77777777" w:rsidTr="00A60A19">
        <w:tc>
          <w:tcPr>
            <w:tcW w:w="1816" w:type="dxa"/>
          </w:tcPr>
          <w:p w14:paraId="67960111" w14:textId="7BD0A179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092750</w:t>
            </w:r>
          </w:p>
        </w:tc>
        <w:tc>
          <w:tcPr>
            <w:tcW w:w="1817" w:type="dxa"/>
          </w:tcPr>
          <w:p w14:paraId="00B3E197" w14:textId="0DCF9160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0305 20 00 35</w:t>
            </w:r>
          </w:p>
        </w:tc>
        <w:tc>
          <w:tcPr>
            <w:tcW w:w="1818" w:type="dxa"/>
          </w:tcPr>
          <w:p w14:paraId="0FE20D5D" w14:textId="77777777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E276267" w14:textId="6F08D16F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7F708E8" w14:textId="40578D0E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1,500,000 (kg) (net)</w:t>
            </w:r>
          </w:p>
        </w:tc>
        <w:tc>
          <w:tcPr>
            <w:tcW w:w="1818" w:type="dxa"/>
          </w:tcPr>
          <w:p w14:paraId="5B1D9BB3" w14:textId="79CB2421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9EAFFC4" w14:textId="01360239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762BE98" w14:textId="0FFFFE7B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1,500,000 (kg) (net)</w:t>
            </w:r>
          </w:p>
        </w:tc>
      </w:tr>
      <w:tr w:rsidR="000B3072" w14:paraId="76FC14F9" w14:textId="77777777" w:rsidTr="00A60A19">
        <w:tc>
          <w:tcPr>
            <w:tcW w:w="1816" w:type="dxa"/>
          </w:tcPr>
          <w:p w14:paraId="70C258EF" w14:textId="6AD269E2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092754</w:t>
            </w:r>
          </w:p>
        </w:tc>
        <w:tc>
          <w:tcPr>
            <w:tcW w:w="1817" w:type="dxa"/>
          </w:tcPr>
          <w:p w14:paraId="6ADAAC40" w14:textId="2534E718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0303 59 10 10</w:t>
            </w:r>
          </w:p>
        </w:tc>
        <w:tc>
          <w:tcPr>
            <w:tcW w:w="1818" w:type="dxa"/>
          </w:tcPr>
          <w:p w14:paraId="620F14F3" w14:textId="77777777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7A3984C" w14:textId="799259CF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A169CA2" w14:textId="7E8C4F15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500,000 (kg) (net)</w:t>
            </w:r>
          </w:p>
        </w:tc>
        <w:tc>
          <w:tcPr>
            <w:tcW w:w="1818" w:type="dxa"/>
          </w:tcPr>
          <w:p w14:paraId="3083EAF6" w14:textId="67C2E69E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FD9BFB9" w14:textId="3B161D55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F9D0CAC" w14:textId="5A7008DD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500,000 (kg) (net)</w:t>
            </w:r>
          </w:p>
        </w:tc>
      </w:tr>
      <w:tr w:rsidR="000B3072" w14:paraId="29C3449F" w14:textId="77777777" w:rsidTr="00A60A19">
        <w:tc>
          <w:tcPr>
            <w:tcW w:w="1816" w:type="dxa"/>
          </w:tcPr>
          <w:p w14:paraId="565A0647" w14:textId="1710EEF6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092759</w:t>
            </w:r>
          </w:p>
        </w:tc>
        <w:tc>
          <w:tcPr>
            <w:tcW w:w="1817" w:type="dxa"/>
          </w:tcPr>
          <w:p w14:paraId="7FAC23B0" w14:textId="77777777" w:rsidR="000B3072" w:rsidRPr="00115AF9" w:rsidRDefault="000B3072" w:rsidP="000B3072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0302 51 10 20</w:t>
            </w:r>
          </w:p>
          <w:p w14:paraId="09E20C5B" w14:textId="77777777" w:rsidR="000B3072" w:rsidRPr="00115AF9" w:rsidRDefault="000B3072" w:rsidP="000B3072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0302 51 90 10</w:t>
            </w:r>
          </w:p>
          <w:p w14:paraId="4000A473" w14:textId="77777777" w:rsidR="000B3072" w:rsidRPr="00115AF9" w:rsidRDefault="000B3072" w:rsidP="000B3072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0302 59 10 10</w:t>
            </w:r>
          </w:p>
          <w:p w14:paraId="73B19BC0" w14:textId="77777777" w:rsidR="000B3072" w:rsidRPr="00115AF9" w:rsidRDefault="000B3072" w:rsidP="000B3072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0303 63 10 10</w:t>
            </w:r>
          </w:p>
          <w:p w14:paraId="7FB11BFE" w14:textId="77777777" w:rsidR="000B3072" w:rsidRPr="00115AF9" w:rsidRDefault="000B3072" w:rsidP="000B3072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0303 63 30 10</w:t>
            </w:r>
          </w:p>
          <w:p w14:paraId="488BDA3B" w14:textId="77777777" w:rsidR="000B3072" w:rsidRPr="00115AF9" w:rsidRDefault="000B3072" w:rsidP="000B3072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0303 63 90 10</w:t>
            </w:r>
          </w:p>
          <w:p w14:paraId="56AFAEA1" w14:textId="383FE61F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0303 69 10 10</w:t>
            </w:r>
          </w:p>
        </w:tc>
        <w:tc>
          <w:tcPr>
            <w:tcW w:w="1818" w:type="dxa"/>
          </w:tcPr>
          <w:p w14:paraId="2CCB325A" w14:textId="77777777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A5774B3" w14:textId="066C0131" w:rsidR="000B3072" w:rsidRPr="00115AF9" w:rsidRDefault="000B3072" w:rsidP="000B3072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FFC474C" w14:textId="77777777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 xml:space="preserve">95,000,000 (kg) </w:t>
            </w:r>
          </w:p>
          <w:p w14:paraId="5824ADE0" w14:textId="3C48260C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(net)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footnoteReference w:id="2"/>
            </w:r>
          </w:p>
        </w:tc>
        <w:tc>
          <w:tcPr>
            <w:tcW w:w="1818" w:type="dxa"/>
          </w:tcPr>
          <w:p w14:paraId="122F42B8" w14:textId="460CEC01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A1F463D" w14:textId="78C6C112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36E86284" w14:textId="77777777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95,000,000 (kg)</w:t>
            </w:r>
          </w:p>
          <w:p w14:paraId="5CD6713E" w14:textId="232E68BF" w:rsidR="000B3072" w:rsidRPr="00115AF9" w:rsidRDefault="000B3072" w:rsidP="000B3072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 xml:space="preserve"> (net)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  <w:r w:rsidRPr="00115AF9">
              <w:rPr>
                <w:rFonts w:cs="Arial"/>
                <w:sz w:val="20"/>
                <w:szCs w:val="20"/>
                <w:vertAlign w:val="superscript"/>
              </w:rPr>
              <w:t>2</w:t>
            </w:r>
          </w:p>
        </w:tc>
      </w:tr>
      <w:tr w:rsidR="004C28E9" w14:paraId="6EA22833" w14:textId="77777777" w:rsidTr="00A60A19">
        <w:tc>
          <w:tcPr>
            <w:tcW w:w="1816" w:type="dxa"/>
          </w:tcPr>
          <w:p w14:paraId="50587CC5" w14:textId="67F0BF36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092760</w:t>
            </w:r>
          </w:p>
        </w:tc>
        <w:tc>
          <w:tcPr>
            <w:tcW w:w="1817" w:type="dxa"/>
          </w:tcPr>
          <w:p w14:paraId="19E458BB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0303 66 11 10</w:t>
            </w:r>
          </w:p>
          <w:p w14:paraId="682CB6CD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0303 66 12 10</w:t>
            </w:r>
          </w:p>
          <w:p w14:paraId="166DD182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0303 66 13 10</w:t>
            </w:r>
          </w:p>
          <w:p w14:paraId="0E0B2572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0303 66 19 11</w:t>
            </w:r>
          </w:p>
          <w:p w14:paraId="5CA84940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0303 66 19 91</w:t>
            </w:r>
          </w:p>
          <w:p w14:paraId="3F0EF6FD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0303 89 70 10</w:t>
            </w:r>
          </w:p>
          <w:p w14:paraId="6DB7719F" w14:textId="3C26207A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0303 89 90 30</w:t>
            </w:r>
          </w:p>
        </w:tc>
        <w:tc>
          <w:tcPr>
            <w:tcW w:w="1818" w:type="dxa"/>
          </w:tcPr>
          <w:p w14:paraId="318EDBB8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508FFE88" w14:textId="1DB8B69F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F247555" w14:textId="5242C47B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6,000,000 (kg) (net)</w:t>
            </w:r>
          </w:p>
        </w:tc>
        <w:tc>
          <w:tcPr>
            <w:tcW w:w="1818" w:type="dxa"/>
          </w:tcPr>
          <w:p w14:paraId="74B6141E" w14:textId="667890E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82EC5BA" w14:textId="3A5BCF2D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56429BF" w14:textId="6F27C258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6,000,000 (kg) (net)</w:t>
            </w:r>
          </w:p>
        </w:tc>
      </w:tr>
      <w:tr w:rsidR="004C28E9" w14:paraId="0A8E8701" w14:textId="77777777" w:rsidTr="00A60A19">
        <w:tc>
          <w:tcPr>
            <w:tcW w:w="1816" w:type="dxa"/>
          </w:tcPr>
          <w:p w14:paraId="10FF4864" w14:textId="6357915E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092761</w:t>
            </w:r>
          </w:p>
        </w:tc>
        <w:tc>
          <w:tcPr>
            <w:tcW w:w="1817" w:type="dxa"/>
          </w:tcPr>
          <w:p w14:paraId="3170B677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0304 79 50 10</w:t>
            </w:r>
          </w:p>
          <w:p w14:paraId="4C14BB9C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0304 79 90 11</w:t>
            </w:r>
          </w:p>
          <w:p w14:paraId="526E3B58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lastRenderedPageBreak/>
              <w:t>0304 79 90 17</w:t>
            </w:r>
          </w:p>
          <w:p w14:paraId="69E7797B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0304 95 90 11</w:t>
            </w:r>
          </w:p>
          <w:p w14:paraId="2C88E3CB" w14:textId="702C4DB4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0304 95 90 17</w:t>
            </w:r>
          </w:p>
        </w:tc>
        <w:tc>
          <w:tcPr>
            <w:tcW w:w="1818" w:type="dxa"/>
          </w:tcPr>
          <w:p w14:paraId="1A97B6D1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94D421F" w14:textId="6EADF36A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3EE8311" w14:textId="2260219F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8,750,000 (kg)</w:t>
            </w:r>
          </w:p>
        </w:tc>
        <w:tc>
          <w:tcPr>
            <w:tcW w:w="1818" w:type="dxa"/>
          </w:tcPr>
          <w:p w14:paraId="6026FAEA" w14:textId="5CF68AD4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274D7BF" w14:textId="7938DE73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7859413" w14:textId="15BAD026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8,750,000 (kg)</w:t>
            </w:r>
          </w:p>
        </w:tc>
      </w:tr>
      <w:tr w:rsidR="004C28E9" w14:paraId="4719B3C1" w14:textId="77777777" w:rsidTr="00A60A19">
        <w:tc>
          <w:tcPr>
            <w:tcW w:w="1816" w:type="dxa"/>
          </w:tcPr>
          <w:p w14:paraId="4829729D" w14:textId="3AD00AB6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092765</w:t>
            </w:r>
          </w:p>
        </w:tc>
        <w:tc>
          <w:tcPr>
            <w:tcW w:w="1817" w:type="dxa"/>
          </w:tcPr>
          <w:p w14:paraId="5A37B7D7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0305 62 00 20</w:t>
            </w:r>
          </w:p>
          <w:p w14:paraId="26949723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0305 62 00 25</w:t>
            </w:r>
          </w:p>
          <w:p w14:paraId="2D76E000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0305 62 00 29</w:t>
            </w:r>
          </w:p>
          <w:p w14:paraId="791ECB19" w14:textId="447C2203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0305 69 10 10</w:t>
            </w:r>
          </w:p>
        </w:tc>
        <w:tc>
          <w:tcPr>
            <w:tcW w:w="1818" w:type="dxa"/>
          </w:tcPr>
          <w:p w14:paraId="2D6264A9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2BC747F" w14:textId="6931A7E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2CE0275" w14:textId="31032874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3,500,000 (kg) (net)</w:t>
            </w:r>
          </w:p>
        </w:tc>
        <w:tc>
          <w:tcPr>
            <w:tcW w:w="1818" w:type="dxa"/>
          </w:tcPr>
          <w:p w14:paraId="3440FF92" w14:textId="6133B451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C995F4E" w14:textId="179980E3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2EA06F4" w14:textId="76F248CC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3,500,000 (kg) (net)</w:t>
            </w:r>
          </w:p>
        </w:tc>
      </w:tr>
      <w:tr w:rsidR="004C28E9" w14:paraId="0315086E" w14:textId="77777777" w:rsidTr="00A60A19">
        <w:tc>
          <w:tcPr>
            <w:tcW w:w="1816" w:type="dxa"/>
          </w:tcPr>
          <w:p w14:paraId="61368DC8" w14:textId="47DFAD20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092770</w:t>
            </w:r>
          </w:p>
        </w:tc>
        <w:tc>
          <w:tcPr>
            <w:tcW w:w="1817" w:type="dxa"/>
          </w:tcPr>
          <w:p w14:paraId="04EA2486" w14:textId="6B017791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0305 63 00 10</w:t>
            </w:r>
          </w:p>
        </w:tc>
        <w:tc>
          <w:tcPr>
            <w:tcW w:w="1818" w:type="dxa"/>
          </w:tcPr>
          <w:p w14:paraId="2587ED9E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AB37E11" w14:textId="3254F8CD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2F850CF" w14:textId="00D9A585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2,500,000 (kg) (net)</w:t>
            </w:r>
          </w:p>
        </w:tc>
        <w:tc>
          <w:tcPr>
            <w:tcW w:w="1818" w:type="dxa"/>
          </w:tcPr>
          <w:p w14:paraId="0B40C7A1" w14:textId="38AF9903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F372855" w14:textId="438DDCAF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213223C" w14:textId="34580DA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2,500,000 (kg) (net)</w:t>
            </w:r>
          </w:p>
        </w:tc>
      </w:tr>
      <w:tr w:rsidR="004C28E9" w14:paraId="4927CCC4" w14:textId="77777777" w:rsidTr="00A60A19">
        <w:tc>
          <w:tcPr>
            <w:tcW w:w="1816" w:type="dxa"/>
          </w:tcPr>
          <w:p w14:paraId="7BDA7B34" w14:textId="31107E9C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092772</w:t>
            </w:r>
          </w:p>
        </w:tc>
        <w:tc>
          <w:tcPr>
            <w:tcW w:w="1817" w:type="dxa"/>
          </w:tcPr>
          <w:p w14:paraId="60D5F053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0304 93 10 10</w:t>
            </w:r>
          </w:p>
          <w:p w14:paraId="0A718F33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0304 94 10 10</w:t>
            </w:r>
          </w:p>
          <w:p w14:paraId="418F5259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0304 95 10 10</w:t>
            </w:r>
          </w:p>
          <w:p w14:paraId="07B585B6" w14:textId="3256EA5D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0304 99 10 10</w:t>
            </w:r>
          </w:p>
        </w:tc>
        <w:tc>
          <w:tcPr>
            <w:tcW w:w="1818" w:type="dxa"/>
          </w:tcPr>
          <w:p w14:paraId="59D7487E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304FE83" w14:textId="4B69B6F2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1A4C147" w14:textId="319C2E7E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60,000,000 (kg) (net)</w:t>
            </w:r>
          </w:p>
        </w:tc>
        <w:tc>
          <w:tcPr>
            <w:tcW w:w="1818" w:type="dxa"/>
          </w:tcPr>
          <w:p w14:paraId="0897AAE5" w14:textId="4FB063AD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D83CE76" w14:textId="3CECBDC3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4945259" w14:textId="6138BA7A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60,000,000 (kg) (net)</w:t>
            </w:r>
          </w:p>
        </w:tc>
      </w:tr>
      <w:tr w:rsidR="004C28E9" w14:paraId="0CA2D766" w14:textId="77777777" w:rsidTr="00A60A19">
        <w:tc>
          <w:tcPr>
            <w:tcW w:w="1816" w:type="dxa"/>
          </w:tcPr>
          <w:p w14:paraId="74674B4C" w14:textId="5856D5F3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092776</w:t>
            </w:r>
          </w:p>
        </w:tc>
        <w:tc>
          <w:tcPr>
            <w:tcW w:w="1817" w:type="dxa"/>
          </w:tcPr>
          <w:p w14:paraId="165AC03E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0304 71 10 10</w:t>
            </w:r>
          </w:p>
          <w:p w14:paraId="328DD2C1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0304 71 90 10</w:t>
            </w:r>
          </w:p>
          <w:p w14:paraId="05DB13DA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0304 95 21 10</w:t>
            </w:r>
          </w:p>
          <w:p w14:paraId="39C0A5F6" w14:textId="40954E96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0304 95 25 10</w:t>
            </w:r>
          </w:p>
        </w:tc>
        <w:tc>
          <w:tcPr>
            <w:tcW w:w="1818" w:type="dxa"/>
          </w:tcPr>
          <w:p w14:paraId="2EAB91E1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7083178" w14:textId="3AF4B9C4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05E7C11" w14:textId="598775E9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50,000,000 (kg) (net)</w:t>
            </w:r>
          </w:p>
        </w:tc>
        <w:tc>
          <w:tcPr>
            <w:tcW w:w="1818" w:type="dxa"/>
          </w:tcPr>
          <w:p w14:paraId="23CA9037" w14:textId="3CC3401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D0B4102" w14:textId="297E8108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3C9B7F4" w14:textId="7528DF1A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50,000,000 (kg) (net)</w:t>
            </w:r>
          </w:p>
        </w:tc>
      </w:tr>
      <w:tr w:rsidR="004C28E9" w14:paraId="6449E862" w14:textId="77777777" w:rsidTr="00A60A19">
        <w:tc>
          <w:tcPr>
            <w:tcW w:w="1816" w:type="dxa"/>
          </w:tcPr>
          <w:p w14:paraId="1808406F" w14:textId="3C03E86C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092777</w:t>
            </w:r>
          </w:p>
        </w:tc>
        <w:tc>
          <w:tcPr>
            <w:tcW w:w="1817" w:type="dxa"/>
          </w:tcPr>
          <w:p w14:paraId="7CF85A5C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0303 67 00 10</w:t>
            </w:r>
          </w:p>
          <w:p w14:paraId="5EAF8789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0304 75 00 10</w:t>
            </w:r>
          </w:p>
          <w:p w14:paraId="0F9CAE01" w14:textId="0EEF8663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0304 94 90 10</w:t>
            </w:r>
          </w:p>
        </w:tc>
        <w:tc>
          <w:tcPr>
            <w:tcW w:w="1818" w:type="dxa"/>
          </w:tcPr>
          <w:p w14:paraId="08CC2160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A291E85" w14:textId="160341DC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A13B94D" w14:textId="7777777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80,000,000 (kg)</w:t>
            </w:r>
          </w:p>
          <w:p w14:paraId="36848219" w14:textId="01B88123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 xml:space="preserve"> (net)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footnoteReference w:id="3"/>
            </w:r>
          </w:p>
        </w:tc>
        <w:tc>
          <w:tcPr>
            <w:tcW w:w="1818" w:type="dxa"/>
          </w:tcPr>
          <w:p w14:paraId="147FD240" w14:textId="3213C949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6B19A93" w14:textId="3C1DB8E1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E3EDE1B" w14:textId="7777777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80,000,000 (kg)</w:t>
            </w:r>
          </w:p>
          <w:p w14:paraId="6683AB27" w14:textId="246D6048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 xml:space="preserve"> (net)</w:t>
            </w:r>
            <w:r w:rsidRPr="00115AF9">
              <w:rPr>
                <w:rStyle w:val="FootnoteReference"/>
                <w:rFonts w:cs="Arial"/>
                <w:sz w:val="20"/>
                <w:szCs w:val="20"/>
              </w:rPr>
              <w:t xml:space="preserve"> </w:t>
            </w:r>
            <w:r w:rsidRPr="00115AF9">
              <w:rPr>
                <w:rFonts w:cs="Arial"/>
                <w:sz w:val="20"/>
                <w:szCs w:val="20"/>
                <w:vertAlign w:val="superscript"/>
              </w:rPr>
              <w:t>3</w:t>
            </w:r>
          </w:p>
        </w:tc>
      </w:tr>
      <w:tr w:rsidR="004C28E9" w14:paraId="7FAA44CE" w14:textId="77777777" w:rsidTr="00A60A19">
        <w:tc>
          <w:tcPr>
            <w:tcW w:w="1816" w:type="dxa"/>
          </w:tcPr>
          <w:p w14:paraId="77C24629" w14:textId="527330E9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092778</w:t>
            </w:r>
          </w:p>
        </w:tc>
        <w:tc>
          <w:tcPr>
            <w:tcW w:w="1817" w:type="dxa"/>
          </w:tcPr>
          <w:p w14:paraId="28282B92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0304 83 90 21</w:t>
            </w:r>
          </w:p>
          <w:p w14:paraId="730A9425" w14:textId="281C3A1C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0304 99 99 65</w:t>
            </w:r>
          </w:p>
        </w:tc>
        <w:tc>
          <w:tcPr>
            <w:tcW w:w="1818" w:type="dxa"/>
          </w:tcPr>
          <w:p w14:paraId="77E23604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C3F2AEB" w14:textId="5DEE153E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E5E4FC3" w14:textId="11B1D9E5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5,000,000 (kg) (net)</w:t>
            </w:r>
          </w:p>
        </w:tc>
        <w:tc>
          <w:tcPr>
            <w:tcW w:w="1818" w:type="dxa"/>
          </w:tcPr>
          <w:p w14:paraId="6326D63C" w14:textId="6F00EF05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3F5B94D" w14:textId="11DE81F0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4D2A253" w14:textId="202B960D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5,000,000 (kg) (net)</w:t>
            </w:r>
          </w:p>
        </w:tc>
      </w:tr>
      <w:tr w:rsidR="004C28E9" w14:paraId="5B14B2B3" w14:textId="77777777" w:rsidTr="00A60A19">
        <w:tc>
          <w:tcPr>
            <w:tcW w:w="1816" w:type="dxa"/>
          </w:tcPr>
          <w:p w14:paraId="05F7B781" w14:textId="43283D99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lastRenderedPageBreak/>
              <w:t>092785</w:t>
            </w:r>
          </w:p>
        </w:tc>
        <w:tc>
          <w:tcPr>
            <w:tcW w:w="1817" w:type="dxa"/>
          </w:tcPr>
          <w:p w14:paraId="79CFFE5B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0307 43 91 10</w:t>
            </w:r>
          </w:p>
          <w:p w14:paraId="3B5DD8DA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0307 43 92 10</w:t>
            </w:r>
          </w:p>
          <w:p w14:paraId="0B478AFC" w14:textId="1A54FD56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0307 43 99 21</w:t>
            </w:r>
          </w:p>
        </w:tc>
        <w:tc>
          <w:tcPr>
            <w:tcW w:w="1818" w:type="dxa"/>
          </w:tcPr>
          <w:p w14:paraId="52ABA516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DE91808" w14:textId="4987936C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24BB8FC" w14:textId="712F8580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28,000,000 (kg) (net)</w:t>
            </w:r>
          </w:p>
        </w:tc>
        <w:tc>
          <w:tcPr>
            <w:tcW w:w="1818" w:type="dxa"/>
          </w:tcPr>
          <w:p w14:paraId="7E04595C" w14:textId="47217596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7E51902" w14:textId="69A8DF85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AFD1B7E" w14:textId="0E93DDF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28,000,000 (kg) (net)</w:t>
            </w:r>
          </w:p>
        </w:tc>
      </w:tr>
      <w:tr w:rsidR="004C28E9" w14:paraId="623E37EF" w14:textId="77777777" w:rsidTr="00A60A19">
        <w:tc>
          <w:tcPr>
            <w:tcW w:w="1816" w:type="dxa"/>
          </w:tcPr>
          <w:p w14:paraId="226A9C42" w14:textId="59B70EBE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092786</w:t>
            </w:r>
          </w:p>
        </w:tc>
        <w:tc>
          <w:tcPr>
            <w:tcW w:w="1817" w:type="dxa"/>
          </w:tcPr>
          <w:p w14:paraId="5EBD69D6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0307 43 91 20</w:t>
            </w:r>
          </w:p>
          <w:p w14:paraId="23921647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0307 43 92 20</w:t>
            </w:r>
          </w:p>
          <w:p w14:paraId="6EF9677E" w14:textId="366D6BF9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0307 43 99 29</w:t>
            </w:r>
          </w:p>
        </w:tc>
        <w:tc>
          <w:tcPr>
            <w:tcW w:w="1818" w:type="dxa"/>
          </w:tcPr>
          <w:p w14:paraId="71042C9B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8301C70" w14:textId="1ED4028E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8BFBE57" w14:textId="4672C5EC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5,000,000 (kg) (net)</w:t>
            </w:r>
          </w:p>
        </w:tc>
        <w:tc>
          <w:tcPr>
            <w:tcW w:w="1818" w:type="dxa"/>
          </w:tcPr>
          <w:p w14:paraId="6EF5FEA6" w14:textId="3C1FBB63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E3707A2" w14:textId="286497D6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02CD041" w14:textId="3621C289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5,000,000 (kg) (net)</w:t>
            </w:r>
          </w:p>
        </w:tc>
      </w:tr>
      <w:tr w:rsidR="004C28E9" w14:paraId="5B81C508" w14:textId="77777777" w:rsidTr="00A60A19">
        <w:tc>
          <w:tcPr>
            <w:tcW w:w="1816" w:type="dxa"/>
          </w:tcPr>
          <w:p w14:paraId="6A0D7AAA" w14:textId="4830DAC9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092788</w:t>
            </w:r>
          </w:p>
        </w:tc>
        <w:tc>
          <w:tcPr>
            <w:tcW w:w="1817" w:type="dxa"/>
          </w:tcPr>
          <w:p w14:paraId="154622C5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0302 41 00 10</w:t>
            </w:r>
          </w:p>
          <w:p w14:paraId="3EB09990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0303 51 00 10</w:t>
            </w:r>
          </w:p>
          <w:p w14:paraId="17FFF36B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0304 59 50 10</w:t>
            </w:r>
          </w:p>
          <w:p w14:paraId="2227CCDD" w14:textId="512A1BFF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0304 99 23 10</w:t>
            </w:r>
          </w:p>
        </w:tc>
        <w:tc>
          <w:tcPr>
            <w:tcW w:w="1818" w:type="dxa"/>
          </w:tcPr>
          <w:p w14:paraId="6BEAEC7C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2E7F45B6" w14:textId="5780F474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3A229E9" w14:textId="092EF8C9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8,000,000 (kg) (net)</w:t>
            </w:r>
          </w:p>
        </w:tc>
        <w:tc>
          <w:tcPr>
            <w:tcW w:w="1818" w:type="dxa"/>
          </w:tcPr>
          <w:p w14:paraId="5F2EC4D5" w14:textId="6A0AE70C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041FC84" w14:textId="3F4EA1C2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E812554" w14:textId="46A0669E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8,000,000 (kg) (net)</w:t>
            </w:r>
          </w:p>
        </w:tc>
      </w:tr>
      <w:tr w:rsidR="004C28E9" w14:paraId="78A97FD9" w14:textId="77777777" w:rsidTr="00A60A19">
        <w:tc>
          <w:tcPr>
            <w:tcW w:w="1816" w:type="dxa"/>
          </w:tcPr>
          <w:p w14:paraId="7DFA3A24" w14:textId="128D9EC2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092790</w:t>
            </w:r>
          </w:p>
        </w:tc>
        <w:tc>
          <w:tcPr>
            <w:tcW w:w="1817" w:type="dxa"/>
          </w:tcPr>
          <w:p w14:paraId="5E102668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1604 14 26 10</w:t>
            </w:r>
          </w:p>
          <w:p w14:paraId="2C9E4AE2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1604 14 36 10</w:t>
            </w:r>
          </w:p>
          <w:p w14:paraId="4FAB978B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1604 14 46 11</w:t>
            </w:r>
          </w:p>
          <w:p w14:paraId="04E1885D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1604 14 46 21</w:t>
            </w:r>
          </w:p>
          <w:p w14:paraId="5B391B98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1604 14 46 92</w:t>
            </w:r>
          </w:p>
          <w:p w14:paraId="039581C6" w14:textId="38E47ED2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1604 14 46 94</w:t>
            </w:r>
          </w:p>
        </w:tc>
        <w:tc>
          <w:tcPr>
            <w:tcW w:w="1818" w:type="dxa"/>
          </w:tcPr>
          <w:p w14:paraId="19A044CD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347C24F8" w14:textId="30E207A5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9A31649" w14:textId="6A4C181C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1,000,000 (kg) (net)</w:t>
            </w:r>
          </w:p>
        </w:tc>
        <w:tc>
          <w:tcPr>
            <w:tcW w:w="1818" w:type="dxa"/>
          </w:tcPr>
          <w:p w14:paraId="209AC058" w14:textId="0445DBD8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BD1B0EE" w14:textId="070F8FA4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667D86CE" w14:textId="7B063375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1,000,000 (kg) (net)</w:t>
            </w:r>
          </w:p>
        </w:tc>
      </w:tr>
      <w:tr w:rsidR="004C28E9" w14:paraId="4EC8C882" w14:textId="77777777" w:rsidTr="00A60A19">
        <w:tc>
          <w:tcPr>
            <w:tcW w:w="1816" w:type="dxa"/>
          </w:tcPr>
          <w:p w14:paraId="4496E8BC" w14:textId="37F10824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092794</w:t>
            </w:r>
          </w:p>
        </w:tc>
        <w:tc>
          <w:tcPr>
            <w:tcW w:w="1817" w:type="dxa"/>
          </w:tcPr>
          <w:p w14:paraId="34D211A3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1605 21 90 45</w:t>
            </w:r>
          </w:p>
          <w:p w14:paraId="79FB7BC5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1605 21 90 62</w:t>
            </w:r>
          </w:p>
          <w:p w14:paraId="3FC82170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1605 21 90 50</w:t>
            </w:r>
          </w:p>
          <w:p w14:paraId="6C6B3C73" w14:textId="7BB79CAD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1605 29 00 55</w:t>
            </w:r>
          </w:p>
        </w:tc>
        <w:tc>
          <w:tcPr>
            <w:tcW w:w="1818" w:type="dxa"/>
          </w:tcPr>
          <w:p w14:paraId="68FB04E8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0F81F50" w14:textId="4E0294A1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9D5EA2C" w14:textId="540CC106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30,000,000 (kg) (net)</w:t>
            </w:r>
          </w:p>
        </w:tc>
        <w:tc>
          <w:tcPr>
            <w:tcW w:w="1818" w:type="dxa"/>
          </w:tcPr>
          <w:p w14:paraId="2E8576F9" w14:textId="0855E989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131FD5B" w14:textId="62ECE4E4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05D1702B" w14:textId="3515DA8B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30,000,000 (kg) (net)</w:t>
            </w:r>
          </w:p>
        </w:tc>
      </w:tr>
      <w:tr w:rsidR="004C28E9" w14:paraId="693A2562" w14:textId="77777777" w:rsidTr="00A60A19">
        <w:tc>
          <w:tcPr>
            <w:tcW w:w="1816" w:type="dxa"/>
          </w:tcPr>
          <w:p w14:paraId="607D9B7A" w14:textId="226DC690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092798</w:t>
            </w:r>
          </w:p>
        </w:tc>
        <w:tc>
          <w:tcPr>
            <w:tcW w:w="1817" w:type="dxa"/>
          </w:tcPr>
          <w:p w14:paraId="68674166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0306 16 99 20</w:t>
            </w:r>
          </w:p>
          <w:p w14:paraId="5C44E402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0306 16 99 30</w:t>
            </w:r>
          </w:p>
          <w:p w14:paraId="59EC0787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0306 35 90 12</w:t>
            </w:r>
          </w:p>
          <w:p w14:paraId="4EE9A7F9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0306 35 90 14</w:t>
            </w:r>
          </w:p>
          <w:p w14:paraId="74DDE4CE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lastRenderedPageBreak/>
              <w:t>0306 35 90 92</w:t>
            </w:r>
          </w:p>
          <w:p w14:paraId="4DC26E9C" w14:textId="7F9F9B82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0306 35 90 93</w:t>
            </w:r>
          </w:p>
        </w:tc>
        <w:tc>
          <w:tcPr>
            <w:tcW w:w="1818" w:type="dxa"/>
          </w:tcPr>
          <w:p w14:paraId="371A47F7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6479AC9" w14:textId="291DC0FD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409D283" w14:textId="75818000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4,000,000 (kg) (net)</w:t>
            </w:r>
          </w:p>
        </w:tc>
        <w:tc>
          <w:tcPr>
            <w:tcW w:w="1818" w:type="dxa"/>
          </w:tcPr>
          <w:p w14:paraId="07DD95A1" w14:textId="041874E4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AC1F124" w14:textId="3949101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D4CDFFF" w14:textId="42FB2436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4,000,000 (kg) (net)</w:t>
            </w:r>
          </w:p>
        </w:tc>
      </w:tr>
      <w:tr w:rsidR="004C28E9" w14:paraId="19DF3D7D" w14:textId="77777777" w:rsidTr="00A60A19">
        <w:tc>
          <w:tcPr>
            <w:tcW w:w="1816" w:type="dxa"/>
          </w:tcPr>
          <w:p w14:paraId="20FC2CDF" w14:textId="37A90E00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092800</w:t>
            </w:r>
          </w:p>
        </w:tc>
        <w:tc>
          <w:tcPr>
            <w:tcW w:w="1817" w:type="dxa"/>
          </w:tcPr>
          <w:p w14:paraId="6B8ADC6E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1605 21 90 55</w:t>
            </w:r>
          </w:p>
          <w:p w14:paraId="05522E59" w14:textId="49375E46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1605 29 00 60</w:t>
            </w:r>
          </w:p>
        </w:tc>
        <w:tc>
          <w:tcPr>
            <w:tcW w:w="1818" w:type="dxa"/>
          </w:tcPr>
          <w:p w14:paraId="3CC8BCD0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7C003F0A" w14:textId="6C287613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07F6DC7" w14:textId="67469E2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10,000,000 (kg) (net)</w:t>
            </w:r>
          </w:p>
        </w:tc>
        <w:tc>
          <w:tcPr>
            <w:tcW w:w="1818" w:type="dxa"/>
          </w:tcPr>
          <w:p w14:paraId="23A32A9C" w14:textId="1B2E23B3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5A668CE" w14:textId="541C4239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1C0F8147" w14:textId="5B256763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10,000,000 (kg) (net)</w:t>
            </w:r>
          </w:p>
        </w:tc>
      </w:tr>
      <w:tr w:rsidR="004C28E9" w14:paraId="0EC35895" w14:textId="77777777" w:rsidTr="00A60A19">
        <w:tc>
          <w:tcPr>
            <w:tcW w:w="1816" w:type="dxa"/>
          </w:tcPr>
          <w:p w14:paraId="617610D7" w14:textId="44FC2345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092802</w:t>
            </w:r>
          </w:p>
        </w:tc>
        <w:tc>
          <w:tcPr>
            <w:tcW w:w="1817" w:type="dxa"/>
          </w:tcPr>
          <w:p w14:paraId="17E1F3E6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0306 17 92 20</w:t>
            </w:r>
          </w:p>
          <w:p w14:paraId="0970FDE5" w14:textId="52566C43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0306 36 90 30</w:t>
            </w:r>
          </w:p>
        </w:tc>
        <w:tc>
          <w:tcPr>
            <w:tcW w:w="1818" w:type="dxa"/>
          </w:tcPr>
          <w:p w14:paraId="4EC90259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06BE71A" w14:textId="58841889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68D90F6" w14:textId="5EAE2393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50,000,000 (kg) (net)</w:t>
            </w:r>
          </w:p>
        </w:tc>
        <w:tc>
          <w:tcPr>
            <w:tcW w:w="1818" w:type="dxa"/>
          </w:tcPr>
          <w:p w14:paraId="4FFEEFE7" w14:textId="59979624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2465626" w14:textId="2767D7D1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5F63B27D" w14:textId="55CF469D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50,000,000 (kg) (net)</w:t>
            </w:r>
          </w:p>
        </w:tc>
      </w:tr>
      <w:tr w:rsidR="004C28E9" w14:paraId="4A83AE3F" w14:textId="77777777" w:rsidTr="00A60A19">
        <w:tc>
          <w:tcPr>
            <w:tcW w:w="1816" w:type="dxa"/>
          </w:tcPr>
          <w:p w14:paraId="41D39423" w14:textId="0BD4DF23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092824</w:t>
            </w:r>
          </w:p>
        </w:tc>
        <w:tc>
          <w:tcPr>
            <w:tcW w:w="1817" w:type="dxa"/>
          </w:tcPr>
          <w:p w14:paraId="0080FCFD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0302 52 00 10</w:t>
            </w:r>
          </w:p>
          <w:p w14:paraId="6CE6C732" w14:textId="6F761D05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0303 64 00 10</w:t>
            </w:r>
          </w:p>
        </w:tc>
        <w:tc>
          <w:tcPr>
            <w:tcW w:w="1818" w:type="dxa"/>
          </w:tcPr>
          <w:p w14:paraId="6C74CA1D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577AAB9A" w14:textId="214441FB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2.6%</w:t>
            </w:r>
          </w:p>
        </w:tc>
        <w:tc>
          <w:tcPr>
            <w:tcW w:w="1818" w:type="dxa"/>
          </w:tcPr>
          <w:p w14:paraId="18161089" w14:textId="52A3EE42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3,500,000 (kg) (net)</w:t>
            </w:r>
          </w:p>
        </w:tc>
        <w:tc>
          <w:tcPr>
            <w:tcW w:w="1818" w:type="dxa"/>
          </w:tcPr>
          <w:p w14:paraId="2185063A" w14:textId="75F83D0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74CAA3A" w14:textId="4F4A3AB1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32B2DAB" w14:textId="6DBA6998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3,500,000 (kg) (net)</w:t>
            </w:r>
          </w:p>
        </w:tc>
      </w:tr>
      <w:tr w:rsidR="004C28E9" w14:paraId="63C305D5" w14:textId="77777777" w:rsidTr="00A60A19">
        <w:tc>
          <w:tcPr>
            <w:tcW w:w="1816" w:type="dxa"/>
          </w:tcPr>
          <w:p w14:paraId="30616FBC" w14:textId="2371EF7F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092826</w:t>
            </w:r>
          </w:p>
        </w:tc>
        <w:tc>
          <w:tcPr>
            <w:tcW w:w="1817" w:type="dxa"/>
          </w:tcPr>
          <w:p w14:paraId="64FD979A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0306 17 99 10</w:t>
            </w:r>
          </w:p>
          <w:p w14:paraId="250846EE" w14:textId="6FADDF2F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0306 36 90 20</w:t>
            </w:r>
          </w:p>
        </w:tc>
        <w:tc>
          <w:tcPr>
            <w:tcW w:w="1818" w:type="dxa"/>
          </w:tcPr>
          <w:p w14:paraId="4995E4D0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1677DCED" w14:textId="7C581205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F633004" w14:textId="59B84512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42,000,000 (kg) (net)</w:t>
            </w:r>
          </w:p>
        </w:tc>
        <w:tc>
          <w:tcPr>
            <w:tcW w:w="1818" w:type="dxa"/>
          </w:tcPr>
          <w:p w14:paraId="6B35BA9B" w14:textId="0D3EBC1A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744AC25" w14:textId="3AC2EEE3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08CC734" w14:textId="63535234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42,000,000 (kg) (net)</w:t>
            </w:r>
          </w:p>
        </w:tc>
      </w:tr>
      <w:tr w:rsidR="004C28E9" w14:paraId="2D891371" w14:textId="77777777" w:rsidTr="00A60A19">
        <w:tc>
          <w:tcPr>
            <w:tcW w:w="1816" w:type="dxa"/>
          </w:tcPr>
          <w:p w14:paraId="61EFD6D3" w14:textId="0E8589A2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092804</w:t>
            </w:r>
          </w:p>
        </w:tc>
        <w:tc>
          <w:tcPr>
            <w:tcW w:w="1817" w:type="dxa"/>
          </w:tcPr>
          <w:p w14:paraId="4911494C" w14:textId="33FDBF2E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1605 40 00 40</w:t>
            </w:r>
          </w:p>
        </w:tc>
        <w:tc>
          <w:tcPr>
            <w:tcW w:w="1818" w:type="dxa"/>
          </w:tcPr>
          <w:p w14:paraId="3735D0FC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269F2E5D" w14:textId="289C0B73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3C25EF5" w14:textId="056FF60D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4,000,000 (kg) (net)</w:t>
            </w:r>
          </w:p>
        </w:tc>
        <w:tc>
          <w:tcPr>
            <w:tcW w:w="1818" w:type="dxa"/>
          </w:tcPr>
          <w:p w14:paraId="12C1A730" w14:textId="333EF7D6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A37892C" w14:textId="11B69F8B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F962152" w14:textId="26133FF6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4,000,000 (kg) (net)</w:t>
            </w:r>
          </w:p>
        </w:tc>
      </w:tr>
      <w:tr w:rsidR="004C28E9" w14:paraId="5736D4F9" w14:textId="77777777" w:rsidTr="00A60A19">
        <w:tc>
          <w:tcPr>
            <w:tcW w:w="1816" w:type="dxa"/>
          </w:tcPr>
          <w:p w14:paraId="6533A967" w14:textId="4B897724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092762</w:t>
            </w:r>
          </w:p>
        </w:tc>
        <w:tc>
          <w:tcPr>
            <w:tcW w:w="1817" w:type="dxa"/>
          </w:tcPr>
          <w:p w14:paraId="73AC7173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0306 11 10 10</w:t>
            </w:r>
          </w:p>
          <w:p w14:paraId="39892CA8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0306 11 90 20</w:t>
            </w:r>
          </w:p>
          <w:p w14:paraId="09F6B108" w14:textId="5E8307D0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0306 31 00 10</w:t>
            </w:r>
          </w:p>
        </w:tc>
        <w:tc>
          <w:tcPr>
            <w:tcW w:w="1818" w:type="dxa"/>
          </w:tcPr>
          <w:p w14:paraId="57F246DD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049566A7" w14:textId="63CFAE25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6%</w:t>
            </w:r>
          </w:p>
        </w:tc>
        <w:tc>
          <w:tcPr>
            <w:tcW w:w="1818" w:type="dxa"/>
          </w:tcPr>
          <w:p w14:paraId="728FCA64" w14:textId="3158BDC0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200,000 (kg) (net)</w:t>
            </w:r>
          </w:p>
        </w:tc>
        <w:tc>
          <w:tcPr>
            <w:tcW w:w="1818" w:type="dxa"/>
          </w:tcPr>
          <w:p w14:paraId="1154413D" w14:textId="34742F5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8576BA4" w14:textId="6848E61C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7CC97267" w14:textId="4FB0A14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200,000 (kg) (net)</w:t>
            </w:r>
          </w:p>
        </w:tc>
      </w:tr>
      <w:tr w:rsidR="004C28E9" w14:paraId="7788CDCC" w14:textId="77777777" w:rsidTr="00A60A19">
        <w:tc>
          <w:tcPr>
            <w:tcW w:w="1816" w:type="dxa"/>
          </w:tcPr>
          <w:p w14:paraId="36563F82" w14:textId="46280A38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092784</w:t>
            </w:r>
          </w:p>
        </w:tc>
        <w:tc>
          <w:tcPr>
            <w:tcW w:w="1817" w:type="dxa"/>
          </w:tcPr>
          <w:p w14:paraId="091CCFA1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1605 10 00 21</w:t>
            </w:r>
          </w:p>
          <w:p w14:paraId="25CF390B" w14:textId="3155F954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1605 10 00 95</w:t>
            </w:r>
          </w:p>
        </w:tc>
        <w:tc>
          <w:tcPr>
            <w:tcW w:w="1818" w:type="dxa"/>
          </w:tcPr>
          <w:p w14:paraId="19CC142B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452E7FCD" w14:textId="4A4ADAF0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3E9AE92" w14:textId="34BE17B5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500,000 (kg) (net)</w:t>
            </w:r>
          </w:p>
        </w:tc>
        <w:tc>
          <w:tcPr>
            <w:tcW w:w="1818" w:type="dxa"/>
          </w:tcPr>
          <w:p w14:paraId="56DADB5F" w14:textId="7BA05184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51EBE87" w14:textId="50644231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78013EA" w14:textId="314C3AC7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500,000 (kg) (net)</w:t>
            </w:r>
          </w:p>
        </w:tc>
      </w:tr>
      <w:tr w:rsidR="004C28E9" w14:paraId="208407F4" w14:textId="77777777" w:rsidTr="00A60A19">
        <w:tc>
          <w:tcPr>
            <w:tcW w:w="1816" w:type="dxa"/>
          </w:tcPr>
          <w:p w14:paraId="76DF3933" w14:textId="5477AA20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092822</w:t>
            </w:r>
          </w:p>
        </w:tc>
        <w:tc>
          <w:tcPr>
            <w:tcW w:w="1817" w:type="dxa"/>
          </w:tcPr>
          <w:p w14:paraId="0DC6728F" w14:textId="77777777" w:rsidR="004C28E9" w:rsidRPr="00115AF9" w:rsidRDefault="004C28E9" w:rsidP="004C28E9">
            <w:pPr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0303 11 00 20</w:t>
            </w:r>
          </w:p>
          <w:p w14:paraId="6CA23E4E" w14:textId="11257EC4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0303 12 00 20</w:t>
            </w:r>
          </w:p>
        </w:tc>
        <w:tc>
          <w:tcPr>
            <w:tcW w:w="1818" w:type="dxa"/>
          </w:tcPr>
          <w:p w14:paraId="273D1C04" w14:textId="77777777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</w:tcPr>
          <w:p w14:paraId="6E688BA9" w14:textId="667CDC20" w:rsidR="004C28E9" w:rsidRPr="00115AF9" w:rsidRDefault="004C28E9" w:rsidP="004C28E9">
            <w:pPr>
              <w:jc w:val="left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BC2B3CD" w14:textId="5F1596EF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1,000,000 (kg) (net)</w:t>
            </w:r>
          </w:p>
        </w:tc>
        <w:tc>
          <w:tcPr>
            <w:tcW w:w="1818" w:type="dxa"/>
          </w:tcPr>
          <w:p w14:paraId="37789E68" w14:textId="5A4C2A76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961DAF1" w14:textId="3705D054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8" w:type="dxa"/>
          </w:tcPr>
          <w:p w14:paraId="2A191D41" w14:textId="7515E9B9" w:rsidR="004C28E9" w:rsidRPr="00115AF9" w:rsidRDefault="004C28E9" w:rsidP="004C28E9">
            <w:pPr>
              <w:jc w:val="center"/>
              <w:rPr>
                <w:rFonts w:cs="Arial"/>
                <w:sz w:val="20"/>
                <w:szCs w:val="20"/>
              </w:rPr>
            </w:pPr>
            <w:r w:rsidRPr="00115AF9">
              <w:rPr>
                <w:rFonts w:cs="Arial"/>
                <w:sz w:val="20"/>
                <w:szCs w:val="20"/>
              </w:rPr>
              <w:t>1,000,000 (kg) (net)</w:t>
            </w:r>
          </w:p>
        </w:tc>
      </w:tr>
    </w:tbl>
    <w:p w14:paraId="0ACAD440" w14:textId="77777777" w:rsidR="002B4CDE" w:rsidRDefault="002B4CDE" w:rsidP="002B4CDE"/>
    <w:p w14:paraId="2AAFEA27" w14:textId="2E842F63" w:rsidR="00115AF9" w:rsidRDefault="00115AF9">
      <w:pPr>
        <w:jc w:val="left"/>
      </w:pPr>
      <w:r>
        <w:br w:type="page"/>
      </w:r>
    </w:p>
    <w:p w14:paraId="182E89F3" w14:textId="3B418B43" w:rsidR="009A04DF" w:rsidRPr="009A04DF" w:rsidRDefault="009A04DF" w:rsidP="002B4CDE">
      <w:pPr>
        <w:rPr>
          <w:b/>
          <w:sz w:val="24"/>
        </w:rPr>
      </w:pPr>
      <w:r>
        <w:rPr>
          <w:b/>
          <w:sz w:val="24"/>
        </w:rPr>
        <w:lastRenderedPageBreak/>
        <w:t>Part C</w:t>
      </w:r>
    </w:p>
    <w:p w14:paraId="4CF2090D" w14:textId="77777777" w:rsidR="009A04DF" w:rsidRDefault="009A04DF" w:rsidP="002B4CDE"/>
    <w:p w14:paraId="361323D3" w14:textId="77777777" w:rsidR="009A04DF" w:rsidRDefault="009A04DF" w:rsidP="002B4C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"/>
        <w:gridCol w:w="1808"/>
        <w:gridCol w:w="8"/>
        <w:gridCol w:w="1810"/>
        <w:gridCol w:w="7"/>
        <w:gridCol w:w="1812"/>
        <w:gridCol w:w="6"/>
        <w:gridCol w:w="1816"/>
        <w:gridCol w:w="1818"/>
        <w:gridCol w:w="1818"/>
        <w:gridCol w:w="1818"/>
        <w:gridCol w:w="1819"/>
      </w:tblGrid>
      <w:tr w:rsidR="000824EA" w:rsidRPr="007D75CE" w14:paraId="558522FA" w14:textId="77777777" w:rsidTr="00C35BE4">
        <w:trPr>
          <w:gridBefore w:val="1"/>
          <w:wBefore w:w="10" w:type="dxa"/>
          <w:tblHeader/>
        </w:trPr>
        <w:tc>
          <w:tcPr>
            <w:tcW w:w="1816" w:type="dxa"/>
            <w:gridSpan w:val="2"/>
          </w:tcPr>
          <w:p w14:paraId="5FDBDECF" w14:textId="77777777" w:rsidR="000824EA" w:rsidRPr="007D75CE" w:rsidRDefault="000824EA" w:rsidP="00595F06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(1)</w:t>
            </w:r>
          </w:p>
          <w:p w14:paraId="10FF9E98" w14:textId="77777777" w:rsidR="000824EA" w:rsidRPr="007D75CE" w:rsidRDefault="000824EA" w:rsidP="00595F06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Number</w:t>
            </w:r>
          </w:p>
        </w:tc>
        <w:tc>
          <w:tcPr>
            <w:tcW w:w="1817" w:type="dxa"/>
            <w:gridSpan w:val="2"/>
          </w:tcPr>
          <w:p w14:paraId="3973D635" w14:textId="77777777" w:rsidR="000824EA" w:rsidRPr="007D75CE" w:rsidRDefault="000824EA" w:rsidP="00595F06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(2)</w:t>
            </w:r>
          </w:p>
          <w:p w14:paraId="2BED7071" w14:textId="77777777" w:rsidR="000824EA" w:rsidRPr="007D75CE" w:rsidRDefault="000824EA" w:rsidP="00595F06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Commodity Code</w:t>
            </w:r>
          </w:p>
        </w:tc>
        <w:tc>
          <w:tcPr>
            <w:tcW w:w="1818" w:type="dxa"/>
            <w:gridSpan w:val="2"/>
          </w:tcPr>
          <w:p w14:paraId="4EFF79F0" w14:textId="77777777" w:rsidR="000824EA" w:rsidRPr="007D75CE" w:rsidRDefault="000824EA" w:rsidP="00595F06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(3)</w:t>
            </w:r>
          </w:p>
          <w:p w14:paraId="39F5D2B1" w14:textId="77777777" w:rsidR="000824EA" w:rsidRPr="007D75CE" w:rsidRDefault="000824EA" w:rsidP="00595F06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Country of Origin</w:t>
            </w:r>
          </w:p>
        </w:tc>
        <w:tc>
          <w:tcPr>
            <w:tcW w:w="1816" w:type="dxa"/>
          </w:tcPr>
          <w:p w14:paraId="26A0965C" w14:textId="77777777" w:rsidR="000824EA" w:rsidRPr="007D75CE" w:rsidRDefault="000824EA" w:rsidP="00595F06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(4)</w:t>
            </w:r>
          </w:p>
          <w:p w14:paraId="79B51AE4" w14:textId="77777777" w:rsidR="000824EA" w:rsidRPr="007D75CE" w:rsidRDefault="000824EA" w:rsidP="00595F06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Duty Rate</w:t>
            </w:r>
          </w:p>
        </w:tc>
        <w:tc>
          <w:tcPr>
            <w:tcW w:w="1818" w:type="dxa"/>
          </w:tcPr>
          <w:p w14:paraId="33D58401" w14:textId="77777777" w:rsidR="000824EA" w:rsidRPr="007D75CE" w:rsidRDefault="000824EA" w:rsidP="00183E93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(5)</w:t>
            </w:r>
          </w:p>
          <w:p w14:paraId="2135F8DA" w14:textId="77777777" w:rsidR="000824EA" w:rsidRPr="007D75CE" w:rsidRDefault="000824EA" w:rsidP="00183E93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Volume</w:t>
            </w:r>
          </w:p>
        </w:tc>
        <w:tc>
          <w:tcPr>
            <w:tcW w:w="1818" w:type="dxa"/>
          </w:tcPr>
          <w:p w14:paraId="2E98788C" w14:textId="77777777" w:rsidR="000824EA" w:rsidRPr="007D75CE" w:rsidRDefault="000824EA" w:rsidP="00183E93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(6)</w:t>
            </w:r>
          </w:p>
          <w:p w14:paraId="2A5552ED" w14:textId="77777777" w:rsidR="000824EA" w:rsidRPr="007D75CE" w:rsidRDefault="000824EA" w:rsidP="00183E93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Opens</w:t>
            </w:r>
          </w:p>
        </w:tc>
        <w:tc>
          <w:tcPr>
            <w:tcW w:w="1818" w:type="dxa"/>
          </w:tcPr>
          <w:p w14:paraId="265B0D30" w14:textId="77777777" w:rsidR="000824EA" w:rsidRPr="007D75CE" w:rsidRDefault="000824EA" w:rsidP="003A3888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(7)</w:t>
            </w:r>
          </w:p>
          <w:p w14:paraId="0E15C208" w14:textId="77777777" w:rsidR="000824EA" w:rsidRPr="007D75CE" w:rsidRDefault="000824EA" w:rsidP="003A3888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Closes</w:t>
            </w:r>
          </w:p>
        </w:tc>
        <w:tc>
          <w:tcPr>
            <w:tcW w:w="1819" w:type="dxa"/>
          </w:tcPr>
          <w:p w14:paraId="73C16D57" w14:textId="77777777" w:rsidR="000824EA" w:rsidRPr="007D75CE" w:rsidRDefault="000824EA" w:rsidP="003A3888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(8)</w:t>
            </w:r>
          </w:p>
          <w:p w14:paraId="5E8CAAE6" w14:textId="77777777" w:rsidR="000824EA" w:rsidRPr="007D75CE" w:rsidRDefault="000824EA" w:rsidP="003A3888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2019 Quota Volume</w:t>
            </w:r>
          </w:p>
        </w:tc>
      </w:tr>
      <w:tr w:rsidR="000824EA" w14:paraId="4533616F" w14:textId="77777777" w:rsidTr="00C35BE4">
        <w:trPr>
          <w:gridBefore w:val="1"/>
          <w:wBefore w:w="10" w:type="dxa"/>
        </w:trPr>
        <w:tc>
          <w:tcPr>
            <w:tcW w:w="14540" w:type="dxa"/>
            <w:gridSpan w:val="11"/>
          </w:tcPr>
          <w:p w14:paraId="6F9BC076" w14:textId="77777777" w:rsidR="000824EA" w:rsidRPr="007D75CE" w:rsidRDefault="000824EA" w:rsidP="003A3888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sz w:val="24"/>
              </w:rPr>
              <w:t>Section 1</w:t>
            </w:r>
          </w:p>
        </w:tc>
      </w:tr>
      <w:tr w:rsidR="004F724C" w14:paraId="4A81544E" w14:textId="77777777" w:rsidTr="00C35BE4">
        <w:tc>
          <w:tcPr>
            <w:tcW w:w="1818" w:type="dxa"/>
            <w:gridSpan w:val="2"/>
          </w:tcPr>
          <w:p w14:paraId="3B8DE40E" w14:textId="5A75CF1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094450</w:t>
            </w:r>
          </w:p>
        </w:tc>
        <w:tc>
          <w:tcPr>
            <w:tcW w:w="1818" w:type="dxa"/>
            <w:gridSpan w:val="2"/>
          </w:tcPr>
          <w:p w14:paraId="749778E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10 00;</w:t>
            </w:r>
          </w:p>
          <w:p w14:paraId="720723C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20;</w:t>
            </w:r>
          </w:p>
          <w:p w14:paraId="16F4FAC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30;</w:t>
            </w:r>
          </w:p>
          <w:p w14:paraId="4F45DB5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50;</w:t>
            </w:r>
          </w:p>
          <w:p w14:paraId="45FC8F2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0201 20 90 </w:t>
            </w:r>
          </w:p>
          <w:p w14:paraId="050C3F8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41EEFE8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08A6857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775BD21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1897B9B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0FBC509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466D542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6B43249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0202 30 50; </w:t>
            </w:r>
          </w:p>
          <w:p w14:paraId="09DF20A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4FF3727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4D72BEAF" w14:textId="497B1EF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460A11FF" w14:textId="1360AEF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Argentina</w:t>
            </w:r>
          </w:p>
        </w:tc>
        <w:tc>
          <w:tcPr>
            <w:tcW w:w="1822" w:type="dxa"/>
            <w:gridSpan w:val="2"/>
          </w:tcPr>
          <w:p w14:paraId="0B6135FD" w14:textId="7F26335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778D88F8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64,000 (kg)</w:t>
            </w:r>
          </w:p>
          <w:p w14:paraId="2B60CFED" w14:textId="0BCC7A9F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(product weight)</w:t>
            </w:r>
          </w:p>
        </w:tc>
        <w:tc>
          <w:tcPr>
            <w:tcW w:w="1818" w:type="dxa"/>
          </w:tcPr>
          <w:p w14:paraId="3C158699" w14:textId="3E88E839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0D96AB5" w14:textId="2541B0F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FDF7466" w14:textId="642EE0E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16,000 (kg) (product weight)</w:t>
            </w:r>
          </w:p>
        </w:tc>
      </w:tr>
      <w:tr w:rsidR="004F724C" w14:paraId="62BFC943" w14:textId="77777777" w:rsidTr="00C35BE4">
        <w:tc>
          <w:tcPr>
            <w:tcW w:w="1818" w:type="dxa"/>
            <w:gridSpan w:val="2"/>
          </w:tcPr>
          <w:p w14:paraId="1B237821" w14:textId="7576CA5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094700</w:t>
            </w:r>
          </w:p>
        </w:tc>
        <w:tc>
          <w:tcPr>
            <w:tcW w:w="1818" w:type="dxa"/>
            <w:gridSpan w:val="2"/>
          </w:tcPr>
          <w:p w14:paraId="693D764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3AC44BC7" w14:textId="75F023D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</w:t>
            </w:r>
          </w:p>
        </w:tc>
        <w:tc>
          <w:tcPr>
            <w:tcW w:w="1819" w:type="dxa"/>
            <w:gridSpan w:val="2"/>
          </w:tcPr>
          <w:p w14:paraId="179BD734" w14:textId="189BCDF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Argentina</w:t>
            </w:r>
          </w:p>
        </w:tc>
        <w:tc>
          <w:tcPr>
            <w:tcW w:w="1822" w:type="dxa"/>
            <w:gridSpan w:val="2"/>
          </w:tcPr>
          <w:p w14:paraId="509BAB6C" w14:textId="106A3BA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20%</w:t>
            </w:r>
          </w:p>
        </w:tc>
        <w:tc>
          <w:tcPr>
            <w:tcW w:w="1818" w:type="dxa"/>
          </w:tcPr>
          <w:p w14:paraId="7F0C3DA6" w14:textId="2E81734C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47,000 (kg)</w:t>
            </w:r>
          </w:p>
        </w:tc>
        <w:tc>
          <w:tcPr>
            <w:tcW w:w="1818" w:type="dxa"/>
          </w:tcPr>
          <w:p w14:paraId="13A60D55" w14:textId="373109B2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645A2B73" w14:textId="6F4DB86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241D61B" w14:textId="13A7E68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12,000 (kg)</w:t>
            </w:r>
          </w:p>
        </w:tc>
      </w:tr>
      <w:tr w:rsidR="004F724C" w14:paraId="0A860EF9" w14:textId="77777777" w:rsidTr="00C35BE4">
        <w:tc>
          <w:tcPr>
            <w:tcW w:w="1818" w:type="dxa"/>
            <w:gridSpan w:val="2"/>
          </w:tcPr>
          <w:p w14:paraId="1B43EC18" w14:textId="2B43181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094451</w:t>
            </w:r>
          </w:p>
        </w:tc>
        <w:tc>
          <w:tcPr>
            <w:tcW w:w="1818" w:type="dxa"/>
            <w:gridSpan w:val="2"/>
          </w:tcPr>
          <w:p w14:paraId="4800F94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10 00;</w:t>
            </w:r>
          </w:p>
          <w:p w14:paraId="68683CC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20;</w:t>
            </w:r>
          </w:p>
          <w:p w14:paraId="01F1C27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30;</w:t>
            </w:r>
          </w:p>
          <w:p w14:paraId="32BF27D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0201 20 50;</w:t>
            </w:r>
          </w:p>
          <w:p w14:paraId="6A67B18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90;</w:t>
            </w:r>
          </w:p>
          <w:p w14:paraId="2711894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66CBC2A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31F76F6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7C79FAD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6E97FE7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5808F8B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6B3A38D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33A4022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50;</w:t>
            </w:r>
          </w:p>
          <w:p w14:paraId="35F2541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2C903D9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17C511A3" w14:textId="34967CE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7E42678A" w14:textId="0C4372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Australia</w:t>
            </w:r>
          </w:p>
        </w:tc>
        <w:tc>
          <w:tcPr>
            <w:tcW w:w="1822" w:type="dxa"/>
            <w:gridSpan w:val="2"/>
          </w:tcPr>
          <w:p w14:paraId="548B045B" w14:textId="127D3FC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6A040064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4,669,000 (kg)</w:t>
            </w:r>
          </w:p>
          <w:p w14:paraId="7432EE33" w14:textId="368FF364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(product weight)</w:t>
            </w:r>
          </w:p>
        </w:tc>
        <w:tc>
          <w:tcPr>
            <w:tcW w:w="1818" w:type="dxa"/>
          </w:tcPr>
          <w:p w14:paraId="60E8FDE1" w14:textId="4B790EDB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65609B8B" w14:textId="7E3BC4F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63C1889" w14:textId="5601318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1,190,000 (kg) (product weight)</w:t>
            </w:r>
          </w:p>
        </w:tc>
      </w:tr>
      <w:tr w:rsidR="004F724C" w14:paraId="01958F61" w14:textId="77777777" w:rsidTr="00C35BE4">
        <w:tc>
          <w:tcPr>
            <w:tcW w:w="1818" w:type="dxa"/>
            <w:gridSpan w:val="2"/>
          </w:tcPr>
          <w:p w14:paraId="05DC829F" w14:textId="06D58ED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094452</w:t>
            </w:r>
          </w:p>
        </w:tc>
        <w:tc>
          <w:tcPr>
            <w:tcW w:w="1818" w:type="dxa"/>
            <w:gridSpan w:val="2"/>
          </w:tcPr>
          <w:p w14:paraId="49D67C1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10 00;</w:t>
            </w:r>
          </w:p>
          <w:p w14:paraId="4462727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20;</w:t>
            </w:r>
          </w:p>
          <w:p w14:paraId="0FCE145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30;</w:t>
            </w:r>
          </w:p>
          <w:p w14:paraId="6FEF815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50;</w:t>
            </w:r>
          </w:p>
          <w:p w14:paraId="524276E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90;</w:t>
            </w:r>
          </w:p>
          <w:p w14:paraId="5AD80C5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2D5DC3E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0130BF5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462971A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3EFAEA7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3B01BCC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4CB33D0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133964F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0202 30 50;</w:t>
            </w:r>
          </w:p>
          <w:p w14:paraId="1BE2A09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603759F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778BB865" w14:textId="4682E01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462DE218" w14:textId="25DB0B1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Uruguay</w:t>
            </w:r>
          </w:p>
        </w:tc>
        <w:tc>
          <w:tcPr>
            <w:tcW w:w="1822" w:type="dxa"/>
            <w:gridSpan w:val="2"/>
          </w:tcPr>
          <w:p w14:paraId="69477FAB" w14:textId="5F45A1E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0D605936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278,000 (kg)</w:t>
            </w:r>
          </w:p>
          <w:p w14:paraId="76F9B1DD" w14:textId="444B14A1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(product weight)</w:t>
            </w:r>
          </w:p>
        </w:tc>
        <w:tc>
          <w:tcPr>
            <w:tcW w:w="1818" w:type="dxa"/>
          </w:tcPr>
          <w:p w14:paraId="642956F5" w14:textId="0F633E2E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0F9CF98" w14:textId="6D552E72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A9DC4D9" w14:textId="77E3AD0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71,000 (kg) (product weight)</w:t>
            </w:r>
          </w:p>
        </w:tc>
      </w:tr>
      <w:tr w:rsidR="004F724C" w14:paraId="4E3DFF68" w14:textId="77777777" w:rsidTr="00C35BE4">
        <w:tc>
          <w:tcPr>
            <w:tcW w:w="1818" w:type="dxa"/>
            <w:gridSpan w:val="2"/>
          </w:tcPr>
          <w:p w14:paraId="1FD07907" w14:textId="747272E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094701</w:t>
            </w:r>
          </w:p>
        </w:tc>
        <w:tc>
          <w:tcPr>
            <w:tcW w:w="1818" w:type="dxa"/>
            <w:gridSpan w:val="2"/>
          </w:tcPr>
          <w:p w14:paraId="65AF2E7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1BBFCEA6" w14:textId="0C971CC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0206 10 95 </w:t>
            </w:r>
          </w:p>
        </w:tc>
        <w:tc>
          <w:tcPr>
            <w:tcW w:w="1819" w:type="dxa"/>
            <w:gridSpan w:val="2"/>
          </w:tcPr>
          <w:p w14:paraId="28676643" w14:textId="1C3878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Uruguay</w:t>
            </w:r>
          </w:p>
        </w:tc>
        <w:tc>
          <w:tcPr>
            <w:tcW w:w="1822" w:type="dxa"/>
            <w:gridSpan w:val="2"/>
          </w:tcPr>
          <w:p w14:paraId="21CAD569" w14:textId="3D646DE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20%</w:t>
            </w:r>
          </w:p>
        </w:tc>
        <w:tc>
          <w:tcPr>
            <w:tcW w:w="1818" w:type="dxa"/>
          </w:tcPr>
          <w:p w14:paraId="7D69D20A" w14:textId="50D9762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492,000 (kg)</w:t>
            </w:r>
          </w:p>
        </w:tc>
        <w:tc>
          <w:tcPr>
            <w:tcW w:w="1818" w:type="dxa"/>
          </w:tcPr>
          <w:p w14:paraId="5FABD2FA" w14:textId="4195E52C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DC998B6" w14:textId="2E85954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19F45A6E" w14:textId="55BC01B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125,000 (kg)</w:t>
            </w:r>
          </w:p>
        </w:tc>
      </w:tr>
      <w:tr w:rsidR="004F724C" w14:paraId="4BAE19A8" w14:textId="77777777" w:rsidTr="00C35BE4">
        <w:tc>
          <w:tcPr>
            <w:tcW w:w="1818" w:type="dxa"/>
            <w:gridSpan w:val="2"/>
          </w:tcPr>
          <w:p w14:paraId="62103DE5" w14:textId="289B4D5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094002</w:t>
            </w:r>
          </w:p>
        </w:tc>
        <w:tc>
          <w:tcPr>
            <w:tcW w:w="1818" w:type="dxa"/>
            <w:gridSpan w:val="2"/>
          </w:tcPr>
          <w:p w14:paraId="68F28D0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10 00;</w:t>
            </w:r>
          </w:p>
          <w:p w14:paraId="3C18DC2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20;</w:t>
            </w:r>
          </w:p>
          <w:p w14:paraId="20C3584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30;</w:t>
            </w:r>
          </w:p>
          <w:p w14:paraId="011E82E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50;</w:t>
            </w:r>
          </w:p>
          <w:p w14:paraId="0A9062A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90;</w:t>
            </w:r>
          </w:p>
          <w:p w14:paraId="6024B9B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7BF5972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17B4AA7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08FC049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0202 20 30; </w:t>
            </w:r>
          </w:p>
          <w:p w14:paraId="47484C7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3BAAAC5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1DA1DB5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0202 30 10; </w:t>
            </w:r>
          </w:p>
          <w:p w14:paraId="6568AE1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0202 30 50; </w:t>
            </w:r>
          </w:p>
          <w:p w14:paraId="7BEB6A2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1153D35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24236724" w14:textId="57DFE94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7D388799" w14:textId="4406255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USA/Canada</w:t>
            </w:r>
          </w:p>
        </w:tc>
        <w:tc>
          <w:tcPr>
            <w:tcW w:w="1822" w:type="dxa"/>
            <w:gridSpan w:val="2"/>
          </w:tcPr>
          <w:p w14:paraId="7CB6E945" w14:textId="3AD413F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20%</w:t>
            </w:r>
          </w:p>
        </w:tc>
        <w:tc>
          <w:tcPr>
            <w:tcW w:w="1818" w:type="dxa"/>
          </w:tcPr>
          <w:p w14:paraId="750EA087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19,000 (kg)</w:t>
            </w:r>
          </w:p>
          <w:p w14:paraId="10200377" w14:textId="4D3144EB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(product weight)</w:t>
            </w:r>
          </w:p>
        </w:tc>
        <w:tc>
          <w:tcPr>
            <w:tcW w:w="1818" w:type="dxa"/>
          </w:tcPr>
          <w:p w14:paraId="3731A866" w14:textId="762DB82B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0716256E" w14:textId="52FF50C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7A68E4D" w14:textId="27CB494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5,000 (kg) (product weight)</w:t>
            </w:r>
          </w:p>
        </w:tc>
      </w:tr>
      <w:tr w:rsidR="004F724C" w14:paraId="4DFC4557" w14:textId="77777777" w:rsidTr="00C35BE4">
        <w:tc>
          <w:tcPr>
            <w:tcW w:w="1818" w:type="dxa"/>
            <w:gridSpan w:val="2"/>
          </w:tcPr>
          <w:p w14:paraId="5464C599" w14:textId="3CC7C26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094455</w:t>
            </w:r>
          </w:p>
        </w:tc>
        <w:tc>
          <w:tcPr>
            <w:tcW w:w="1818" w:type="dxa"/>
            <w:gridSpan w:val="2"/>
          </w:tcPr>
          <w:p w14:paraId="5678A79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10 00;</w:t>
            </w:r>
          </w:p>
          <w:p w14:paraId="6DC1B64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20;</w:t>
            </w:r>
          </w:p>
          <w:p w14:paraId="3B7A8FA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30;</w:t>
            </w:r>
          </w:p>
          <w:p w14:paraId="67E57C4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0201 20 50;</w:t>
            </w:r>
          </w:p>
          <w:p w14:paraId="69DE0A6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90;</w:t>
            </w:r>
          </w:p>
          <w:p w14:paraId="06431F3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5811411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28FC085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67D8054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654E9C2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13C9629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2FD79C8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7D9C11C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50;</w:t>
            </w:r>
          </w:p>
          <w:p w14:paraId="6762BE0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52202DE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38FD4E9B" w14:textId="378E460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68BD69D9" w14:textId="682109C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Paraguay</w:t>
            </w:r>
          </w:p>
        </w:tc>
        <w:tc>
          <w:tcPr>
            <w:tcW w:w="1822" w:type="dxa"/>
            <w:gridSpan w:val="2"/>
          </w:tcPr>
          <w:p w14:paraId="459285FE" w14:textId="5680061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08762CB9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289,000 (kg)</w:t>
            </w:r>
          </w:p>
          <w:p w14:paraId="212B4B26" w14:textId="389E678F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(product weight)</w:t>
            </w:r>
          </w:p>
        </w:tc>
        <w:tc>
          <w:tcPr>
            <w:tcW w:w="1818" w:type="dxa"/>
          </w:tcPr>
          <w:p w14:paraId="14EEBD89" w14:textId="2FF7B53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5E9E43F" w14:textId="4CEEBCE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18E61690" w14:textId="7DD24BF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74,000 (kg) (product weight)</w:t>
            </w:r>
          </w:p>
        </w:tc>
      </w:tr>
      <w:tr w:rsidR="004F724C" w14:paraId="58A67849" w14:textId="77777777" w:rsidTr="00C35BE4">
        <w:tc>
          <w:tcPr>
            <w:tcW w:w="1818" w:type="dxa"/>
            <w:gridSpan w:val="2"/>
          </w:tcPr>
          <w:p w14:paraId="05C38D76" w14:textId="07B9900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094454</w:t>
            </w:r>
          </w:p>
        </w:tc>
        <w:tc>
          <w:tcPr>
            <w:tcW w:w="1818" w:type="dxa"/>
            <w:gridSpan w:val="2"/>
          </w:tcPr>
          <w:p w14:paraId="74D7776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20 90;</w:t>
            </w:r>
          </w:p>
          <w:p w14:paraId="090D2F0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59D1A31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5A698B4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1E1032C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50;</w:t>
            </w:r>
          </w:p>
          <w:p w14:paraId="6E78C0E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298E2CA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3A1692A7" w14:textId="4E52B89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0F04DFA5" w14:textId="568030C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New Zealand</w:t>
            </w:r>
          </w:p>
        </w:tc>
        <w:tc>
          <w:tcPr>
            <w:tcW w:w="1822" w:type="dxa"/>
            <w:gridSpan w:val="2"/>
          </w:tcPr>
          <w:p w14:paraId="490481A7" w14:textId="0EDB22E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4CEEACCC" w14:textId="07D7842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454,000 (kg)</w:t>
            </w:r>
          </w:p>
        </w:tc>
        <w:tc>
          <w:tcPr>
            <w:tcW w:w="1818" w:type="dxa"/>
          </w:tcPr>
          <w:p w14:paraId="7B67F2BC" w14:textId="71F5FD39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DD81453" w14:textId="050055D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590A212" w14:textId="78EAD75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116,000 (kg)</w:t>
            </w:r>
          </w:p>
        </w:tc>
      </w:tr>
      <w:tr w:rsidR="004F724C" w14:paraId="0A2C6DE0" w14:textId="77777777" w:rsidTr="00C35BE4">
        <w:tc>
          <w:tcPr>
            <w:tcW w:w="1818" w:type="dxa"/>
            <w:gridSpan w:val="2"/>
          </w:tcPr>
          <w:p w14:paraId="0649AF89" w14:textId="6453756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094453</w:t>
            </w:r>
          </w:p>
        </w:tc>
        <w:tc>
          <w:tcPr>
            <w:tcW w:w="1818" w:type="dxa"/>
            <w:gridSpan w:val="2"/>
          </w:tcPr>
          <w:p w14:paraId="70CBB9C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0201 30 00;</w:t>
            </w:r>
          </w:p>
          <w:p w14:paraId="52A2B41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46E414E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10 95;</w:t>
            </w:r>
          </w:p>
          <w:p w14:paraId="53DFDDFB" w14:textId="3702920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4E53BD66" w14:textId="78A8BB2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7D95DC60" w14:textId="7C21CD1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79344569" w14:textId="37C5F57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1,049,000 (kg)</w:t>
            </w:r>
          </w:p>
        </w:tc>
        <w:tc>
          <w:tcPr>
            <w:tcW w:w="1818" w:type="dxa"/>
          </w:tcPr>
          <w:p w14:paraId="6557B4C5" w14:textId="40660DA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70BECB7F" w14:textId="26258C9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6291B07C" w14:textId="098F520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267,000 (kg)</w:t>
            </w:r>
          </w:p>
        </w:tc>
      </w:tr>
      <w:tr w:rsidR="004F724C" w14:paraId="1CAA79A6" w14:textId="77777777" w:rsidTr="00C35BE4">
        <w:tc>
          <w:tcPr>
            <w:tcW w:w="1818" w:type="dxa"/>
            <w:gridSpan w:val="2"/>
          </w:tcPr>
          <w:p w14:paraId="4AD83099" w14:textId="5A4B845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094003</w:t>
            </w:r>
          </w:p>
        </w:tc>
        <w:tc>
          <w:tcPr>
            <w:tcW w:w="1818" w:type="dxa"/>
            <w:gridSpan w:val="2"/>
          </w:tcPr>
          <w:p w14:paraId="1E21636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10 00;</w:t>
            </w:r>
          </w:p>
          <w:p w14:paraId="01EF908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10;</w:t>
            </w:r>
          </w:p>
          <w:p w14:paraId="5E878B2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10F1BB9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50;</w:t>
            </w:r>
          </w:p>
          <w:p w14:paraId="24B6AD0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90;</w:t>
            </w:r>
          </w:p>
          <w:p w14:paraId="0F19CF1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6C29CF5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50;</w:t>
            </w:r>
          </w:p>
          <w:p w14:paraId="1B04025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62CD382B" w14:textId="03DB87D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</w:tcPr>
          <w:p w14:paraId="75F0BA9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2F33EF94" w14:textId="17F65B8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</w:tcPr>
          <w:p w14:paraId="61232F60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11,143,000 (kg)</w:t>
            </w:r>
          </w:p>
          <w:p w14:paraId="767AD2CF" w14:textId="1DDD5915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(boneless weight)</w:t>
            </w:r>
          </w:p>
        </w:tc>
        <w:tc>
          <w:tcPr>
            <w:tcW w:w="1818" w:type="dxa"/>
          </w:tcPr>
          <w:p w14:paraId="60F64B6E" w14:textId="4FAF40FC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63B89B18" w14:textId="115CF2E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C22C348" w14:textId="35DEEB8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2,839,000 (kg) (boneless weight)</w:t>
            </w:r>
          </w:p>
        </w:tc>
      </w:tr>
      <w:tr w:rsidR="004F724C" w14:paraId="2712F8F2" w14:textId="77777777" w:rsidTr="00C35BE4">
        <w:tc>
          <w:tcPr>
            <w:tcW w:w="1818" w:type="dxa"/>
            <w:gridSpan w:val="2"/>
          </w:tcPr>
          <w:p w14:paraId="302A2A5F" w14:textId="43FE2D3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094001</w:t>
            </w:r>
          </w:p>
        </w:tc>
        <w:tc>
          <w:tcPr>
            <w:tcW w:w="1818" w:type="dxa"/>
            <w:gridSpan w:val="2"/>
          </w:tcPr>
          <w:p w14:paraId="0919D0B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</w:t>
            </w:r>
          </w:p>
          <w:p w14:paraId="5CA85C1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  <w:gridSpan w:val="2"/>
          </w:tcPr>
          <w:p w14:paraId="41E1FFE7" w14:textId="3E69546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Australia</w:t>
            </w:r>
          </w:p>
        </w:tc>
        <w:tc>
          <w:tcPr>
            <w:tcW w:w="1822" w:type="dxa"/>
            <w:gridSpan w:val="2"/>
          </w:tcPr>
          <w:p w14:paraId="16230C13" w14:textId="69D89FC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20%</w:t>
            </w:r>
          </w:p>
        </w:tc>
        <w:tc>
          <w:tcPr>
            <w:tcW w:w="1818" w:type="dxa"/>
          </w:tcPr>
          <w:p w14:paraId="3677833E" w14:textId="777777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845,000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  <w:p w14:paraId="5992EF7F" w14:textId="21F2C076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(without bone)</w:t>
            </w:r>
          </w:p>
        </w:tc>
        <w:tc>
          <w:tcPr>
            <w:tcW w:w="1818" w:type="dxa"/>
          </w:tcPr>
          <w:p w14:paraId="74FAB69F" w14:textId="78CE27A9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13CE9A5" w14:textId="17D4727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8DC50C2" w14:textId="4C37DA4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215,000 (kg) (without bone)</w:t>
            </w:r>
          </w:p>
        </w:tc>
      </w:tr>
      <w:tr w:rsidR="004F724C" w14:paraId="60F70624" w14:textId="77777777" w:rsidTr="00C35BE4">
        <w:tc>
          <w:tcPr>
            <w:tcW w:w="1818" w:type="dxa"/>
            <w:gridSpan w:val="2"/>
          </w:tcPr>
          <w:p w14:paraId="2031F1BE" w14:textId="15BDC59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094204</w:t>
            </w:r>
          </w:p>
        </w:tc>
        <w:tc>
          <w:tcPr>
            <w:tcW w:w="1818" w:type="dxa"/>
            <w:gridSpan w:val="2"/>
          </w:tcPr>
          <w:p w14:paraId="2C51E5A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12 11;</w:t>
            </w:r>
          </w:p>
          <w:p w14:paraId="5CE33F0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12 19;</w:t>
            </w:r>
          </w:p>
          <w:p w14:paraId="14F6052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11;</w:t>
            </w:r>
          </w:p>
          <w:p w14:paraId="3D315F1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13;</w:t>
            </w:r>
          </w:p>
          <w:p w14:paraId="2A19199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15;</w:t>
            </w:r>
          </w:p>
          <w:p w14:paraId="1FF6BC5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55;</w:t>
            </w:r>
          </w:p>
          <w:p w14:paraId="57A37E2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59;</w:t>
            </w:r>
          </w:p>
          <w:p w14:paraId="362BEC1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22 11;</w:t>
            </w:r>
          </w:p>
          <w:p w14:paraId="4E0C4E1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22 19;</w:t>
            </w:r>
          </w:p>
          <w:p w14:paraId="491BF91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11;</w:t>
            </w:r>
          </w:p>
          <w:p w14:paraId="512F6DB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13;</w:t>
            </w:r>
          </w:p>
          <w:p w14:paraId="23913CE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15;</w:t>
            </w:r>
          </w:p>
          <w:p w14:paraId="15DA5CF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55;</w:t>
            </w:r>
          </w:p>
          <w:p w14:paraId="3713C5F0" w14:textId="752C0FB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0203 29 59</w:t>
            </w:r>
          </w:p>
        </w:tc>
        <w:tc>
          <w:tcPr>
            <w:tcW w:w="1819" w:type="dxa"/>
            <w:gridSpan w:val="2"/>
          </w:tcPr>
          <w:p w14:paraId="0C9D5FB5" w14:textId="3662F57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Canada</w:t>
            </w:r>
          </w:p>
        </w:tc>
        <w:tc>
          <w:tcPr>
            <w:tcW w:w="1822" w:type="dxa"/>
            <w:gridSpan w:val="2"/>
          </w:tcPr>
          <w:p w14:paraId="0C6D5C3A" w14:textId="0D6F629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0203 12 11 - €389 per 1000kg; 0203 12 19 - €300 per 1000kg; 0203 19 11 - €300 per 1000kg; 0203 19 13 - €434 per 1000kg; 0203 19 15 - €233 per 1000kg; 0203 19 55 - €434 per 1000kg; 0203 19 59 - €434 per 1000kg; 0203 22 11 - €389 per 1000kg; 0203 22 19 - €300 per 1000kg; 0203 29 11 - </w:t>
            </w:r>
            <w:r w:rsidRPr="00C35BE4">
              <w:rPr>
                <w:rFonts w:cs="Arial"/>
                <w:sz w:val="20"/>
                <w:szCs w:val="20"/>
              </w:rPr>
              <w:lastRenderedPageBreak/>
              <w:t>€300 per 1000kg; 0203 29 13 - €434 per 1000kg; 0203 29 15 - €233 per 1000kg; 0203 29 55 - €434 per 1000kg; 0203 29 59 - €434 per 1000kg</w:t>
            </w:r>
          </w:p>
        </w:tc>
        <w:tc>
          <w:tcPr>
            <w:tcW w:w="1818" w:type="dxa"/>
          </w:tcPr>
          <w:p w14:paraId="5A77DCC2" w14:textId="052639F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1,000 (kg)</w:t>
            </w:r>
          </w:p>
        </w:tc>
        <w:tc>
          <w:tcPr>
            <w:tcW w:w="1818" w:type="dxa"/>
          </w:tcPr>
          <w:p w14:paraId="435CE774" w14:textId="2689621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E2812F9" w14:textId="7F83CA4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26CBF63" w14:textId="7DF467D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4D1D79E9" w14:textId="77777777" w:rsidTr="00C35BE4">
        <w:tc>
          <w:tcPr>
            <w:tcW w:w="1818" w:type="dxa"/>
            <w:gridSpan w:val="2"/>
          </w:tcPr>
          <w:p w14:paraId="552CD6EB" w14:textId="2440F07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094038</w:t>
            </w:r>
          </w:p>
        </w:tc>
        <w:tc>
          <w:tcPr>
            <w:tcW w:w="1818" w:type="dxa"/>
            <w:gridSpan w:val="2"/>
          </w:tcPr>
          <w:p w14:paraId="6A569A3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55;</w:t>
            </w:r>
          </w:p>
          <w:p w14:paraId="343DC94B" w14:textId="1768042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0203 29 55</w:t>
            </w:r>
          </w:p>
        </w:tc>
        <w:tc>
          <w:tcPr>
            <w:tcW w:w="1819" w:type="dxa"/>
            <w:gridSpan w:val="2"/>
          </w:tcPr>
          <w:p w14:paraId="4160068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1BE66EEA" w14:textId="0C743EE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€250 per 1000kg</w:t>
            </w:r>
          </w:p>
        </w:tc>
        <w:tc>
          <w:tcPr>
            <w:tcW w:w="1818" w:type="dxa"/>
          </w:tcPr>
          <w:p w14:paraId="7239B7A2" w14:textId="629D4176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22,585,000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B46BDA2" w14:textId="45E5322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3E5CC63" w14:textId="04C18CF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1DED851" w14:textId="104972D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8EE585A" w14:textId="77777777" w:rsidTr="00C35BE4">
        <w:tc>
          <w:tcPr>
            <w:tcW w:w="1818" w:type="dxa"/>
            <w:gridSpan w:val="2"/>
          </w:tcPr>
          <w:p w14:paraId="2B9EEB40" w14:textId="6CC761C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094170</w:t>
            </w:r>
          </w:p>
        </w:tc>
        <w:tc>
          <w:tcPr>
            <w:tcW w:w="1818" w:type="dxa"/>
            <w:gridSpan w:val="2"/>
          </w:tcPr>
          <w:p w14:paraId="37FF91B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19 55;</w:t>
            </w:r>
          </w:p>
          <w:p w14:paraId="0AB3B0EC" w14:textId="62862C1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0203 29 55</w:t>
            </w:r>
          </w:p>
        </w:tc>
        <w:tc>
          <w:tcPr>
            <w:tcW w:w="1819" w:type="dxa"/>
            <w:gridSpan w:val="2"/>
          </w:tcPr>
          <w:p w14:paraId="2A9709D4" w14:textId="5057406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22" w:type="dxa"/>
            <w:gridSpan w:val="2"/>
          </w:tcPr>
          <w:p w14:paraId="7F60D76A" w14:textId="3E4FAB6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€250 per 1000kg</w:t>
            </w:r>
          </w:p>
        </w:tc>
        <w:tc>
          <w:tcPr>
            <w:tcW w:w="1818" w:type="dxa"/>
          </w:tcPr>
          <w:p w14:paraId="4134EFB3" w14:textId="116E85E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3,152,000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6DC78FA" w14:textId="5813A45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7319C537" w14:textId="04948B0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EAFCA3D" w14:textId="51A5605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69172FC" w14:textId="77777777" w:rsidTr="00C35BE4">
        <w:tc>
          <w:tcPr>
            <w:tcW w:w="1818" w:type="dxa"/>
            <w:gridSpan w:val="2"/>
          </w:tcPr>
          <w:p w14:paraId="2ABC4213" w14:textId="506D74D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094067</w:t>
            </w:r>
          </w:p>
        </w:tc>
        <w:tc>
          <w:tcPr>
            <w:tcW w:w="1818" w:type="dxa"/>
            <w:gridSpan w:val="2"/>
          </w:tcPr>
          <w:p w14:paraId="122865C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11 10;</w:t>
            </w:r>
          </w:p>
          <w:p w14:paraId="32D4441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11 30;</w:t>
            </w:r>
          </w:p>
          <w:p w14:paraId="1444782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11 90;</w:t>
            </w:r>
          </w:p>
          <w:p w14:paraId="21C13AB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12 10;</w:t>
            </w:r>
          </w:p>
          <w:p w14:paraId="133F9465" w14:textId="0CF574B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0207 12 90</w:t>
            </w:r>
          </w:p>
        </w:tc>
        <w:tc>
          <w:tcPr>
            <w:tcW w:w="1819" w:type="dxa"/>
            <w:gridSpan w:val="2"/>
          </w:tcPr>
          <w:p w14:paraId="092C90B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3F8A5C5A" w14:textId="77777777" w:rsidR="004F724C" w:rsidRPr="00C35BE4" w:rsidRDefault="004F724C" w:rsidP="002E4596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207 11 10 –</w:t>
            </w:r>
          </w:p>
          <w:p w14:paraId="0DB90597" w14:textId="3A05CF6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€131 per 1000kg; 0207 11 30 - €149 per 1000kg; 0207 11 90 - €162 per 1000kg; 0207 12 10 - €149 per 1000kg;  0207 12 90 - €162 per 1000kg</w:t>
            </w:r>
          </w:p>
        </w:tc>
        <w:tc>
          <w:tcPr>
            <w:tcW w:w="1818" w:type="dxa"/>
          </w:tcPr>
          <w:p w14:paraId="0E18396A" w14:textId="0BF33D3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2,195,000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25F5CE4" w14:textId="0D7F94A3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F7B7850" w14:textId="7275F32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EC3549A" w14:textId="31FDF30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0C204BCF" w14:textId="77777777" w:rsidTr="00C35BE4">
        <w:tc>
          <w:tcPr>
            <w:tcW w:w="1818" w:type="dxa"/>
            <w:gridSpan w:val="2"/>
          </w:tcPr>
          <w:p w14:paraId="3CB10DB9" w14:textId="76609DD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094068</w:t>
            </w:r>
          </w:p>
        </w:tc>
        <w:tc>
          <w:tcPr>
            <w:tcW w:w="1818" w:type="dxa"/>
            <w:gridSpan w:val="2"/>
          </w:tcPr>
          <w:p w14:paraId="7393520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10;</w:t>
            </w:r>
          </w:p>
          <w:p w14:paraId="75C0027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20;</w:t>
            </w:r>
          </w:p>
          <w:p w14:paraId="622B29D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30;</w:t>
            </w:r>
          </w:p>
          <w:p w14:paraId="2CF0967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40;</w:t>
            </w:r>
          </w:p>
          <w:p w14:paraId="24C81A2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50;</w:t>
            </w:r>
          </w:p>
          <w:p w14:paraId="2BA057B6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13 60;</w:t>
            </w:r>
          </w:p>
          <w:p w14:paraId="4151992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0207 13 70;</w:t>
            </w:r>
          </w:p>
          <w:p w14:paraId="726DB50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20;</w:t>
            </w:r>
          </w:p>
          <w:p w14:paraId="75C5AB8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30;</w:t>
            </w:r>
          </w:p>
          <w:p w14:paraId="3B52FF1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40;</w:t>
            </w:r>
          </w:p>
          <w:p w14:paraId="6F685050" w14:textId="7A10D81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0207 14 60</w:t>
            </w:r>
          </w:p>
        </w:tc>
        <w:tc>
          <w:tcPr>
            <w:tcW w:w="1819" w:type="dxa"/>
            <w:gridSpan w:val="2"/>
          </w:tcPr>
          <w:p w14:paraId="0FDE12A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733FCAAA" w14:textId="77777777" w:rsidR="004F724C" w:rsidRPr="00C35BE4" w:rsidRDefault="004F724C" w:rsidP="002E4596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 xml:space="preserve">0207 13 10 -  €512 per 1000kg; 0207 13 20 - €179 per 1000kg; 0207 13 30 - €134 per 1000kg; 0207 13 40 - €93 per 1000kg; </w:t>
            </w:r>
          </w:p>
          <w:p w14:paraId="714EDEF4" w14:textId="77777777" w:rsidR="004F724C" w:rsidRPr="00C35BE4" w:rsidRDefault="004F724C" w:rsidP="002E4596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207 13 50 - €301 per 1000kg; </w:t>
            </w:r>
          </w:p>
          <w:p w14:paraId="79CC38F0" w14:textId="77777777" w:rsidR="004F724C" w:rsidRPr="00C35BE4" w:rsidRDefault="004F724C" w:rsidP="002E4596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 xml:space="preserve">0207 13 60 – </w:t>
            </w:r>
          </w:p>
          <w:p w14:paraId="2AB14A99" w14:textId="77777777" w:rsidR="004F724C" w:rsidRPr="00C35BE4" w:rsidRDefault="004F724C" w:rsidP="002E4596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€231 per 1000kg; 0207 13 70 - €504 per 1000kg; 0207 14 20 - €179 per 1000kg; 0207 14 30 - €134 per 1000kg; 0207 14 40 –</w:t>
            </w:r>
          </w:p>
          <w:p w14:paraId="557EB223" w14:textId="6E87895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€93 per 1000kg; 0207 14 60 - €231 per 1000kg</w:t>
            </w:r>
          </w:p>
        </w:tc>
        <w:tc>
          <w:tcPr>
            <w:tcW w:w="1818" w:type="dxa"/>
          </w:tcPr>
          <w:p w14:paraId="7884D342" w14:textId="60AD1D4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lastRenderedPageBreak/>
              <w:t xml:space="preserve">317,000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1AA9966C" w14:textId="6C48459D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76FC620E" w14:textId="2BA393A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B4AB576" w14:textId="3D64D5D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8E5E27B" w14:textId="77777777" w:rsidTr="00C35BE4">
        <w:tc>
          <w:tcPr>
            <w:tcW w:w="1818" w:type="dxa"/>
            <w:gridSpan w:val="2"/>
          </w:tcPr>
          <w:p w14:paraId="7137275D" w14:textId="606DA22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094069</w:t>
            </w:r>
          </w:p>
        </w:tc>
        <w:tc>
          <w:tcPr>
            <w:tcW w:w="1818" w:type="dxa"/>
            <w:gridSpan w:val="2"/>
          </w:tcPr>
          <w:p w14:paraId="6BEE113F" w14:textId="68F3943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0207 14 10</w:t>
            </w:r>
          </w:p>
        </w:tc>
        <w:tc>
          <w:tcPr>
            <w:tcW w:w="1819" w:type="dxa"/>
            <w:gridSpan w:val="2"/>
          </w:tcPr>
          <w:p w14:paraId="27188A0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73734CC2" w14:textId="6389726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€795 per 1000 kg</w:t>
            </w:r>
          </w:p>
        </w:tc>
        <w:tc>
          <w:tcPr>
            <w:tcW w:w="1818" w:type="dxa"/>
          </w:tcPr>
          <w:p w14:paraId="2954AD1B" w14:textId="2AF66EED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278,000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3081BDC0" w14:textId="4B0A3298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7C593986" w14:textId="6143C96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600D487" w14:textId="009292F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A92C0DC" w14:textId="77777777" w:rsidTr="00C35BE4">
        <w:tc>
          <w:tcPr>
            <w:tcW w:w="1818" w:type="dxa"/>
            <w:gridSpan w:val="2"/>
          </w:tcPr>
          <w:p w14:paraId="4F6533C5" w14:textId="121CF50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094410</w:t>
            </w:r>
          </w:p>
        </w:tc>
        <w:tc>
          <w:tcPr>
            <w:tcW w:w="1818" w:type="dxa"/>
            <w:gridSpan w:val="2"/>
          </w:tcPr>
          <w:p w14:paraId="7BF2066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10;</w:t>
            </w:r>
          </w:p>
          <w:p w14:paraId="0EEDA85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50;</w:t>
            </w:r>
          </w:p>
          <w:p w14:paraId="787FEB59" w14:textId="4E5F723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0207 14 70</w:t>
            </w:r>
          </w:p>
        </w:tc>
        <w:tc>
          <w:tcPr>
            <w:tcW w:w="1819" w:type="dxa"/>
            <w:gridSpan w:val="2"/>
          </w:tcPr>
          <w:p w14:paraId="5E74ACEB" w14:textId="3EAD575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3D1A8950" w14:textId="1AFC504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E12A904" w14:textId="5CA0FCC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1,969,000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6CEAC7F5" w14:textId="270D31BC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605E31D" w14:textId="4039C6E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AE69299" w14:textId="03912C7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993,000 (kg)</w:t>
            </w:r>
          </w:p>
        </w:tc>
      </w:tr>
      <w:tr w:rsidR="004F724C" w14:paraId="79C220F4" w14:textId="77777777" w:rsidTr="00C35BE4">
        <w:tc>
          <w:tcPr>
            <w:tcW w:w="1818" w:type="dxa"/>
            <w:gridSpan w:val="2"/>
          </w:tcPr>
          <w:p w14:paraId="1C9EF01B" w14:textId="7363BE2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094411</w:t>
            </w:r>
          </w:p>
        </w:tc>
        <w:tc>
          <w:tcPr>
            <w:tcW w:w="1818" w:type="dxa"/>
            <w:gridSpan w:val="2"/>
          </w:tcPr>
          <w:p w14:paraId="5483A23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10;</w:t>
            </w:r>
          </w:p>
          <w:p w14:paraId="58F3A23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50;</w:t>
            </w:r>
          </w:p>
          <w:p w14:paraId="186DEE9D" w14:textId="15A2668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0207 14 70</w:t>
            </w:r>
          </w:p>
        </w:tc>
        <w:tc>
          <w:tcPr>
            <w:tcW w:w="1819" w:type="dxa"/>
            <w:gridSpan w:val="2"/>
          </w:tcPr>
          <w:p w14:paraId="4C67B65B" w14:textId="1244276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41CB992D" w14:textId="5BA7820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AC01E34" w14:textId="44339BC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820,000 (kg)</w:t>
            </w:r>
          </w:p>
        </w:tc>
        <w:tc>
          <w:tcPr>
            <w:tcW w:w="1818" w:type="dxa"/>
          </w:tcPr>
          <w:p w14:paraId="775375F9" w14:textId="0AEB462F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7E1BD6D" w14:textId="7EF0315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A2CF510" w14:textId="5FA1E69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413,000 (kg)</w:t>
            </w:r>
          </w:p>
        </w:tc>
      </w:tr>
      <w:tr w:rsidR="004F724C" w14:paraId="3B81DC12" w14:textId="77777777" w:rsidTr="00C35BE4">
        <w:tc>
          <w:tcPr>
            <w:tcW w:w="1818" w:type="dxa"/>
            <w:gridSpan w:val="2"/>
          </w:tcPr>
          <w:p w14:paraId="64EF47EF" w14:textId="611919B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094412</w:t>
            </w:r>
          </w:p>
        </w:tc>
        <w:tc>
          <w:tcPr>
            <w:tcW w:w="1818" w:type="dxa"/>
            <w:gridSpan w:val="2"/>
          </w:tcPr>
          <w:p w14:paraId="1AFD0F1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10;</w:t>
            </w:r>
          </w:p>
          <w:p w14:paraId="7938143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50;</w:t>
            </w:r>
          </w:p>
          <w:p w14:paraId="4AA778BC" w14:textId="776C19F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0207 14 70</w:t>
            </w:r>
          </w:p>
        </w:tc>
        <w:tc>
          <w:tcPr>
            <w:tcW w:w="1819" w:type="dxa"/>
            <w:gridSpan w:val="2"/>
          </w:tcPr>
          <w:p w14:paraId="15CFA721" w14:textId="092CAAA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Thailand and Brazil</w:t>
            </w:r>
          </w:p>
        </w:tc>
        <w:tc>
          <w:tcPr>
            <w:tcW w:w="1822" w:type="dxa"/>
            <w:gridSpan w:val="2"/>
          </w:tcPr>
          <w:p w14:paraId="5A4B66DE" w14:textId="119B18F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9B6303D" w14:textId="0618945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530,000 (kg)</w:t>
            </w:r>
          </w:p>
        </w:tc>
        <w:tc>
          <w:tcPr>
            <w:tcW w:w="1818" w:type="dxa"/>
          </w:tcPr>
          <w:p w14:paraId="7D65429D" w14:textId="77FFAFAF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0B9728E" w14:textId="2703C3D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56C6C41" w14:textId="567DAF5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267,000 (kg)</w:t>
            </w:r>
          </w:p>
        </w:tc>
      </w:tr>
      <w:tr w:rsidR="004F724C" w14:paraId="686BC62A" w14:textId="77777777" w:rsidTr="00C35BE4">
        <w:tc>
          <w:tcPr>
            <w:tcW w:w="1818" w:type="dxa"/>
            <w:gridSpan w:val="2"/>
          </w:tcPr>
          <w:p w14:paraId="2C107C10" w14:textId="2EBD072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094420</w:t>
            </w:r>
          </w:p>
        </w:tc>
        <w:tc>
          <w:tcPr>
            <w:tcW w:w="1818" w:type="dxa"/>
            <w:gridSpan w:val="2"/>
          </w:tcPr>
          <w:p w14:paraId="24C76B5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0207 27 10; </w:t>
            </w:r>
          </w:p>
          <w:p w14:paraId="116E714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20;</w:t>
            </w:r>
          </w:p>
          <w:p w14:paraId="0F74461C" w14:textId="54FB935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0207 27 80</w:t>
            </w:r>
          </w:p>
        </w:tc>
        <w:tc>
          <w:tcPr>
            <w:tcW w:w="1819" w:type="dxa"/>
            <w:gridSpan w:val="2"/>
          </w:tcPr>
          <w:p w14:paraId="7AB260E8" w14:textId="5251654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283CA216" w14:textId="17A800E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922FEEF" w14:textId="2336A3A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702,000 (kg)</w:t>
            </w:r>
          </w:p>
        </w:tc>
        <w:tc>
          <w:tcPr>
            <w:tcW w:w="1818" w:type="dxa"/>
          </w:tcPr>
          <w:p w14:paraId="0E9AE19B" w14:textId="02306D4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6CDB56C" w14:textId="16DCCDB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CB5E053" w14:textId="2FCD345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354,000 (kg)</w:t>
            </w:r>
          </w:p>
        </w:tc>
      </w:tr>
      <w:tr w:rsidR="004F724C" w14:paraId="50EAAAD7" w14:textId="77777777" w:rsidTr="00C35BE4">
        <w:tc>
          <w:tcPr>
            <w:tcW w:w="1818" w:type="dxa"/>
            <w:gridSpan w:val="2"/>
          </w:tcPr>
          <w:p w14:paraId="26CD1859" w14:textId="6E5E8B7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094421</w:t>
            </w:r>
          </w:p>
        </w:tc>
        <w:tc>
          <w:tcPr>
            <w:tcW w:w="1818" w:type="dxa"/>
            <w:gridSpan w:val="2"/>
          </w:tcPr>
          <w:p w14:paraId="3C18DFC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10;</w:t>
            </w:r>
          </w:p>
          <w:p w14:paraId="214D618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20;</w:t>
            </w:r>
          </w:p>
          <w:p w14:paraId="252BCC60" w14:textId="30A2830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0207 27 80</w:t>
            </w:r>
          </w:p>
        </w:tc>
        <w:tc>
          <w:tcPr>
            <w:tcW w:w="1819" w:type="dxa"/>
            <w:gridSpan w:val="2"/>
          </w:tcPr>
          <w:p w14:paraId="1C4C41A3" w14:textId="6588A1D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Brazil</w:t>
            </w:r>
          </w:p>
        </w:tc>
        <w:tc>
          <w:tcPr>
            <w:tcW w:w="1822" w:type="dxa"/>
            <w:gridSpan w:val="2"/>
          </w:tcPr>
          <w:p w14:paraId="347EDDFC" w14:textId="45B5A53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216E93D" w14:textId="648F652D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37,000 (kg)</w:t>
            </w:r>
          </w:p>
        </w:tc>
        <w:tc>
          <w:tcPr>
            <w:tcW w:w="1818" w:type="dxa"/>
          </w:tcPr>
          <w:p w14:paraId="43FE70B9" w14:textId="6C294C68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3373F74" w14:textId="0765228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98A123E" w14:textId="4DEB3CE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19,000 (kg)</w:t>
            </w:r>
          </w:p>
        </w:tc>
      </w:tr>
      <w:tr w:rsidR="004F724C" w14:paraId="402387DA" w14:textId="77777777" w:rsidTr="00C35BE4">
        <w:tc>
          <w:tcPr>
            <w:tcW w:w="1818" w:type="dxa"/>
            <w:gridSpan w:val="2"/>
          </w:tcPr>
          <w:p w14:paraId="482DF986" w14:textId="548D822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094422</w:t>
            </w:r>
          </w:p>
        </w:tc>
        <w:tc>
          <w:tcPr>
            <w:tcW w:w="1818" w:type="dxa"/>
            <w:gridSpan w:val="2"/>
          </w:tcPr>
          <w:p w14:paraId="53C5F5A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10;</w:t>
            </w:r>
          </w:p>
          <w:p w14:paraId="6C6D839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20;</w:t>
            </w:r>
          </w:p>
          <w:p w14:paraId="26CA5F1A" w14:textId="405F4BF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0207 27 80</w:t>
            </w:r>
          </w:p>
        </w:tc>
        <w:tc>
          <w:tcPr>
            <w:tcW w:w="1819" w:type="dxa"/>
            <w:gridSpan w:val="2"/>
          </w:tcPr>
          <w:p w14:paraId="3CAF1E9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253679C1" w14:textId="22F14D0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35E9993C" w14:textId="1E2484F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>411,000 (kg)</w:t>
            </w:r>
          </w:p>
        </w:tc>
        <w:tc>
          <w:tcPr>
            <w:tcW w:w="1818" w:type="dxa"/>
          </w:tcPr>
          <w:p w14:paraId="5DA86E82" w14:textId="7A0D005E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1A457A8" w14:textId="5FD408C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8C3871F" w14:textId="646203E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207,000 (kg)</w:t>
            </w:r>
          </w:p>
        </w:tc>
      </w:tr>
      <w:tr w:rsidR="004F724C" w14:paraId="59D7C14A" w14:textId="77777777" w:rsidTr="00C35BE4">
        <w:tc>
          <w:tcPr>
            <w:tcW w:w="1818" w:type="dxa"/>
            <w:gridSpan w:val="2"/>
          </w:tcPr>
          <w:p w14:paraId="26D86B5D" w14:textId="1F3D6D1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094211</w:t>
            </w:r>
          </w:p>
        </w:tc>
        <w:tc>
          <w:tcPr>
            <w:tcW w:w="1818" w:type="dxa"/>
            <w:gridSpan w:val="2"/>
          </w:tcPr>
          <w:p w14:paraId="579B8C9A" w14:textId="128E1A7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0210 99 39</w:t>
            </w:r>
          </w:p>
        </w:tc>
        <w:tc>
          <w:tcPr>
            <w:tcW w:w="1819" w:type="dxa"/>
            <w:gridSpan w:val="2"/>
          </w:tcPr>
          <w:p w14:paraId="056DC42B" w14:textId="70991EC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5F0B5F64" w14:textId="3D3F1EF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15.4%</w:t>
            </w:r>
          </w:p>
        </w:tc>
        <w:tc>
          <w:tcPr>
            <w:tcW w:w="1818" w:type="dxa"/>
          </w:tcPr>
          <w:p w14:paraId="52575AE4" w14:textId="399500F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40,877,000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C46B551" w14:textId="2452E5E3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FA6D21F" w14:textId="1B4A0D5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DD7C61A" w14:textId="02EF3860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2EAE1EFD" w14:textId="77777777" w:rsidTr="00C35BE4">
        <w:tc>
          <w:tcPr>
            <w:tcW w:w="1818" w:type="dxa"/>
            <w:gridSpan w:val="2"/>
          </w:tcPr>
          <w:p w14:paraId="5C2C57D9" w14:textId="2E5265F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094212</w:t>
            </w:r>
          </w:p>
        </w:tc>
        <w:tc>
          <w:tcPr>
            <w:tcW w:w="1818" w:type="dxa"/>
            <w:gridSpan w:val="2"/>
          </w:tcPr>
          <w:p w14:paraId="2C331672" w14:textId="2A1E52D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0210 99 39</w:t>
            </w:r>
          </w:p>
        </w:tc>
        <w:tc>
          <w:tcPr>
            <w:tcW w:w="1819" w:type="dxa"/>
            <w:gridSpan w:val="2"/>
          </w:tcPr>
          <w:p w14:paraId="3EF0DB7F" w14:textId="685D66C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392166F0" w14:textId="623D14F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15.4%</w:t>
            </w:r>
          </w:p>
        </w:tc>
        <w:tc>
          <w:tcPr>
            <w:tcW w:w="1818" w:type="dxa"/>
          </w:tcPr>
          <w:p w14:paraId="5176C9D2" w14:textId="5C595F4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24,225,000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52965D0" w14:textId="6BA91F0D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033C550" w14:textId="5219240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D25655A" w14:textId="298795A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B60AF5C" w14:textId="77777777" w:rsidTr="00C35BE4">
        <w:tc>
          <w:tcPr>
            <w:tcW w:w="1818" w:type="dxa"/>
            <w:gridSpan w:val="2"/>
          </w:tcPr>
          <w:p w14:paraId="1FF15B60" w14:textId="5186011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094213</w:t>
            </w:r>
          </w:p>
        </w:tc>
        <w:tc>
          <w:tcPr>
            <w:tcW w:w="1818" w:type="dxa"/>
            <w:gridSpan w:val="2"/>
          </w:tcPr>
          <w:p w14:paraId="094B3FF4" w14:textId="1CE490C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0210 99 39</w:t>
            </w:r>
          </w:p>
        </w:tc>
        <w:tc>
          <w:tcPr>
            <w:tcW w:w="1819" w:type="dxa"/>
            <w:gridSpan w:val="2"/>
          </w:tcPr>
          <w:p w14:paraId="26E13175" w14:textId="07929F0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Brazil or Thailand</w:t>
            </w:r>
          </w:p>
        </w:tc>
        <w:tc>
          <w:tcPr>
            <w:tcW w:w="1822" w:type="dxa"/>
            <w:gridSpan w:val="2"/>
          </w:tcPr>
          <w:p w14:paraId="283329BA" w14:textId="1EEA76C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15.4%</w:t>
            </w:r>
          </w:p>
        </w:tc>
        <w:tc>
          <w:tcPr>
            <w:tcW w:w="1818" w:type="dxa"/>
          </w:tcPr>
          <w:p w14:paraId="4DD47E57" w14:textId="23DB777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6BFFAB2A" w14:textId="35834C3A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4A56691C" w14:textId="09101CC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00B44F0" w14:textId="4A2D7BC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8776E07" w14:textId="77777777" w:rsidTr="00C35BE4">
        <w:tc>
          <w:tcPr>
            <w:tcW w:w="1818" w:type="dxa"/>
            <w:gridSpan w:val="2"/>
          </w:tcPr>
          <w:p w14:paraId="2438DEE7" w14:textId="4DF2479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094590</w:t>
            </w:r>
          </w:p>
        </w:tc>
        <w:tc>
          <w:tcPr>
            <w:tcW w:w="1818" w:type="dxa"/>
            <w:gridSpan w:val="2"/>
          </w:tcPr>
          <w:p w14:paraId="34CC0D59" w14:textId="62B0BAC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0402 10 19</w:t>
            </w:r>
          </w:p>
        </w:tc>
        <w:tc>
          <w:tcPr>
            <w:tcW w:w="1819" w:type="dxa"/>
            <w:gridSpan w:val="2"/>
          </w:tcPr>
          <w:p w14:paraId="1328E979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23918E24" w14:textId="30FA3F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€47.50 per 100kg</w:t>
            </w:r>
          </w:p>
        </w:tc>
        <w:tc>
          <w:tcPr>
            <w:tcW w:w="1818" w:type="dxa"/>
          </w:tcPr>
          <w:p w14:paraId="2206C3FC" w14:textId="0B53CE59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1,000 (kg)</w:t>
            </w:r>
          </w:p>
        </w:tc>
        <w:tc>
          <w:tcPr>
            <w:tcW w:w="1818" w:type="dxa"/>
          </w:tcPr>
          <w:p w14:paraId="78996A44" w14:textId="291FD02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08EBD19" w14:textId="448114E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EF92E70" w14:textId="270BA64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5BC98210" w14:textId="77777777" w:rsidTr="00C35BE4">
        <w:tc>
          <w:tcPr>
            <w:tcW w:w="1818" w:type="dxa"/>
            <w:gridSpan w:val="2"/>
          </w:tcPr>
          <w:p w14:paraId="33289E81" w14:textId="04F5D84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094195</w:t>
            </w:r>
          </w:p>
        </w:tc>
        <w:tc>
          <w:tcPr>
            <w:tcW w:w="1818" w:type="dxa"/>
            <w:gridSpan w:val="2"/>
          </w:tcPr>
          <w:p w14:paraId="66767B92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0405 10 11;</w:t>
            </w:r>
          </w:p>
          <w:p w14:paraId="6A6F8C3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0405 10 19;</w:t>
            </w:r>
          </w:p>
          <w:p w14:paraId="38558AD0" w14:textId="5462332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0405 10 30</w:t>
            </w:r>
          </w:p>
        </w:tc>
        <w:tc>
          <w:tcPr>
            <w:tcW w:w="1819" w:type="dxa"/>
            <w:gridSpan w:val="2"/>
          </w:tcPr>
          <w:p w14:paraId="44BB2022" w14:textId="56523D7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New Zealand</w:t>
            </w:r>
          </w:p>
        </w:tc>
        <w:tc>
          <w:tcPr>
            <w:tcW w:w="1822" w:type="dxa"/>
            <w:gridSpan w:val="2"/>
          </w:tcPr>
          <w:p w14:paraId="59CC98A2" w14:textId="2C0C91D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€70 per 100kg</w:t>
            </w:r>
          </w:p>
        </w:tc>
        <w:tc>
          <w:tcPr>
            <w:tcW w:w="1818" w:type="dxa"/>
          </w:tcPr>
          <w:p w14:paraId="1908685A" w14:textId="7944956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27,516,000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29814F1" w14:textId="5723E974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F684FFF" w14:textId="17BFF5F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FD1B995" w14:textId="3A4BAAA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13,871,000 (kg)</w:t>
            </w:r>
          </w:p>
        </w:tc>
      </w:tr>
      <w:tr w:rsidR="004F724C" w14:paraId="58C917B9" w14:textId="77777777" w:rsidTr="00C35BE4">
        <w:tc>
          <w:tcPr>
            <w:tcW w:w="1818" w:type="dxa"/>
            <w:gridSpan w:val="2"/>
          </w:tcPr>
          <w:p w14:paraId="1A357CDE" w14:textId="03DE525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094595</w:t>
            </w:r>
          </w:p>
        </w:tc>
        <w:tc>
          <w:tcPr>
            <w:tcW w:w="1818" w:type="dxa"/>
            <w:gridSpan w:val="2"/>
          </w:tcPr>
          <w:p w14:paraId="1104046D" w14:textId="0309714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0406 90 21</w:t>
            </w:r>
          </w:p>
        </w:tc>
        <w:tc>
          <w:tcPr>
            <w:tcW w:w="1819" w:type="dxa"/>
            <w:gridSpan w:val="2"/>
          </w:tcPr>
          <w:p w14:paraId="622A90C7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16011190" w14:textId="1C4B87F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€21 per 100kg</w:t>
            </w:r>
          </w:p>
        </w:tc>
        <w:tc>
          <w:tcPr>
            <w:tcW w:w="1818" w:type="dxa"/>
          </w:tcPr>
          <w:p w14:paraId="420B9109" w14:textId="18AABF2F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64,000 (kg)</w:t>
            </w:r>
          </w:p>
        </w:tc>
        <w:tc>
          <w:tcPr>
            <w:tcW w:w="1818" w:type="dxa"/>
          </w:tcPr>
          <w:p w14:paraId="50C7EA4C" w14:textId="69753302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0745242" w14:textId="5032B1C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9846FFD" w14:textId="43DA5E1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0C911EEE" w14:textId="77777777" w:rsidTr="00C35BE4">
        <w:tc>
          <w:tcPr>
            <w:tcW w:w="1818" w:type="dxa"/>
            <w:gridSpan w:val="2"/>
          </w:tcPr>
          <w:p w14:paraId="0A39D29C" w14:textId="2B590A9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094514</w:t>
            </w:r>
          </w:p>
        </w:tc>
        <w:tc>
          <w:tcPr>
            <w:tcW w:w="1818" w:type="dxa"/>
            <w:gridSpan w:val="2"/>
          </w:tcPr>
          <w:p w14:paraId="675164AA" w14:textId="11F872C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0406 90 21</w:t>
            </w:r>
          </w:p>
        </w:tc>
        <w:tc>
          <w:tcPr>
            <w:tcW w:w="1819" w:type="dxa"/>
            <w:gridSpan w:val="2"/>
          </w:tcPr>
          <w:p w14:paraId="388FBE3A" w14:textId="035875B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New Zealand</w:t>
            </w:r>
          </w:p>
        </w:tc>
        <w:tc>
          <w:tcPr>
            <w:tcW w:w="1822" w:type="dxa"/>
            <w:gridSpan w:val="2"/>
          </w:tcPr>
          <w:p w14:paraId="7D818332" w14:textId="73A9C30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€17.06 per 100kg</w:t>
            </w:r>
          </w:p>
        </w:tc>
        <w:tc>
          <w:tcPr>
            <w:tcW w:w="1818" w:type="dxa"/>
          </w:tcPr>
          <w:p w14:paraId="6C9303FB" w14:textId="52AAD40E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2,639,000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F0CA6E6" w14:textId="7E95FD11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36BA2FF" w14:textId="5B1A692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358B128" w14:textId="1F4150F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1,330,000 (kg)</w:t>
            </w:r>
          </w:p>
        </w:tc>
      </w:tr>
      <w:tr w:rsidR="004F724C" w14:paraId="241B1A30" w14:textId="77777777" w:rsidTr="00C35BE4">
        <w:tc>
          <w:tcPr>
            <w:tcW w:w="1818" w:type="dxa"/>
            <w:gridSpan w:val="2"/>
          </w:tcPr>
          <w:p w14:paraId="3CAC4B2E" w14:textId="27CCE6D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094513</w:t>
            </w:r>
          </w:p>
        </w:tc>
        <w:tc>
          <w:tcPr>
            <w:tcW w:w="1818" w:type="dxa"/>
            <w:gridSpan w:val="2"/>
          </w:tcPr>
          <w:p w14:paraId="38CCE546" w14:textId="7AC13D7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0406 90 21</w:t>
            </w:r>
          </w:p>
        </w:tc>
        <w:tc>
          <w:tcPr>
            <w:tcW w:w="1819" w:type="dxa"/>
            <w:gridSpan w:val="2"/>
          </w:tcPr>
          <w:p w14:paraId="278485CC" w14:textId="625F08B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Canada</w:t>
            </w:r>
          </w:p>
        </w:tc>
        <w:tc>
          <w:tcPr>
            <w:tcW w:w="1822" w:type="dxa"/>
            <w:gridSpan w:val="2"/>
          </w:tcPr>
          <w:p w14:paraId="220DB502" w14:textId="72DF420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€13.5 per 100kg</w:t>
            </w:r>
          </w:p>
        </w:tc>
        <w:tc>
          <w:tcPr>
            <w:tcW w:w="1818" w:type="dxa"/>
          </w:tcPr>
          <w:p w14:paraId="02E5D5A9" w14:textId="79F5F58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4,000,000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46427642" w14:textId="6BD9A30B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7EBF8EDA" w14:textId="1750DD3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5D83FFA" w14:textId="1442BF4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562C14E" w14:textId="77777777" w:rsidTr="00C35BE4">
        <w:tc>
          <w:tcPr>
            <w:tcW w:w="1818" w:type="dxa"/>
            <w:gridSpan w:val="2"/>
          </w:tcPr>
          <w:p w14:paraId="6E2A548E" w14:textId="5FB0C0C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094015</w:t>
            </w:r>
          </w:p>
        </w:tc>
        <w:tc>
          <w:tcPr>
            <w:tcW w:w="1818" w:type="dxa"/>
            <w:gridSpan w:val="2"/>
          </w:tcPr>
          <w:p w14:paraId="1AE0CF7D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0407 00 30</w:t>
            </w:r>
          </w:p>
          <w:p w14:paraId="68FAB010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  <w:gridSpan w:val="2"/>
          </w:tcPr>
          <w:p w14:paraId="744145F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072684CE" w14:textId="3D84BA8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€152 per 1000kg</w:t>
            </w:r>
          </w:p>
        </w:tc>
        <w:tc>
          <w:tcPr>
            <w:tcW w:w="1818" w:type="dxa"/>
          </w:tcPr>
          <w:p w14:paraId="6BC18569" w14:textId="27F5089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20,331,000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A27FE48" w14:textId="7E575521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6B531B25" w14:textId="7769CFB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6E45588B" w14:textId="3153967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6CBB495" w14:textId="77777777" w:rsidTr="00C35BE4">
        <w:tc>
          <w:tcPr>
            <w:tcW w:w="1818" w:type="dxa"/>
            <w:gridSpan w:val="2"/>
          </w:tcPr>
          <w:p w14:paraId="6EC2BA89" w14:textId="6EC1645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094105</w:t>
            </w:r>
          </w:p>
        </w:tc>
        <w:tc>
          <w:tcPr>
            <w:tcW w:w="1818" w:type="dxa"/>
            <w:gridSpan w:val="2"/>
          </w:tcPr>
          <w:p w14:paraId="3F7B0298" w14:textId="0C3283F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0703 20 00</w:t>
            </w:r>
          </w:p>
        </w:tc>
        <w:tc>
          <w:tcPr>
            <w:tcW w:w="1819" w:type="dxa"/>
            <w:gridSpan w:val="2"/>
          </w:tcPr>
          <w:p w14:paraId="6D1F5F8D" w14:textId="08FE77D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1822" w:type="dxa"/>
            <w:gridSpan w:val="2"/>
          </w:tcPr>
          <w:p w14:paraId="67A1985C" w14:textId="2547973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1818" w:type="dxa"/>
          </w:tcPr>
          <w:p w14:paraId="3D5EF03E" w14:textId="46820B3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7,669,000 (kg)</w:t>
            </w:r>
          </w:p>
        </w:tc>
        <w:tc>
          <w:tcPr>
            <w:tcW w:w="1818" w:type="dxa"/>
          </w:tcPr>
          <w:p w14:paraId="7E3346CC" w14:textId="05F4900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June</w:t>
            </w:r>
          </w:p>
        </w:tc>
        <w:tc>
          <w:tcPr>
            <w:tcW w:w="1818" w:type="dxa"/>
          </w:tcPr>
          <w:p w14:paraId="102FFCDE" w14:textId="1246109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May</w:t>
            </w:r>
          </w:p>
        </w:tc>
        <w:tc>
          <w:tcPr>
            <w:tcW w:w="1819" w:type="dxa"/>
          </w:tcPr>
          <w:p w14:paraId="1C0494C3" w14:textId="24F8607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5B03919" w14:textId="77777777" w:rsidTr="00C35BE4">
        <w:tc>
          <w:tcPr>
            <w:tcW w:w="1818" w:type="dxa"/>
            <w:gridSpan w:val="2"/>
          </w:tcPr>
          <w:p w14:paraId="3B937867" w14:textId="679920E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094106</w:t>
            </w:r>
          </w:p>
        </w:tc>
        <w:tc>
          <w:tcPr>
            <w:tcW w:w="1818" w:type="dxa"/>
            <w:gridSpan w:val="2"/>
          </w:tcPr>
          <w:p w14:paraId="237EE322" w14:textId="7890F55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0703 20 00</w:t>
            </w:r>
          </w:p>
        </w:tc>
        <w:tc>
          <w:tcPr>
            <w:tcW w:w="1819" w:type="dxa"/>
            <w:gridSpan w:val="2"/>
          </w:tcPr>
          <w:p w14:paraId="55DC4F6A" w14:textId="6C2020B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Countries other than China</w:t>
            </w:r>
          </w:p>
        </w:tc>
        <w:tc>
          <w:tcPr>
            <w:tcW w:w="1822" w:type="dxa"/>
            <w:gridSpan w:val="2"/>
          </w:tcPr>
          <w:p w14:paraId="7FDF7AF5" w14:textId="27948CF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1818" w:type="dxa"/>
          </w:tcPr>
          <w:p w14:paraId="3B7D06F5" w14:textId="08F089EB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2,312,000 (kg)</w:t>
            </w:r>
          </w:p>
        </w:tc>
        <w:tc>
          <w:tcPr>
            <w:tcW w:w="1818" w:type="dxa"/>
          </w:tcPr>
          <w:p w14:paraId="4680CBE1" w14:textId="0EE7B9F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June</w:t>
            </w:r>
          </w:p>
        </w:tc>
        <w:tc>
          <w:tcPr>
            <w:tcW w:w="1818" w:type="dxa"/>
          </w:tcPr>
          <w:p w14:paraId="561A5FA3" w14:textId="6AD5F80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May</w:t>
            </w:r>
          </w:p>
        </w:tc>
        <w:tc>
          <w:tcPr>
            <w:tcW w:w="1819" w:type="dxa"/>
          </w:tcPr>
          <w:p w14:paraId="4CD3D571" w14:textId="2D99AA7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DAD220B" w14:textId="77777777" w:rsidTr="00C35BE4">
        <w:tc>
          <w:tcPr>
            <w:tcW w:w="1818" w:type="dxa"/>
            <w:gridSpan w:val="2"/>
          </w:tcPr>
          <w:p w14:paraId="626F6453" w14:textId="7B2E7E3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094123</w:t>
            </w:r>
          </w:p>
        </w:tc>
        <w:tc>
          <w:tcPr>
            <w:tcW w:w="1818" w:type="dxa"/>
            <w:gridSpan w:val="2"/>
          </w:tcPr>
          <w:p w14:paraId="6668AF99" w14:textId="41ACC0A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1001 99 00</w:t>
            </w:r>
          </w:p>
        </w:tc>
        <w:tc>
          <w:tcPr>
            <w:tcW w:w="1819" w:type="dxa"/>
            <w:gridSpan w:val="2"/>
          </w:tcPr>
          <w:p w14:paraId="59256C8D" w14:textId="1B68656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22" w:type="dxa"/>
            <w:gridSpan w:val="2"/>
          </w:tcPr>
          <w:p w14:paraId="0BC2539D" w14:textId="0F07990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€12 per 1000kg</w:t>
            </w:r>
          </w:p>
        </w:tc>
        <w:tc>
          <w:tcPr>
            <w:tcW w:w="1818" w:type="dxa"/>
          </w:tcPr>
          <w:p w14:paraId="390E6136" w14:textId="3186959C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57,000 (kg)</w:t>
            </w:r>
          </w:p>
        </w:tc>
        <w:tc>
          <w:tcPr>
            <w:tcW w:w="1818" w:type="dxa"/>
          </w:tcPr>
          <w:p w14:paraId="77B430C7" w14:textId="13264303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6C02C2A" w14:textId="3DE58C8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56B3A6D" w14:textId="2A4DDB7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43,000 (kg)</w:t>
            </w:r>
          </w:p>
        </w:tc>
      </w:tr>
      <w:tr w:rsidR="004F724C" w14:paraId="652C8B9D" w14:textId="77777777" w:rsidTr="00C35BE4">
        <w:tc>
          <w:tcPr>
            <w:tcW w:w="1818" w:type="dxa"/>
            <w:gridSpan w:val="2"/>
          </w:tcPr>
          <w:p w14:paraId="0A2EF0F4" w14:textId="07E9EAD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094124</w:t>
            </w:r>
          </w:p>
        </w:tc>
        <w:tc>
          <w:tcPr>
            <w:tcW w:w="1818" w:type="dxa"/>
            <w:gridSpan w:val="2"/>
          </w:tcPr>
          <w:p w14:paraId="45DE649B" w14:textId="33E39FF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1001 99 00</w:t>
            </w:r>
          </w:p>
        </w:tc>
        <w:tc>
          <w:tcPr>
            <w:tcW w:w="1819" w:type="dxa"/>
            <w:gridSpan w:val="2"/>
          </w:tcPr>
          <w:p w14:paraId="7FC66F56" w14:textId="3E7D6AE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Canada</w:t>
            </w:r>
          </w:p>
        </w:tc>
        <w:tc>
          <w:tcPr>
            <w:tcW w:w="1822" w:type="dxa"/>
            <w:gridSpan w:val="2"/>
          </w:tcPr>
          <w:p w14:paraId="7AAA3F0F" w14:textId="6C79F58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€12 per 1000kg</w:t>
            </w:r>
          </w:p>
        </w:tc>
        <w:tc>
          <w:tcPr>
            <w:tcW w:w="1818" w:type="dxa"/>
          </w:tcPr>
          <w:p w14:paraId="7042165C" w14:textId="1DCD3A4D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37,390,000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3260C7A0" w14:textId="654251FE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5D716DF" w14:textId="3C507C0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795495E" w14:textId="76B3E572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28,375,000 (kg)</w:t>
            </w:r>
          </w:p>
        </w:tc>
      </w:tr>
      <w:tr w:rsidR="004F724C" w14:paraId="4CE348BC" w14:textId="77777777" w:rsidTr="00C35BE4">
        <w:tc>
          <w:tcPr>
            <w:tcW w:w="1818" w:type="dxa"/>
            <w:gridSpan w:val="2"/>
          </w:tcPr>
          <w:p w14:paraId="5C48A416" w14:textId="6E7647B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094125</w:t>
            </w:r>
          </w:p>
        </w:tc>
        <w:tc>
          <w:tcPr>
            <w:tcW w:w="1818" w:type="dxa"/>
            <w:gridSpan w:val="2"/>
          </w:tcPr>
          <w:p w14:paraId="69CBDA20" w14:textId="4AAB0B4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1001 99 00</w:t>
            </w:r>
          </w:p>
        </w:tc>
        <w:tc>
          <w:tcPr>
            <w:tcW w:w="1819" w:type="dxa"/>
            <w:gridSpan w:val="2"/>
          </w:tcPr>
          <w:p w14:paraId="4C7BDA50" w14:textId="1EDC99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USA or Canada</w:t>
            </w:r>
          </w:p>
        </w:tc>
        <w:tc>
          <w:tcPr>
            <w:tcW w:w="1822" w:type="dxa"/>
            <w:gridSpan w:val="2"/>
          </w:tcPr>
          <w:p w14:paraId="4672FCFD" w14:textId="0FEA736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€12 per 1000kg</w:t>
            </w:r>
          </w:p>
        </w:tc>
        <w:tc>
          <w:tcPr>
            <w:tcW w:w="1818" w:type="dxa"/>
          </w:tcPr>
          <w:p w14:paraId="44604C27" w14:textId="30593086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85,935,000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3D5650A1" w14:textId="68A747D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3600FE0" w14:textId="747AED2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74DC09F" w14:textId="2AE99F6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65,216,000 (kg)</w:t>
            </w:r>
          </w:p>
        </w:tc>
      </w:tr>
      <w:tr w:rsidR="004F724C" w14:paraId="06F86958" w14:textId="77777777" w:rsidTr="00C35BE4">
        <w:tc>
          <w:tcPr>
            <w:tcW w:w="1818" w:type="dxa"/>
            <w:gridSpan w:val="2"/>
          </w:tcPr>
          <w:p w14:paraId="0AEF4EF9" w14:textId="5F960EE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094126</w:t>
            </w:r>
          </w:p>
        </w:tc>
        <w:tc>
          <w:tcPr>
            <w:tcW w:w="1818" w:type="dxa"/>
            <w:gridSpan w:val="2"/>
          </w:tcPr>
          <w:p w14:paraId="19B55DFB" w14:textId="1AC6D33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1003 00</w:t>
            </w:r>
          </w:p>
        </w:tc>
        <w:tc>
          <w:tcPr>
            <w:tcW w:w="1819" w:type="dxa"/>
            <w:gridSpan w:val="2"/>
          </w:tcPr>
          <w:p w14:paraId="5DE3308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6FC8F29F" w14:textId="58A1C54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€16 per 1000kg</w:t>
            </w:r>
          </w:p>
        </w:tc>
        <w:tc>
          <w:tcPr>
            <w:tcW w:w="1818" w:type="dxa"/>
          </w:tcPr>
          <w:p w14:paraId="0B10A039" w14:textId="511984D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293,000 (kg)</w:t>
            </w:r>
          </w:p>
        </w:tc>
        <w:tc>
          <w:tcPr>
            <w:tcW w:w="1818" w:type="dxa"/>
          </w:tcPr>
          <w:p w14:paraId="17DF51E6" w14:textId="5B09FC5A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D5597F4" w14:textId="2922F72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07B35CB6" w14:textId="3D6FEFE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222,000 (kg)</w:t>
            </w:r>
          </w:p>
        </w:tc>
      </w:tr>
      <w:tr w:rsidR="004F724C" w14:paraId="7B0772B7" w14:textId="77777777" w:rsidTr="00C35BE4">
        <w:tc>
          <w:tcPr>
            <w:tcW w:w="1818" w:type="dxa"/>
            <w:gridSpan w:val="2"/>
          </w:tcPr>
          <w:p w14:paraId="6F7B3A0A" w14:textId="0A524F6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094131</w:t>
            </w:r>
          </w:p>
        </w:tc>
        <w:tc>
          <w:tcPr>
            <w:tcW w:w="1818" w:type="dxa"/>
            <w:gridSpan w:val="2"/>
          </w:tcPr>
          <w:p w14:paraId="12BBD80A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1005 10 90;</w:t>
            </w:r>
          </w:p>
          <w:p w14:paraId="656E792F" w14:textId="4B5BBA0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1005 90 00</w:t>
            </w:r>
          </w:p>
        </w:tc>
        <w:tc>
          <w:tcPr>
            <w:tcW w:w="1819" w:type="dxa"/>
            <w:gridSpan w:val="2"/>
          </w:tcPr>
          <w:p w14:paraId="5A2BDB1C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5F81B59C" w14:textId="18FC291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E2105DB" w14:textId="1CC1E21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8,774,000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3EA506B" w14:textId="550BCB7F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F1BD2A3" w14:textId="408AAEF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96CB925" w14:textId="2367F04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6,659,000 (kg)</w:t>
            </w:r>
          </w:p>
        </w:tc>
      </w:tr>
      <w:tr w:rsidR="004F724C" w14:paraId="79D5F530" w14:textId="77777777" w:rsidTr="00C35BE4">
        <w:tc>
          <w:tcPr>
            <w:tcW w:w="1818" w:type="dxa"/>
            <w:gridSpan w:val="2"/>
          </w:tcPr>
          <w:p w14:paraId="445108A9" w14:textId="657ADCB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094148</w:t>
            </w:r>
          </w:p>
        </w:tc>
        <w:tc>
          <w:tcPr>
            <w:tcW w:w="1818" w:type="dxa"/>
            <w:gridSpan w:val="2"/>
          </w:tcPr>
          <w:p w14:paraId="73C622B8" w14:textId="3572466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1006 20</w:t>
            </w:r>
          </w:p>
        </w:tc>
        <w:tc>
          <w:tcPr>
            <w:tcW w:w="1819" w:type="dxa"/>
            <w:gridSpan w:val="2"/>
          </w:tcPr>
          <w:p w14:paraId="132ED93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074EF975" w14:textId="7C03A2C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15%</w:t>
            </w:r>
          </w:p>
        </w:tc>
        <w:tc>
          <w:tcPr>
            <w:tcW w:w="1818" w:type="dxa"/>
          </w:tcPr>
          <w:p w14:paraId="7BC4AA02" w14:textId="328973F5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218,000 (kg)</w:t>
            </w:r>
          </w:p>
        </w:tc>
        <w:tc>
          <w:tcPr>
            <w:tcW w:w="1818" w:type="dxa"/>
          </w:tcPr>
          <w:p w14:paraId="42BB0AE2" w14:textId="5E323D9E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C9D5932" w14:textId="4872B86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B738584" w14:textId="741937B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55,000 (kg)</w:t>
            </w:r>
          </w:p>
        </w:tc>
      </w:tr>
      <w:tr w:rsidR="004F724C" w14:paraId="0AE67E4C" w14:textId="77777777" w:rsidTr="00C35BE4">
        <w:tc>
          <w:tcPr>
            <w:tcW w:w="1818" w:type="dxa"/>
            <w:gridSpan w:val="2"/>
          </w:tcPr>
          <w:p w14:paraId="6D96BCBF" w14:textId="067C0BD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094127</w:t>
            </w:r>
          </w:p>
        </w:tc>
        <w:tc>
          <w:tcPr>
            <w:tcW w:w="1818" w:type="dxa"/>
            <w:gridSpan w:val="2"/>
          </w:tcPr>
          <w:p w14:paraId="4AD3CD18" w14:textId="5FDF7B0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3A6FE62A" w14:textId="1B802E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22" w:type="dxa"/>
            <w:gridSpan w:val="2"/>
          </w:tcPr>
          <w:p w14:paraId="71DDA7EE" w14:textId="1F833A1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F804B06" w14:textId="08573F7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21,272,000 (kg)</w:t>
            </w:r>
          </w:p>
        </w:tc>
        <w:tc>
          <w:tcPr>
            <w:tcW w:w="1818" w:type="dxa"/>
          </w:tcPr>
          <w:p w14:paraId="57CAFEDE" w14:textId="1629C4C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21A074C0" w14:textId="5B6E7090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3ABA505" w14:textId="36E12A9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16,143,000 (kg)</w:t>
            </w:r>
          </w:p>
        </w:tc>
      </w:tr>
      <w:tr w:rsidR="004F724C" w14:paraId="58AD1648" w14:textId="77777777" w:rsidTr="00C35BE4">
        <w:tc>
          <w:tcPr>
            <w:tcW w:w="1818" w:type="dxa"/>
            <w:gridSpan w:val="2"/>
          </w:tcPr>
          <w:p w14:paraId="1323B85C" w14:textId="772BBA5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094128</w:t>
            </w:r>
          </w:p>
        </w:tc>
        <w:tc>
          <w:tcPr>
            <w:tcW w:w="1818" w:type="dxa"/>
            <w:gridSpan w:val="2"/>
          </w:tcPr>
          <w:p w14:paraId="5C646B4D" w14:textId="6399AE5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13754690" w14:textId="19C24C1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1520B0C5" w14:textId="4DEE24A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22A40B9" w14:textId="44014F7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3,876,000 (kg)</w:t>
            </w:r>
          </w:p>
        </w:tc>
        <w:tc>
          <w:tcPr>
            <w:tcW w:w="1818" w:type="dxa"/>
          </w:tcPr>
          <w:p w14:paraId="4A01B3CD" w14:textId="015293E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E5B9AF6" w14:textId="5800A83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5B54A0E3" w14:textId="2C41E84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1,938,000 (kg)</w:t>
            </w:r>
          </w:p>
        </w:tc>
      </w:tr>
      <w:tr w:rsidR="004F724C" w14:paraId="5D71263A" w14:textId="77777777" w:rsidTr="00C35BE4">
        <w:tc>
          <w:tcPr>
            <w:tcW w:w="1818" w:type="dxa"/>
            <w:gridSpan w:val="2"/>
          </w:tcPr>
          <w:p w14:paraId="5CD0A552" w14:textId="7779984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094129</w:t>
            </w:r>
          </w:p>
        </w:tc>
        <w:tc>
          <w:tcPr>
            <w:tcW w:w="1818" w:type="dxa"/>
            <w:gridSpan w:val="2"/>
          </w:tcPr>
          <w:p w14:paraId="4B631407" w14:textId="0ED2DDF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33043732" w14:textId="4A9B0DC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Australia</w:t>
            </w:r>
          </w:p>
        </w:tc>
        <w:tc>
          <w:tcPr>
            <w:tcW w:w="1822" w:type="dxa"/>
            <w:gridSpan w:val="2"/>
          </w:tcPr>
          <w:p w14:paraId="43C64D29" w14:textId="396D319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98AE920" w14:textId="2D151A1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835,000 (kg)</w:t>
            </w:r>
          </w:p>
        </w:tc>
        <w:tc>
          <w:tcPr>
            <w:tcW w:w="1818" w:type="dxa"/>
          </w:tcPr>
          <w:p w14:paraId="511E3230" w14:textId="1D96DE31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E7832CF" w14:textId="3FD6BE9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441DABC" w14:textId="2C5B6B72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47A79CDF" w14:textId="77777777" w:rsidTr="00C35BE4">
        <w:tc>
          <w:tcPr>
            <w:tcW w:w="1818" w:type="dxa"/>
            <w:gridSpan w:val="2"/>
          </w:tcPr>
          <w:p w14:paraId="38D853CC" w14:textId="4A35C92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094130</w:t>
            </w:r>
          </w:p>
        </w:tc>
        <w:tc>
          <w:tcPr>
            <w:tcW w:w="1818" w:type="dxa"/>
            <w:gridSpan w:val="2"/>
          </w:tcPr>
          <w:p w14:paraId="5E137C05" w14:textId="0C72EE1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2C89AD86" w14:textId="30245A5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USA, Thailand and Australia</w:t>
            </w:r>
          </w:p>
        </w:tc>
        <w:tc>
          <w:tcPr>
            <w:tcW w:w="1822" w:type="dxa"/>
            <w:gridSpan w:val="2"/>
          </w:tcPr>
          <w:p w14:paraId="38D2C220" w14:textId="7DAABD1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086E144E" w14:textId="1A24A3AD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286,000 (kg)</w:t>
            </w:r>
          </w:p>
        </w:tc>
        <w:tc>
          <w:tcPr>
            <w:tcW w:w="1818" w:type="dxa"/>
          </w:tcPr>
          <w:p w14:paraId="020D9D2D" w14:textId="0AA7DD9F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F537A99" w14:textId="64EDD1F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209322B7" w14:textId="129CA2D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49FB86E" w14:textId="77777777" w:rsidTr="00C35BE4">
        <w:tc>
          <w:tcPr>
            <w:tcW w:w="1818" w:type="dxa"/>
            <w:gridSpan w:val="2"/>
          </w:tcPr>
          <w:p w14:paraId="23AF8ED9" w14:textId="1E20994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094112</w:t>
            </w:r>
          </w:p>
        </w:tc>
        <w:tc>
          <w:tcPr>
            <w:tcW w:w="1818" w:type="dxa"/>
            <w:gridSpan w:val="2"/>
          </w:tcPr>
          <w:p w14:paraId="2107E430" w14:textId="63A4297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46C9D89C" w14:textId="2BD734F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4887A3FA" w14:textId="7A188C5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6AA765B" w14:textId="1ACC31C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650,000 (kg)</w:t>
            </w:r>
          </w:p>
        </w:tc>
        <w:tc>
          <w:tcPr>
            <w:tcW w:w="1818" w:type="dxa"/>
          </w:tcPr>
          <w:p w14:paraId="248B2DF1" w14:textId="269D9EA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A6E48D3" w14:textId="07DBD82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3EC8B10" w14:textId="17FF996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4F25FA1" w14:textId="77777777" w:rsidTr="00C35BE4">
        <w:tc>
          <w:tcPr>
            <w:tcW w:w="1818" w:type="dxa"/>
            <w:gridSpan w:val="2"/>
          </w:tcPr>
          <w:p w14:paraId="5FB76FB0" w14:textId="43AC99F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094116</w:t>
            </w:r>
          </w:p>
        </w:tc>
        <w:tc>
          <w:tcPr>
            <w:tcW w:w="1818" w:type="dxa"/>
            <w:gridSpan w:val="2"/>
          </w:tcPr>
          <w:p w14:paraId="1B44ADAC" w14:textId="4F9CB1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34C76731" w14:textId="4950F64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22" w:type="dxa"/>
            <w:gridSpan w:val="2"/>
          </w:tcPr>
          <w:p w14:paraId="60CE961F" w14:textId="4205BA2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061FC80" w14:textId="70C3E76C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1,398,000 (kg)</w:t>
            </w:r>
          </w:p>
        </w:tc>
        <w:tc>
          <w:tcPr>
            <w:tcW w:w="1818" w:type="dxa"/>
          </w:tcPr>
          <w:p w14:paraId="7A20A126" w14:textId="2692185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0D32950" w14:textId="4DBC900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FE4BB4D" w14:textId="55EF49B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0780DE0D" w14:textId="77777777" w:rsidTr="00C35BE4">
        <w:tc>
          <w:tcPr>
            <w:tcW w:w="1818" w:type="dxa"/>
            <w:gridSpan w:val="2"/>
          </w:tcPr>
          <w:p w14:paraId="385DD989" w14:textId="57ECE40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094117</w:t>
            </w:r>
          </w:p>
        </w:tc>
        <w:tc>
          <w:tcPr>
            <w:tcW w:w="1818" w:type="dxa"/>
            <w:gridSpan w:val="2"/>
          </w:tcPr>
          <w:p w14:paraId="036F2634" w14:textId="35F3B60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5A194CAA" w14:textId="619A34A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India</w:t>
            </w:r>
          </w:p>
        </w:tc>
        <w:tc>
          <w:tcPr>
            <w:tcW w:w="1822" w:type="dxa"/>
            <w:gridSpan w:val="2"/>
          </w:tcPr>
          <w:p w14:paraId="179F034E" w14:textId="73E3DBC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4A4E903E" w14:textId="0772BEE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311,000 (kg)</w:t>
            </w:r>
          </w:p>
        </w:tc>
        <w:tc>
          <w:tcPr>
            <w:tcW w:w="1818" w:type="dxa"/>
          </w:tcPr>
          <w:p w14:paraId="43006A3F" w14:textId="58126F8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01F8D6EC" w14:textId="564D25B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259BBA7" w14:textId="68ACECF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5C6D3E2B" w14:textId="77777777" w:rsidTr="00C35BE4">
        <w:tc>
          <w:tcPr>
            <w:tcW w:w="1818" w:type="dxa"/>
            <w:gridSpan w:val="2"/>
          </w:tcPr>
          <w:p w14:paraId="3BFEDE91" w14:textId="4D0BB9D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094118</w:t>
            </w:r>
          </w:p>
        </w:tc>
        <w:tc>
          <w:tcPr>
            <w:tcW w:w="1818" w:type="dxa"/>
            <w:gridSpan w:val="2"/>
          </w:tcPr>
          <w:p w14:paraId="3BAD2D54" w14:textId="55E62FF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7DB0C262" w14:textId="7ACB316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Pakistan</w:t>
            </w:r>
          </w:p>
        </w:tc>
        <w:tc>
          <w:tcPr>
            <w:tcW w:w="1822" w:type="dxa"/>
            <w:gridSpan w:val="2"/>
          </w:tcPr>
          <w:p w14:paraId="011E25C3" w14:textId="603252D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7C9B5C90" w14:textId="05A10502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225,000 (kg)</w:t>
            </w:r>
          </w:p>
        </w:tc>
        <w:tc>
          <w:tcPr>
            <w:tcW w:w="1818" w:type="dxa"/>
          </w:tcPr>
          <w:p w14:paraId="6F3AFF64" w14:textId="0D49DDB8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564871B" w14:textId="65CB93F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C9FE050" w14:textId="4DF8467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412559CD" w14:textId="77777777" w:rsidTr="00C35BE4">
        <w:tc>
          <w:tcPr>
            <w:tcW w:w="1818" w:type="dxa"/>
            <w:gridSpan w:val="2"/>
          </w:tcPr>
          <w:p w14:paraId="672950C3" w14:textId="48B3437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094119</w:t>
            </w:r>
          </w:p>
        </w:tc>
        <w:tc>
          <w:tcPr>
            <w:tcW w:w="1818" w:type="dxa"/>
            <w:gridSpan w:val="2"/>
          </w:tcPr>
          <w:p w14:paraId="370C3FA4" w14:textId="203084C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6BF253DD" w14:textId="0062778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Thailand, USA, India or Pakistan</w:t>
            </w:r>
          </w:p>
        </w:tc>
        <w:tc>
          <w:tcPr>
            <w:tcW w:w="1822" w:type="dxa"/>
            <w:gridSpan w:val="2"/>
          </w:tcPr>
          <w:p w14:paraId="4A882498" w14:textId="5C90101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63F0B6DB" w14:textId="1DC730D5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394,000 (kg)</w:t>
            </w:r>
          </w:p>
        </w:tc>
        <w:tc>
          <w:tcPr>
            <w:tcW w:w="1818" w:type="dxa"/>
          </w:tcPr>
          <w:p w14:paraId="24A3CF05" w14:textId="7DA92CBF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3B49B607" w14:textId="5E26A5A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5D901C3" w14:textId="0BACF04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40DFCFF" w14:textId="77777777" w:rsidTr="00C35BE4">
        <w:tc>
          <w:tcPr>
            <w:tcW w:w="1818" w:type="dxa"/>
            <w:gridSpan w:val="2"/>
          </w:tcPr>
          <w:p w14:paraId="24929239" w14:textId="048A7EA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094113</w:t>
            </w:r>
          </w:p>
        </w:tc>
        <w:tc>
          <w:tcPr>
            <w:tcW w:w="1818" w:type="dxa"/>
            <w:gridSpan w:val="2"/>
          </w:tcPr>
          <w:p w14:paraId="26006C26" w14:textId="5029A29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7941C6AB" w14:textId="6850219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6B6F784B" w14:textId="6526C0A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Zero </w:t>
            </w:r>
          </w:p>
        </w:tc>
        <w:tc>
          <w:tcPr>
            <w:tcW w:w="1818" w:type="dxa"/>
          </w:tcPr>
          <w:p w14:paraId="2E66BDEC" w14:textId="1AB8C199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>181,000 (kg)</w:t>
            </w:r>
          </w:p>
        </w:tc>
        <w:tc>
          <w:tcPr>
            <w:tcW w:w="1818" w:type="dxa"/>
          </w:tcPr>
          <w:p w14:paraId="3690D722" w14:textId="3CE7CDA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D9A095E" w14:textId="23C8FC3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9664911" w14:textId="7080E2E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3F5BBD6F" w14:textId="77777777" w:rsidTr="00C35BE4">
        <w:tc>
          <w:tcPr>
            <w:tcW w:w="1818" w:type="dxa"/>
            <w:gridSpan w:val="2"/>
          </w:tcPr>
          <w:p w14:paraId="177058F2" w14:textId="1B8DD41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094166</w:t>
            </w:r>
          </w:p>
        </w:tc>
        <w:tc>
          <w:tcPr>
            <w:tcW w:w="1818" w:type="dxa"/>
            <w:gridSpan w:val="2"/>
          </w:tcPr>
          <w:p w14:paraId="4C10FB74" w14:textId="2B0D7EB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1006 30</w:t>
            </w:r>
          </w:p>
        </w:tc>
        <w:tc>
          <w:tcPr>
            <w:tcW w:w="1819" w:type="dxa"/>
            <w:gridSpan w:val="2"/>
          </w:tcPr>
          <w:p w14:paraId="428B6C2E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79C1EEC8" w14:textId="3FC2496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1FF27933" w14:textId="1B87E7D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3,074,000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34206DD3" w14:textId="47D5E5A4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B21F864" w14:textId="73D7A9C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4142EBC5" w14:textId="339A2CE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2,049,000 (kg)</w:t>
            </w:r>
          </w:p>
        </w:tc>
      </w:tr>
      <w:tr w:rsidR="004F724C" w14:paraId="2C22C08E" w14:textId="77777777" w:rsidTr="00C35BE4">
        <w:tc>
          <w:tcPr>
            <w:tcW w:w="1818" w:type="dxa"/>
            <w:gridSpan w:val="2"/>
          </w:tcPr>
          <w:p w14:paraId="69498B25" w14:textId="3CB8CD6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094168</w:t>
            </w:r>
          </w:p>
        </w:tc>
        <w:tc>
          <w:tcPr>
            <w:tcW w:w="1818" w:type="dxa"/>
            <w:gridSpan w:val="2"/>
          </w:tcPr>
          <w:p w14:paraId="456C004E" w14:textId="18AD4A4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1006 40 00</w:t>
            </w:r>
          </w:p>
        </w:tc>
        <w:tc>
          <w:tcPr>
            <w:tcW w:w="1819" w:type="dxa"/>
            <w:gridSpan w:val="2"/>
          </w:tcPr>
          <w:p w14:paraId="5B547F75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53AAA483" w14:textId="4B0664E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54761CD7" w14:textId="4F5A8C3F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5,207,000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23D497C" w14:textId="5FC336E9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438EAAC" w14:textId="5F1E634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68F8D0B" w14:textId="2BD49F4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3,951,000 (kg)</w:t>
            </w:r>
          </w:p>
        </w:tc>
      </w:tr>
      <w:tr w:rsidR="004F724C" w14:paraId="46AEB03F" w14:textId="77777777" w:rsidTr="00C35BE4">
        <w:tc>
          <w:tcPr>
            <w:tcW w:w="1818" w:type="dxa"/>
            <w:gridSpan w:val="2"/>
          </w:tcPr>
          <w:p w14:paraId="7DF2EA22" w14:textId="16EFF90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094150</w:t>
            </w:r>
          </w:p>
        </w:tc>
        <w:tc>
          <w:tcPr>
            <w:tcW w:w="1818" w:type="dxa"/>
            <w:gridSpan w:val="2"/>
          </w:tcPr>
          <w:p w14:paraId="6B0D0C51" w14:textId="0F317A4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1006 40 00</w:t>
            </w:r>
          </w:p>
        </w:tc>
        <w:tc>
          <w:tcPr>
            <w:tcW w:w="1819" w:type="dxa"/>
            <w:gridSpan w:val="2"/>
          </w:tcPr>
          <w:p w14:paraId="6E9E63E7" w14:textId="782BDAF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Australia</w:t>
            </w:r>
          </w:p>
        </w:tc>
        <w:tc>
          <w:tcPr>
            <w:tcW w:w="1822" w:type="dxa"/>
            <w:gridSpan w:val="2"/>
          </w:tcPr>
          <w:p w14:paraId="4D6B8516" w14:textId="457D11C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€45 per 1000kg</w:t>
            </w:r>
          </w:p>
        </w:tc>
        <w:tc>
          <w:tcPr>
            <w:tcW w:w="1818" w:type="dxa"/>
          </w:tcPr>
          <w:p w14:paraId="30DD73AF" w14:textId="6A1FA82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2,238,000 (kg)</w:t>
            </w:r>
          </w:p>
        </w:tc>
        <w:tc>
          <w:tcPr>
            <w:tcW w:w="1818" w:type="dxa"/>
          </w:tcPr>
          <w:p w14:paraId="3AABE07C" w14:textId="5B81D39A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6ECFBBB4" w14:textId="1E9F9E1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3260CD3F" w14:textId="6C8024A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1,128,00 (kg)</w:t>
            </w:r>
          </w:p>
        </w:tc>
      </w:tr>
      <w:tr w:rsidR="004F724C" w14:paraId="32605C0F" w14:textId="77777777" w:rsidTr="00C35BE4">
        <w:tc>
          <w:tcPr>
            <w:tcW w:w="1818" w:type="dxa"/>
            <w:gridSpan w:val="2"/>
          </w:tcPr>
          <w:p w14:paraId="2F906235" w14:textId="0B0B0E2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094153</w:t>
            </w:r>
          </w:p>
        </w:tc>
        <w:tc>
          <w:tcPr>
            <w:tcW w:w="1818" w:type="dxa"/>
            <w:gridSpan w:val="2"/>
          </w:tcPr>
          <w:p w14:paraId="51144732" w14:textId="422A04B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1006 40 00</w:t>
            </w:r>
          </w:p>
        </w:tc>
        <w:tc>
          <w:tcPr>
            <w:tcW w:w="1819" w:type="dxa"/>
            <w:gridSpan w:val="2"/>
          </w:tcPr>
          <w:p w14:paraId="11FC2EFF" w14:textId="6104D76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USA</w:t>
            </w:r>
          </w:p>
        </w:tc>
        <w:tc>
          <w:tcPr>
            <w:tcW w:w="1822" w:type="dxa"/>
            <w:gridSpan w:val="2"/>
          </w:tcPr>
          <w:p w14:paraId="12A39A59" w14:textId="11C9216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€45 per 1000kg</w:t>
            </w:r>
          </w:p>
        </w:tc>
        <w:tc>
          <w:tcPr>
            <w:tcW w:w="1818" w:type="dxa"/>
          </w:tcPr>
          <w:p w14:paraId="2964F42B" w14:textId="6C12433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649,000 (kg)</w:t>
            </w:r>
          </w:p>
        </w:tc>
        <w:tc>
          <w:tcPr>
            <w:tcW w:w="1818" w:type="dxa"/>
          </w:tcPr>
          <w:p w14:paraId="20F7D311" w14:textId="13AA02BB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E68E48D" w14:textId="7C3780B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7914E9F5" w14:textId="7852FDC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327,000 (kg)</w:t>
            </w:r>
          </w:p>
        </w:tc>
      </w:tr>
      <w:tr w:rsidR="004F724C" w14:paraId="4BFE8C14" w14:textId="77777777" w:rsidTr="00C35BE4">
        <w:tc>
          <w:tcPr>
            <w:tcW w:w="1818" w:type="dxa"/>
            <w:gridSpan w:val="2"/>
          </w:tcPr>
          <w:p w14:paraId="089E39AE" w14:textId="22DF4FD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094154</w:t>
            </w:r>
          </w:p>
        </w:tc>
        <w:tc>
          <w:tcPr>
            <w:tcW w:w="1818" w:type="dxa"/>
            <w:gridSpan w:val="2"/>
          </w:tcPr>
          <w:p w14:paraId="39178919" w14:textId="6C0748D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1006 40 00</w:t>
            </w:r>
          </w:p>
        </w:tc>
        <w:tc>
          <w:tcPr>
            <w:tcW w:w="1819" w:type="dxa"/>
            <w:gridSpan w:val="2"/>
          </w:tcPr>
          <w:p w14:paraId="56F36975" w14:textId="6E8165F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Australia and USA</w:t>
            </w:r>
          </w:p>
        </w:tc>
        <w:tc>
          <w:tcPr>
            <w:tcW w:w="1822" w:type="dxa"/>
            <w:gridSpan w:val="2"/>
          </w:tcPr>
          <w:p w14:paraId="5321A47D" w14:textId="7531D89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€45 per 1000kg</w:t>
            </w:r>
          </w:p>
        </w:tc>
        <w:tc>
          <w:tcPr>
            <w:tcW w:w="1818" w:type="dxa"/>
          </w:tcPr>
          <w:p w14:paraId="4CB03A55" w14:textId="144F4904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3,403,000 (kg)</w:t>
            </w:r>
          </w:p>
        </w:tc>
        <w:tc>
          <w:tcPr>
            <w:tcW w:w="1818" w:type="dxa"/>
          </w:tcPr>
          <w:p w14:paraId="1FBAB070" w14:textId="40B0D36D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580F7F32" w14:textId="5AABE68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58F7814" w14:textId="0FB85C8F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1,716,000 (kg)</w:t>
            </w:r>
          </w:p>
        </w:tc>
      </w:tr>
      <w:tr w:rsidR="004F724C" w14:paraId="40B3005B" w14:textId="77777777" w:rsidTr="00C35BE4">
        <w:tc>
          <w:tcPr>
            <w:tcW w:w="1818" w:type="dxa"/>
            <w:gridSpan w:val="2"/>
          </w:tcPr>
          <w:p w14:paraId="7818E229" w14:textId="2EC3894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094217</w:t>
            </w:r>
          </w:p>
        </w:tc>
        <w:tc>
          <w:tcPr>
            <w:tcW w:w="1818" w:type="dxa"/>
            <w:gridSpan w:val="2"/>
          </w:tcPr>
          <w:p w14:paraId="1E77476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11;</w:t>
            </w:r>
          </w:p>
          <w:p w14:paraId="60FA507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19;</w:t>
            </w:r>
          </w:p>
          <w:p w14:paraId="7DEDEB9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30;</w:t>
            </w:r>
          </w:p>
          <w:p w14:paraId="6DA9270B" w14:textId="2B735A6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1602 31 90</w:t>
            </w:r>
          </w:p>
        </w:tc>
        <w:tc>
          <w:tcPr>
            <w:tcW w:w="1819" w:type="dxa"/>
            <w:gridSpan w:val="2"/>
          </w:tcPr>
          <w:p w14:paraId="0D4BBD6C" w14:textId="035F8F1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2DAE856B" w14:textId="04001F6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8.5%</w:t>
            </w:r>
          </w:p>
        </w:tc>
        <w:tc>
          <w:tcPr>
            <w:tcW w:w="1818" w:type="dxa"/>
          </w:tcPr>
          <w:p w14:paraId="1B4121A8" w14:textId="13C14394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2,350,000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CB4DDF5" w14:textId="784A4F1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1B3D520" w14:textId="55C92CC0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5B03ED49" w14:textId="21C6A44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4884CCE7" w14:textId="77777777" w:rsidTr="00C35BE4">
        <w:tc>
          <w:tcPr>
            <w:tcW w:w="1818" w:type="dxa"/>
            <w:gridSpan w:val="2"/>
          </w:tcPr>
          <w:p w14:paraId="77B01494" w14:textId="5C99328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094218</w:t>
            </w:r>
          </w:p>
        </w:tc>
        <w:tc>
          <w:tcPr>
            <w:tcW w:w="1818" w:type="dxa"/>
            <w:gridSpan w:val="2"/>
          </w:tcPr>
          <w:p w14:paraId="7C342CBF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11;</w:t>
            </w:r>
          </w:p>
          <w:p w14:paraId="78A5951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19;</w:t>
            </w:r>
          </w:p>
          <w:p w14:paraId="0354ACC8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30;</w:t>
            </w:r>
          </w:p>
          <w:p w14:paraId="39126CF3" w14:textId="6275350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1602 31 90</w:t>
            </w:r>
          </w:p>
        </w:tc>
        <w:tc>
          <w:tcPr>
            <w:tcW w:w="1819" w:type="dxa"/>
            <w:gridSpan w:val="2"/>
          </w:tcPr>
          <w:p w14:paraId="12EA716F" w14:textId="457FDBC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Brazil</w:t>
            </w:r>
          </w:p>
        </w:tc>
        <w:tc>
          <w:tcPr>
            <w:tcW w:w="1822" w:type="dxa"/>
            <w:gridSpan w:val="2"/>
          </w:tcPr>
          <w:p w14:paraId="551F65C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8.5%</w:t>
            </w:r>
          </w:p>
          <w:p w14:paraId="470E69EB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</w:tcPr>
          <w:p w14:paraId="0F0237DD" w14:textId="308FEF7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295,000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6325C471" w14:textId="1CE1705C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AEE14DE" w14:textId="0FA036A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5AA35F1D" w14:textId="105CF46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20DA7AAC" w14:textId="77777777" w:rsidTr="00C35BE4">
        <w:tc>
          <w:tcPr>
            <w:tcW w:w="1818" w:type="dxa"/>
            <w:gridSpan w:val="2"/>
          </w:tcPr>
          <w:p w14:paraId="17F58934" w14:textId="5919613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094251</w:t>
            </w:r>
          </w:p>
        </w:tc>
        <w:tc>
          <w:tcPr>
            <w:tcW w:w="1818" w:type="dxa"/>
            <w:gridSpan w:val="2"/>
          </w:tcPr>
          <w:p w14:paraId="419D3E0C" w14:textId="3DB4867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1602 32 11</w:t>
            </w:r>
          </w:p>
        </w:tc>
        <w:tc>
          <w:tcPr>
            <w:tcW w:w="1819" w:type="dxa"/>
            <w:gridSpan w:val="2"/>
          </w:tcPr>
          <w:p w14:paraId="48622801" w14:textId="5196DE7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78A57970" w14:textId="23E067C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€630 per 1000kg</w:t>
            </w:r>
          </w:p>
        </w:tc>
        <w:tc>
          <w:tcPr>
            <w:tcW w:w="1818" w:type="dxa"/>
          </w:tcPr>
          <w:p w14:paraId="7F30BE09" w14:textId="72F9DEC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4,831,000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0BF76552" w14:textId="76E4A64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CF6AC9E" w14:textId="3CCBC2F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E48FB39" w14:textId="7002669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5BA7CF4F" w14:textId="77777777" w:rsidTr="00C35BE4">
        <w:tc>
          <w:tcPr>
            <w:tcW w:w="1818" w:type="dxa"/>
            <w:gridSpan w:val="2"/>
          </w:tcPr>
          <w:p w14:paraId="267F125B" w14:textId="2726EDA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094261</w:t>
            </w:r>
          </w:p>
        </w:tc>
        <w:tc>
          <w:tcPr>
            <w:tcW w:w="1818" w:type="dxa"/>
            <w:gridSpan w:val="2"/>
          </w:tcPr>
          <w:p w14:paraId="73EFF237" w14:textId="1B76D84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1602 32 11</w:t>
            </w:r>
          </w:p>
        </w:tc>
        <w:tc>
          <w:tcPr>
            <w:tcW w:w="1819" w:type="dxa"/>
            <w:gridSpan w:val="2"/>
          </w:tcPr>
          <w:p w14:paraId="572C1AEB" w14:textId="3954351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Brazil</w:t>
            </w:r>
          </w:p>
        </w:tc>
        <w:tc>
          <w:tcPr>
            <w:tcW w:w="1822" w:type="dxa"/>
            <w:gridSpan w:val="2"/>
          </w:tcPr>
          <w:p w14:paraId="52119BC9" w14:textId="6E85CBF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€630 per 1000kg</w:t>
            </w:r>
          </w:p>
        </w:tc>
        <w:tc>
          <w:tcPr>
            <w:tcW w:w="1818" w:type="dxa"/>
          </w:tcPr>
          <w:p w14:paraId="089255E0" w14:textId="1DEF5C7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104,000 (kg)</w:t>
            </w:r>
          </w:p>
        </w:tc>
        <w:tc>
          <w:tcPr>
            <w:tcW w:w="1818" w:type="dxa"/>
          </w:tcPr>
          <w:p w14:paraId="70F51C68" w14:textId="02BAF383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064FBE2B" w14:textId="591C977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C3F18D1" w14:textId="38ECB1BD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72E29A1" w14:textId="77777777" w:rsidTr="00C35BE4">
        <w:tc>
          <w:tcPr>
            <w:tcW w:w="1818" w:type="dxa"/>
            <w:gridSpan w:val="2"/>
          </w:tcPr>
          <w:p w14:paraId="215BDD98" w14:textId="6B6B7EE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094214</w:t>
            </w:r>
          </w:p>
        </w:tc>
        <w:tc>
          <w:tcPr>
            <w:tcW w:w="1818" w:type="dxa"/>
            <w:gridSpan w:val="2"/>
          </w:tcPr>
          <w:p w14:paraId="5C50D78D" w14:textId="15EFEBD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1602 32 19</w:t>
            </w:r>
          </w:p>
        </w:tc>
        <w:tc>
          <w:tcPr>
            <w:tcW w:w="1819" w:type="dxa"/>
            <w:gridSpan w:val="2"/>
          </w:tcPr>
          <w:p w14:paraId="246A1311" w14:textId="30383AA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146A3AA9" w14:textId="782EE97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8%</w:t>
            </w:r>
          </w:p>
        </w:tc>
        <w:tc>
          <w:tcPr>
            <w:tcW w:w="1818" w:type="dxa"/>
          </w:tcPr>
          <w:p w14:paraId="4A5923CF" w14:textId="3ABE668C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26,812,000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8BFA1CD" w14:textId="3570E24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4AAF1B00" w14:textId="46A47F7A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AABAD8F" w14:textId="2FBB371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FC19C43" w14:textId="77777777" w:rsidTr="00C35BE4">
        <w:tc>
          <w:tcPr>
            <w:tcW w:w="1818" w:type="dxa"/>
            <w:gridSpan w:val="2"/>
          </w:tcPr>
          <w:p w14:paraId="6FB22781" w14:textId="3C3C9FE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094215</w:t>
            </w:r>
          </w:p>
        </w:tc>
        <w:tc>
          <w:tcPr>
            <w:tcW w:w="1818" w:type="dxa"/>
            <w:gridSpan w:val="2"/>
          </w:tcPr>
          <w:p w14:paraId="20A27919" w14:textId="7CCE5B9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1602 32 19</w:t>
            </w:r>
          </w:p>
        </w:tc>
        <w:tc>
          <w:tcPr>
            <w:tcW w:w="1819" w:type="dxa"/>
            <w:gridSpan w:val="2"/>
          </w:tcPr>
          <w:p w14:paraId="140C8A07" w14:textId="139DB749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4017EF22" w14:textId="248D1AC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8%</w:t>
            </w:r>
          </w:p>
        </w:tc>
        <w:tc>
          <w:tcPr>
            <w:tcW w:w="1818" w:type="dxa"/>
          </w:tcPr>
          <w:p w14:paraId="713DB4DB" w14:textId="5449F58D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50,592,000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675016AA" w14:textId="345DFC3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06826130" w14:textId="14A1833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52D7115A" w14:textId="1334193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10,118,000 (kg)</w:t>
            </w:r>
          </w:p>
        </w:tc>
      </w:tr>
      <w:tr w:rsidR="004F724C" w14:paraId="713596FD" w14:textId="77777777" w:rsidTr="00C35BE4">
        <w:tc>
          <w:tcPr>
            <w:tcW w:w="1818" w:type="dxa"/>
            <w:gridSpan w:val="2"/>
          </w:tcPr>
          <w:p w14:paraId="5C1E77E3" w14:textId="50B8485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094216 </w:t>
            </w:r>
          </w:p>
        </w:tc>
        <w:tc>
          <w:tcPr>
            <w:tcW w:w="1818" w:type="dxa"/>
            <w:gridSpan w:val="2"/>
          </w:tcPr>
          <w:p w14:paraId="17EA334F" w14:textId="48BB368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1602 32 19</w:t>
            </w:r>
          </w:p>
        </w:tc>
        <w:tc>
          <w:tcPr>
            <w:tcW w:w="1819" w:type="dxa"/>
            <w:gridSpan w:val="2"/>
          </w:tcPr>
          <w:p w14:paraId="0EBF0A23" w14:textId="512695A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Brazil or Thailand</w:t>
            </w:r>
          </w:p>
        </w:tc>
        <w:tc>
          <w:tcPr>
            <w:tcW w:w="1822" w:type="dxa"/>
            <w:gridSpan w:val="2"/>
          </w:tcPr>
          <w:p w14:paraId="51F4892D" w14:textId="5047261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8%</w:t>
            </w:r>
          </w:p>
        </w:tc>
        <w:tc>
          <w:tcPr>
            <w:tcW w:w="1818" w:type="dxa"/>
          </w:tcPr>
          <w:p w14:paraId="2D3F607C" w14:textId="548E249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2,972,000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365466B" w14:textId="6C1D961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0F4B5AC1" w14:textId="46138170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58E55688" w14:textId="75598F6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315637C2" w14:textId="77777777" w:rsidTr="00C35BE4">
        <w:tc>
          <w:tcPr>
            <w:tcW w:w="1818" w:type="dxa"/>
            <w:gridSpan w:val="2"/>
          </w:tcPr>
          <w:p w14:paraId="4818B619" w14:textId="07DF944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lastRenderedPageBreak/>
              <w:t>094252</w:t>
            </w:r>
          </w:p>
        </w:tc>
        <w:tc>
          <w:tcPr>
            <w:tcW w:w="1818" w:type="dxa"/>
            <w:gridSpan w:val="2"/>
          </w:tcPr>
          <w:p w14:paraId="770EBFE9" w14:textId="274909D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1602 32 30</w:t>
            </w:r>
          </w:p>
        </w:tc>
        <w:tc>
          <w:tcPr>
            <w:tcW w:w="1819" w:type="dxa"/>
            <w:gridSpan w:val="2"/>
          </w:tcPr>
          <w:p w14:paraId="0BE53DE4" w14:textId="380B5BF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74840B32" w14:textId="26D3EAE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08AE8649" w14:textId="2AE8318F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3,206,000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A626195" w14:textId="28C1FBEA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1B465A69" w14:textId="34EA05F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5073A58" w14:textId="10F4ADC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0E3A0A2" w14:textId="77777777" w:rsidTr="00C35BE4">
        <w:tc>
          <w:tcPr>
            <w:tcW w:w="1818" w:type="dxa"/>
            <w:gridSpan w:val="2"/>
          </w:tcPr>
          <w:p w14:paraId="459B3536" w14:textId="15BB703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094254</w:t>
            </w:r>
          </w:p>
        </w:tc>
        <w:tc>
          <w:tcPr>
            <w:tcW w:w="1818" w:type="dxa"/>
            <w:gridSpan w:val="2"/>
          </w:tcPr>
          <w:p w14:paraId="6E553D3E" w14:textId="52CD3F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1602 32 30</w:t>
            </w:r>
          </w:p>
        </w:tc>
        <w:tc>
          <w:tcPr>
            <w:tcW w:w="1819" w:type="dxa"/>
            <w:gridSpan w:val="2"/>
          </w:tcPr>
          <w:p w14:paraId="571B718D" w14:textId="26FAC71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52E01C24" w14:textId="7DB3FCB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7AA47CD2" w14:textId="7CF1F581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5,981,000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13558C23" w14:textId="69644295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53EDDA54" w14:textId="465B3D8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66DDAA85" w14:textId="35550185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1,196,000 (kg)</w:t>
            </w:r>
          </w:p>
        </w:tc>
      </w:tr>
      <w:tr w:rsidR="004F724C" w14:paraId="4D760D30" w14:textId="77777777" w:rsidTr="00C35BE4">
        <w:tc>
          <w:tcPr>
            <w:tcW w:w="1818" w:type="dxa"/>
            <w:gridSpan w:val="2"/>
          </w:tcPr>
          <w:p w14:paraId="128C28E9" w14:textId="1928271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094260</w:t>
            </w:r>
          </w:p>
        </w:tc>
        <w:tc>
          <w:tcPr>
            <w:tcW w:w="1818" w:type="dxa"/>
            <w:gridSpan w:val="2"/>
          </w:tcPr>
          <w:p w14:paraId="260A1AF5" w14:textId="3470FDD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1602 32 30</w:t>
            </w:r>
          </w:p>
        </w:tc>
        <w:tc>
          <w:tcPr>
            <w:tcW w:w="1819" w:type="dxa"/>
            <w:gridSpan w:val="2"/>
          </w:tcPr>
          <w:p w14:paraId="6CB8F833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0F16BC82" w14:textId="6DC7026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764A83FE" w14:textId="06B55AA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1,131,000 (kg)</w:t>
            </w:r>
          </w:p>
        </w:tc>
        <w:tc>
          <w:tcPr>
            <w:tcW w:w="1818" w:type="dxa"/>
          </w:tcPr>
          <w:p w14:paraId="23B68D07" w14:textId="76639C18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D4D12CC" w14:textId="66684658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0D6DA01" w14:textId="495F811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B9DC2B8" w14:textId="77777777" w:rsidTr="00C35BE4">
        <w:tc>
          <w:tcPr>
            <w:tcW w:w="1818" w:type="dxa"/>
            <w:gridSpan w:val="2"/>
          </w:tcPr>
          <w:p w14:paraId="3C197E73" w14:textId="6FE881D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094253</w:t>
            </w:r>
          </w:p>
        </w:tc>
        <w:tc>
          <w:tcPr>
            <w:tcW w:w="1818" w:type="dxa"/>
            <w:gridSpan w:val="2"/>
          </w:tcPr>
          <w:p w14:paraId="3914D433" w14:textId="45C9BBD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1602 32 90</w:t>
            </w:r>
          </w:p>
        </w:tc>
        <w:tc>
          <w:tcPr>
            <w:tcW w:w="1819" w:type="dxa"/>
            <w:gridSpan w:val="2"/>
          </w:tcPr>
          <w:p w14:paraId="6F1D7ADF" w14:textId="673823D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58FFAEC0" w14:textId="6FC4995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63DFF1C3" w14:textId="643AB5EE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132,000 (kg)</w:t>
            </w:r>
          </w:p>
        </w:tc>
        <w:tc>
          <w:tcPr>
            <w:tcW w:w="1818" w:type="dxa"/>
          </w:tcPr>
          <w:p w14:paraId="214AA2E7" w14:textId="3B624EE4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47584252" w14:textId="45795C1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1FF52BCB" w14:textId="5BCEC156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7145C46E" w14:textId="77777777" w:rsidTr="00C35BE4">
        <w:tc>
          <w:tcPr>
            <w:tcW w:w="1818" w:type="dxa"/>
            <w:gridSpan w:val="2"/>
          </w:tcPr>
          <w:p w14:paraId="4CD813BC" w14:textId="25DBD80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094255</w:t>
            </w:r>
          </w:p>
        </w:tc>
        <w:tc>
          <w:tcPr>
            <w:tcW w:w="1818" w:type="dxa"/>
            <w:gridSpan w:val="2"/>
          </w:tcPr>
          <w:p w14:paraId="1879F2D5" w14:textId="7DFC8CC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1602 32 90</w:t>
            </w:r>
          </w:p>
        </w:tc>
        <w:tc>
          <w:tcPr>
            <w:tcW w:w="1819" w:type="dxa"/>
            <w:gridSpan w:val="2"/>
          </w:tcPr>
          <w:p w14:paraId="19659F90" w14:textId="5CB21D5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6AA7040B" w14:textId="381B70B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245304B2" w14:textId="0FBED5A0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938,000 (kg)</w:t>
            </w:r>
          </w:p>
        </w:tc>
        <w:tc>
          <w:tcPr>
            <w:tcW w:w="1818" w:type="dxa"/>
          </w:tcPr>
          <w:p w14:paraId="1FE7ED51" w14:textId="27160BC1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1F880F4C" w14:textId="13CDC089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1BFAC67" w14:textId="575FFDF1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188,000 (kg)</w:t>
            </w:r>
          </w:p>
        </w:tc>
      </w:tr>
      <w:tr w:rsidR="004F724C" w14:paraId="79CD7562" w14:textId="77777777" w:rsidTr="00C35BE4">
        <w:tc>
          <w:tcPr>
            <w:tcW w:w="1818" w:type="dxa"/>
            <w:gridSpan w:val="2"/>
          </w:tcPr>
          <w:p w14:paraId="000DB4A4" w14:textId="189DECE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094262</w:t>
            </w:r>
          </w:p>
        </w:tc>
        <w:tc>
          <w:tcPr>
            <w:tcW w:w="1818" w:type="dxa"/>
            <w:gridSpan w:val="2"/>
          </w:tcPr>
          <w:p w14:paraId="28D79E18" w14:textId="7D96386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1602 32 90</w:t>
            </w:r>
          </w:p>
        </w:tc>
        <w:tc>
          <w:tcPr>
            <w:tcW w:w="1819" w:type="dxa"/>
            <w:gridSpan w:val="2"/>
          </w:tcPr>
          <w:p w14:paraId="72D8C021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004FAF6C" w14:textId="06FEA32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0C097869" w14:textId="71C50F6A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210,000 (kg)</w:t>
            </w:r>
          </w:p>
        </w:tc>
        <w:tc>
          <w:tcPr>
            <w:tcW w:w="1818" w:type="dxa"/>
          </w:tcPr>
          <w:p w14:paraId="625D1422" w14:textId="2FED3AF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7DA4937" w14:textId="3AFBC71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7C378A9C" w14:textId="68124B8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0A9BB5C9" w14:textId="77777777" w:rsidTr="00C35BE4">
        <w:tc>
          <w:tcPr>
            <w:tcW w:w="1818" w:type="dxa"/>
            <w:gridSpan w:val="2"/>
          </w:tcPr>
          <w:p w14:paraId="051F8180" w14:textId="20E9138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094257</w:t>
            </w:r>
          </w:p>
        </w:tc>
        <w:tc>
          <w:tcPr>
            <w:tcW w:w="1818" w:type="dxa"/>
            <w:gridSpan w:val="2"/>
          </w:tcPr>
          <w:p w14:paraId="24B7B251" w14:textId="289FCBF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1602 39 21</w:t>
            </w:r>
          </w:p>
        </w:tc>
        <w:tc>
          <w:tcPr>
            <w:tcW w:w="1819" w:type="dxa"/>
            <w:gridSpan w:val="2"/>
          </w:tcPr>
          <w:p w14:paraId="36408459" w14:textId="156057A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642229A4" w14:textId="2C0ED5B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€630 per 1000kg</w:t>
            </w:r>
          </w:p>
        </w:tc>
        <w:tc>
          <w:tcPr>
            <w:tcW w:w="1818" w:type="dxa"/>
          </w:tcPr>
          <w:p w14:paraId="0DA45438" w14:textId="5028BA19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10,000 (kg)</w:t>
            </w:r>
          </w:p>
        </w:tc>
        <w:tc>
          <w:tcPr>
            <w:tcW w:w="1818" w:type="dxa"/>
          </w:tcPr>
          <w:p w14:paraId="743FA170" w14:textId="45781FE8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48212F43" w14:textId="2C6CE46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C1EF4A2" w14:textId="6883AE3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3,000 (kg)</w:t>
            </w:r>
          </w:p>
        </w:tc>
      </w:tr>
      <w:tr w:rsidR="004F724C" w14:paraId="6AAFC7DF" w14:textId="77777777" w:rsidTr="00C35BE4">
        <w:tc>
          <w:tcPr>
            <w:tcW w:w="1818" w:type="dxa"/>
            <w:gridSpan w:val="2"/>
          </w:tcPr>
          <w:p w14:paraId="37025847" w14:textId="1EC0646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094256</w:t>
            </w:r>
          </w:p>
        </w:tc>
        <w:tc>
          <w:tcPr>
            <w:tcW w:w="1818" w:type="dxa"/>
            <w:gridSpan w:val="2"/>
          </w:tcPr>
          <w:p w14:paraId="70016A9D" w14:textId="55D8A22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1602 39 29</w:t>
            </w:r>
          </w:p>
        </w:tc>
        <w:tc>
          <w:tcPr>
            <w:tcW w:w="1819" w:type="dxa"/>
            <w:gridSpan w:val="2"/>
          </w:tcPr>
          <w:p w14:paraId="01640C8A" w14:textId="72D0963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7641B537" w14:textId="4720A29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51D1E9D4" w14:textId="4A0A3B38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4,928,000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D045024" w14:textId="058EAE50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9836506" w14:textId="4DC1D3C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30C7590B" w14:textId="1FE76E2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986,000 (kg)</w:t>
            </w:r>
          </w:p>
        </w:tc>
      </w:tr>
      <w:tr w:rsidR="004F724C" w14:paraId="1ECB4268" w14:textId="77777777" w:rsidTr="00C35BE4">
        <w:tc>
          <w:tcPr>
            <w:tcW w:w="1818" w:type="dxa"/>
            <w:gridSpan w:val="2"/>
          </w:tcPr>
          <w:p w14:paraId="5C8122EC" w14:textId="0C79089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094263</w:t>
            </w:r>
          </w:p>
        </w:tc>
        <w:tc>
          <w:tcPr>
            <w:tcW w:w="1818" w:type="dxa"/>
            <w:gridSpan w:val="2"/>
          </w:tcPr>
          <w:p w14:paraId="6125928C" w14:textId="1A4A399B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1602 39 29</w:t>
            </w:r>
          </w:p>
        </w:tc>
        <w:tc>
          <w:tcPr>
            <w:tcW w:w="1819" w:type="dxa"/>
            <w:gridSpan w:val="2"/>
          </w:tcPr>
          <w:p w14:paraId="7973E46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6E0DC0DE" w14:textId="2C90B91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20ACFE42" w14:textId="471A6427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61,000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7A2FC53" w14:textId="5A81051B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2B6C788" w14:textId="22ADCDF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9117BE8" w14:textId="00C2C7C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1C3FAA16" w14:textId="77777777" w:rsidTr="00C35BE4">
        <w:tc>
          <w:tcPr>
            <w:tcW w:w="1818" w:type="dxa"/>
            <w:gridSpan w:val="2"/>
          </w:tcPr>
          <w:p w14:paraId="7AB2AC13" w14:textId="4B762735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094258</w:t>
            </w:r>
          </w:p>
        </w:tc>
        <w:tc>
          <w:tcPr>
            <w:tcW w:w="1818" w:type="dxa"/>
            <w:gridSpan w:val="2"/>
          </w:tcPr>
          <w:p w14:paraId="338058B4" w14:textId="0ECAEBE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1602 39 85</w:t>
            </w:r>
          </w:p>
        </w:tc>
        <w:tc>
          <w:tcPr>
            <w:tcW w:w="1819" w:type="dxa"/>
            <w:gridSpan w:val="2"/>
          </w:tcPr>
          <w:p w14:paraId="5DD7B859" w14:textId="19C8E572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37C808B2" w14:textId="4B1708C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100270C1" w14:textId="4DB977C3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300,000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48AC58A8" w14:textId="5F346521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16D1F5E2" w14:textId="7818956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0FD29235" w14:textId="6228784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76,000 (kg)</w:t>
            </w:r>
          </w:p>
        </w:tc>
      </w:tr>
      <w:tr w:rsidR="004F724C" w14:paraId="0466C2D7" w14:textId="77777777" w:rsidTr="00C35BE4">
        <w:tc>
          <w:tcPr>
            <w:tcW w:w="1818" w:type="dxa"/>
            <w:gridSpan w:val="2"/>
          </w:tcPr>
          <w:p w14:paraId="3949928D" w14:textId="459ABF9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094264</w:t>
            </w:r>
          </w:p>
        </w:tc>
        <w:tc>
          <w:tcPr>
            <w:tcW w:w="1818" w:type="dxa"/>
            <w:gridSpan w:val="2"/>
          </w:tcPr>
          <w:p w14:paraId="5687F82C" w14:textId="5CB5CDFD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1602 39 85</w:t>
            </w:r>
          </w:p>
        </w:tc>
        <w:tc>
          <w:tcPr>
            <w:tcW w:w="1819" w:type="dxa"/>
            <w:gridSpan w:val="2"/>
          </w:tcPr>
          <w:p w14:paraId="39489EBB" w14:textId="45AC4896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Thailand</w:t>
            </w:r>
          </w:p>
        </w:tc>
        <w:tc>
          <w:tcPr>
            <w:tcW w:w="1822" w:type="dxa"/>
            <w:gridSpan w:val="2"/>
          </w:tcPr>
          <w:p w14:paraId="31FE313E" w14:textId="7D698EFC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7FB3F209" w14:textId="559F5A59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148,000 (kg)</w:t>
            </w:r>
          </w:p>
        </w:tc>
        <w:tc>
          <w:tcPr>
            <w:tcW w:w="1818" w:type="dxa"/>
          </w:tcPr>
          <w:p w14:paraId="35592D4B" w14:textId="5D59EB76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92B70FC" w14:textId="5DAAF39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529A4C1C" w14:textId="0250E7DE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0CE60029" w14:textId="77777777" w:rsidTr="00C35BE4">
        <w:tc>
          <w:tcPr>
            <w:tcW w:w="1818" w:type="dxa"/>
            <w:gridSpan w:val="2"/>
          </w:tcPr>
          <w:p w14:paraId="4DD5D87E" w14:textId="74DBDF9A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094259</w:t>
            </w:r>
          </w:p>
        </w:tc>
        <w:tc>
          <w:tcPr>
            <w:tcW w:w="1818" w:type="dxa"/>
            <w:gridSpan w:val="2"/>
          </w:tcPr>
          <w:p w14:paraId="1FDF3244" w14:textId="321DFA6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1602 39 85</w:t>
            </w:r>
          </w:p>
        </w:tc>
        <w:tc>
          <w:tcPr>
            <w:tcW w:w="1819" w:type="dxa"/>
            <w:gridSpan w:val="2"/>
          </w:tcPr>
          <w:p w14:paraId="50982209" w14:textId="431B2724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Thailand</w:t>
            </w:r>
          </w:p>
        </w:tc>
        <w:tc>
          <w:tcPr>
            <w:tcW w:w="1822" w:type="dxa"/>
            <w:gridSpan w:val="2"/>
          </w:tcPr>
          <w:p w14:paraId="775E8A1C" w14:textId="03B969F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00E54205" w14:textId="7B240DE9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322,000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6227861" w14:textId="31369F4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237114C8" w14:textId="1789358C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4436FF1E" w14:textId="05D7EBAB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82,000 (kg)</w:t>
            </w:r>
          </w:p>
        </w:tc>
      </w:tr>
      <w:tr w:rsidR="004F724C" w14:paraId="4DFF678A" w14:textId="77777777" w:rsidTr="00C35BE4">
        <w:tc>
          <w:tcPr>
            <w:tcW w:w="1818" w:type="dxa"/>
            <w:gridSpan w:val="2"/>
          </w:tcPr>
          <w:p w14:paraId="7F699802" w14:textId="4778AE4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094265</w:t>
            </w:r>
          </w:p>
        </w:tc>
        <w:tc>
          <w:tcPr>
            <w:tcW w:w="1818" w:type="dxa"/>
            <w:gridSpan w:val="2"/>
          </w:tcPr>
          <w:p w14:paraId="10F975B9" w14:textId="7BC1B0C0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1602 39 85</w:t>
            </w:r>
          </w:p>
        </w:tc>
        <w:tc>
          <w:tcPr>
            <w:tcW w:w="1819" w:type="dxa"/>
            <w:gridSpan w:val="2"/>
          </w:tcPr>
          <w:p w14:paraId="4D25EA63" w14:textId="50A6BE5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Countries other than Thailand</w:t>
            </w:r>
          </w:p>
        </w:tc>
        <w:tc>
          <w:tcPr>
            <w:tcW w:w="1822" w:type="dxa"/>
            <w:gridSpan w:val="2"/>
          </w:tcPr>
          <w:p w14:paraId="429DA9F0" w14:textId="27E114E8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10.9%</w:t>
            </w:r>
          </w:p>
        </w:tc>
        <w:tc>
          <w:tcPr>
            <w:tcW w:w="1818" w:type="dxa"/>
          </w:tcPr>
          <w:p w14:paraId="358D2B17" w14:textId="00EBC115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67,000 (kg)</w:t>
            </w:r>
          </w:p>
        </w:tc>
        <w:tc>
          <w:tcPr>
            <w:tcW w:w="1818" w:type="dxa"/>
          </w:tcPr>
          <w:p w14:paraId="03BACF1A" w14:textId="6F5AE9F7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</w:tcPr>
          <w:p w14:paraId="30A7BF56" w14:textId="0DCE9070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</w:tcPr>
          <w:p w14:paraId="2E640422" w14:textId="4887C053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4F724C" w14:paraId="673549D2" w14:textId="77777777" w:rsidTr="00C35BE4">
        <w:tc>
          <w:tcPr>
            <w:tcW w:w="1818" w:type="dxa"/>
            <w:gridSpan w:val="2"/>
          </w:tcPr>
          <w:p w14:paraId="5FCFB328" w14:textId="1AEA0D5E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094321</w:t>
            </w:r>
          </w:p>
        </w:tc>
        <w:tc>
          <w:tcPr>
            <w:tcW w:w="1818" w:type="dxa"/>
            <w:gridSpan w:val="2"/>
          </w:tcPr>
          <w:p w14:paraId="3E18FA0C" w14:textId="200F8121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</w:t>
            </w:r>
          </w:p>
        </w:tc>
        <w:tc>
          <w:tcPr>
            <w:tcW w:w="1819" w:type="dxa"/>
            <w:gridSpan w:val="2"/>
          </w:tcPr>
          <w:p w14:paraId="5F3D6324" w14:textId="0DD98863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India</w:t>
            </w:r>
          </w:p>
        </w:tc>
        <w:tc>
          <w:tcPr>
            <w:tcW w:w="1822" w:type="dxa"/>
            <w:gridSpan w:val="2"/>
          </w:tcPr>
          <w:p w14:paraId="5111528A" w14:textId="6D51F6AF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Zero</w:t>
            </w:r>
          </w:p>
        </w:tc>
        <w:tc>
          <w:tcPr>
            <w:tcW w:w="1818" w:type="dxa"/>
          </w:tcPr>
          <w:p w14:paraId="209858A5" w14:textId="7C7184AB" w:rsidR="004F724C" w:rsidRPr="00C35BE4" w:rsidRDefault="004F724C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4,159,000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0F8D639F" w14:textId="29FB7FF2" w:rsidR="004F724C" w:rsidRPr="00C35BE4" w:rsidRDefault="004F724C" w:rsidP="00183E93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October</w:t>
            </w:r>
          </w:p>
        </w:tc>
        <w:tc>
          <w:tcPr>
            <w:tcW w:w="1818" w:type="dxa"/>
          </w:tcPr>
          <w:p w14:paraId="3E338EA6" w14:textId="30682914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September</w:t>
            </w:r>
          </w:p>
        </w:tc>
        <w:tc>
          <w:tcPr>
            <w:tcW w:w="1819" w:type="dxa"/>
          </w:tcPr>
          <w:p w14:paraId="5AF43F82" w14:textId="26FCA6A7" w:rsidR="004F724C" w:rsidRPr="00C35BE4" w:rsidRDefault="004F724C" w:rsidP="003A3888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</w:tbl>
    <w:p w14:paraId="1117CE0E" w14:textId="77777777" w:rsidR="00F8249F" w:rsidRDefault="00F8249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"/>
        <w:gridCol w:w="1808"/>
        <w:gridCol w:w="8"/>
        <w:gridCol w:w="1810"/>
        <w:gridCol w:w="7"/>
        <w:gridCol w:w="1812"/>
        <w:gridCol w:w="6"/>
        <w:gridCol w:w="1816"/>
        <w:gridCol w:w="1818"/>
        <w:gridCol w:w="1818"/>
        <w:gridCol w:w="1818"/>
        <w:gridCol w:w="1819"/>
      </w:tblGrid>
      <w:tr w:rsidR="00F8249F" w:rsidRPr="007D75CE" w14:paraId="38ADCF83" w14:textId="77777777" w:rsidTr="00CB3425">
        <w:trPr>
          <w:gridBefore w:val="1"/>
          <w:wBefore w:w="10" w:type="dxa"/>
          <w:tblHeader/>
        </w:trPr>
        <w:tc>
          <w:tcPr>
            <w:tcW w:w="1816" w:type="dxa"/>
            <w:gridSpan w:val="2"/>
          </w:tcPr>
          <w:p w14:paraId="69C832F7" w14:textId="77777777" w:rsidR="00F8249F" w:rsidRPr="007D75CE" w:rsidRDefault="00F8249F" w:rsidP="00CB342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lastRenderedPageBreak/>
              <w:t>(1)</w:t>
            </w:r>
          </w:p>
          <w:p w14:paraId="40582CBC" w14:textId="77777777" w:rsidR="00F8249F" w:rsidRPr="007D75CE" w:rsidRDefault="00F8249F" w:rsidP="00CB342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Number</w:t>
            </w:r>
          </w:p>
        </w:tc>
        <w:tc>
          <w:tcPr>
            <w:tcW w:w="1817" w:type="dxa"/>
            <w:gridSpan w:val="2"/>
          </w:tcPr>
          <w:p w14:paraId="11B8FD92" w14:textId="77777777" w:rsidR="00F8249F" w:rsidRPr="007D75CE" w:rsidRDefault="00F8249F" w:rsidP="00CB342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(2)</w:t>
            </w:r>
          </w:p>
          <w:p w14:paraId="00E47248" w14:textId="77777777" w:rsidR="00F8249F" w:rsidRPr="007D75CE" w:rsidRDefault="00F8249F" w:rsidP="00CB342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Commodity Code</w:t>
            </w:r>
          </w:p>
        </w:tc>
        <w:tc>
          <w:tcPr>
            <w:tcW w:w="1818" w:type="dxa"/>
            <w:gridSpan w:val="2"/>
          </w:tcPr>
          <w:p w14:paraId="5700D606" w14:textId="77777777" w:rsidR="00F8249F" w:rsidRPr="007D75CE" w:rsidRDefault="00F8249F" w:rsidP="00CB342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(3)</w:t>
            </w:r>
          </w:p>
          <w:p w14:paraId="561F81EA" w14:textId="77777777" w:rsidR="00F8249F" w:rsidRPr="007D75CE" w:rsidRDefault="00F8249F" w:rsidP="00CB342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Country of Origin</w:t>
            </w:r>
          </w:p>
        </w:tc>
        <w:tc>
          <w:tcPr>
            <w:tcW w:w="1816" w:type="dxa"/>
          </w:tcPr>
          <w:p w14:paraId="11C7DC3B" w14:textId="77777777" w:rsidR="00F8249F" w:rsidRPr="007D75CE" w:rsidRDefault="00F8249F" w:rsidP="00CB342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(4)</w:t>
            </w:r>
          </w:p>
          <w:p w14:paraId="3B587E54" w14:textId="77777777" w:rsidR="00F8249F" w:rsidRPr="007D75CE" w:rsidRDefault="00F8249F" w:rsidP="00CB342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Duty Rate</w:t>
            </w:r>
          </w:p>
        </w:tc>
        <w:tc>
          <w:tcPr>
            <w:tcW w:w="1818" w:type="dxa"/>
          </w:tcPr>
          <w:p w14:paraId="4CF32D83" w14:textId="77777777" w:rsidR="00F8249F" w:rsidRPr="007D75CE" w:rsidRDefault="00F8249F" w:rsidP="00CB342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(5)</w:t>
            </w:r>
          </w:p>
          <w:p w14:paraId="2825E1FE" w14:textId="77777777" w:rsidR="00F8249F" w:rsidRPr="007D75CE" w:rsidRDefault="00F8249F" w:rsidP="00CB342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Quota Volume</w:t>
            </w:r>
          </w:p>
        </w:tc>
        <w:tc>
          <w:tcPr>
            <w:tcW w:w="1818" w:type="dxa"/>
          </w:tcPr>
          <w:p w14:paraId="505B9A39" w14:textId="77777777" w:rsidR="00F8249F" w:rsidRPr="007D75CE" w:rsidRDefault="00F8249F" w:rsidP="00CB342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(6)</w:t>
            </w:r>
          </w:p>
          <w:p w14:paraId="65386B73" w14:textId="77777777" w:rsidR="00F8249F" w:rsidRPr="007D75CE" w:rsidRDefault="00F8249F" w:rsidP="00CB342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Opens</w:t>
            </w:r>
          </w:p>
        </w:tc>
        <w:tc>
          <w:tcPr>
            <w:tcW w:w="1818" w:type="dxa"/>
          </w:tcPr>
          <w:p w14:paraId="407F0673" w14:textId="77777777" w:rsidR="00F8249F" w:rsidRPr="007D75CE" w:rsidRDefault="00F8249F" w:rsidP="00CB342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(7)</w:t>
            </w:r>
          </w:p>
          <w:p w14:paraId="6427444A" w14:textId="77777777" w:rsidR="00F8249F" w:rsidRPr="007D75CE" w:rsidRDefault="00F8249F" w:rsidP="00CB342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Date Quota Closes</w:t>
            </w:r>
          </w:p>
        </w:tc>
        <w:tc>
          <w:tcPr>
            <w:tcW w:w="1819" w:type="dxa"/>
          </w:tcPr>
          <w:p w14:paraId="5173B4E8" w14:textId="77777777" w:rsidR="00F8249F" w:rsidRPr="007D75CE" w:rsidRDefault="00F8249F" w:rsidP="00CB3425">
            <w:pPr>
              <w:jc w:val="center"/>
              <w:rPr>
                <w:b/>
                <w:i/>
                <w:sz w:val="24"/>
              </w:rPr>
            </w:pPr>
            <w:r w:rsidRPr="007D75CE">
              <w:rPr>
                <w:b/>
                <w:i/>
                <w:sz w:val="24"/>
              </w:rPr>
              <w:t>(8)</w:t>
            </w:r>
          </w:p>
          <w:p w14:paraId="5EF002F1" w14:textId="77777777" w:rsidR="00F8249F" w:rsidRPr="007D75CE" w:rsidRDefault="00F8249F" w:rsidP="00CB3425">
            <w:pPr>
              <w:jc w:val="center"/>
              <w:rPr>
                <w:b/>
                <w:sz w:val="24"/>
              </w:rPr>
            </w:pPr>
            <w:r w:rsidRPr="007D75CE">
              <w:rPr>
                <w:b/>
                <w:i/>
                <w:sz w:val="24"/>
              </w:rPr>
              <w:t>2019 Quota Volume</w:t>
            </w:r>
          </w:p>
        </w:tc>
      </w:tr>
      <w:tr w:rsidR="004F724C" w14:paraId="29BFFF1C" w14:textId="77777777" w:rsidTr="004F724C">
        <w:trPr>
          <w:gridBefore w:val="1"/>
          <w:wBefore w:w="10" w:type="dxa"/>
        </w:trPr>
        <w:tc>
          <w:tcPr>
            <w:tcW w:w="14540" w:type="dxa"/>
            <w:gridSpan w:val="11"/>
          </w:tcPr>
          <w:p w14:paraId="2C43598B" w14:textId="1F6C196B" w:rsidR="00610CF4" w:rsidRDefault="00610CF4" w:rsidP="002E4596">
            <w:pPr>
              <w:jc w:val="center"/>
              <w:rPr>
                <w:rFonts w:cs="Arial"/>
                <w:b/>
                <w:sz w:val="24"/>
              </w:rPr>
            </w:pPr>
            <w:bookmarkStart w:id="0" w:name="_GoBack"/>
            <w:bookmarkEnd w:id="0"/>
          </w:p>
          <w:p w14:paraId="56BEB41C" w14:textId="2ECEEE5B" w:rsidR="004F724C" w:rsidRPr="00C35BE4" w:rsidRDefault="004F724C" w:rsidP="00F8249F">
            <w:pPr>
              <w:jc w:val="center"/>
              <w:rPr>
                <w:rFonts w:cs="Arial"/>
                <w:b/>
                <w:sz w:val="24"/>
              </w:rPr>
            </w:pPr>
            <w:r w:rsidRPr="00C35BE4">
              <w:rPr>
                <w:rFonts w:cs="Arial"/>
                <w:b/>
                <w:sz w:val="24"/>
              </w:rPr>
              <w:t>Section 2</w:t>
            </w:r>
          </w:p>
          <w:p w14:paraId="6D106A04" w14:textId="77777777" w:rsidR="004F724C" w:rsidRPr="00C35BE4" w:rsidRDefault="004F724C" w:rsidP="002E4596">
            <w:pPr>
              <w:jc w:val="left"/>
              <w:rPr>
                <w:rFonts w:cs="Arial"/>
                <w:sz w:val="20"/>
                <w:szCs w:val="20"/>
              </w:rPr>
            </w:pPr>
          </w:p>
        </w:tc>
      </w:tr>
      <w:tr w:rsidR="003953E2" w14:paraId="7D2C016C" w14:textId="77777777" w:rsidTr="00C35BE4">
        <w:tc>
          <w:tcPr>
            <w:tcW w:w="1818" w:type="dxa"/>
            <w:gridSpan w:val="2"/>
          </w:tcPr>
          <w:p w14:paraId="532C0113" w14:textId="392E0915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094057</w:t>
            </w:r>
          </w:p>
        </w:tc>
        <w:tc>
          <w:tcPr>
            <w:tcW w:w="1818" w:type="dxa"/>
            <w:gridSpan w:val="2"/>
            <w:vMerge w:val="restart"/>
          </w:tcPr>
          <w:p w14:paraId="361F49A4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30;</w:t>
            </w:r>
          </w:p>
          <w:p w14:paraId="6958D857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10;</w:t>
            </w:r>
          </w:p>
          <w:p w14:paraId="1070718D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50;</w:t>
            </w:r>
          </w:p>
          <w:p w14:paraId="44C0EFEF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90;</w:t>
            </w:r>
          </w:p>
          <w:p w14:paraId="5A3225FE" w14:textId="38C18921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</w:t>
            </w:r>
          </w:p>
        </w:tc>
        <w:tc>
          <w:tcPr>
            <w:tcW w:w="1819" w:type="dxa"/>
            <w:gridSpan w:val="2"/>
            <w:vMerge w:val="restart"/>
          </w:tcPr>
          <w:p w14:paraId="50E87749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01350896" w14:textId="73B680A4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 xml:space="preserve">20% </w:t>
            </w:r>
          </w:p>
        </w:tc>
        <w:tc>
          <w:tcPr>
            <w:tcW w:w="1818" w:type="dxa"/>
            <w:vMerge w:val="restart"/>
          </w:tcPr>
          <w:p w14:paraId="3B72029F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44,027,000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  <w:p w14:paraId="1FDB6F19" w14:textId="77777777" w:rsidR="003953E2" w:rsidRPr="00C35BE4" w:rsidRDefault="003953E2" w:rsidP="005E0901">
            <w:pPr>
              <w:jc w:val="center"/>
              <w:rPr>
                <w:rFonts w:cs="Arial"/>
                <w:bCs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(bone-in weight)</w:t>
            </w:r>
          </w:p>
          <w:p w14:paraId="6A970688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  <w:vMerge w:val="restart"/>
          </w:tcPr>
          <w:p w14:paraId="3EE27769" w14:textId="4041C3AF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July</w:t>
            </w:r>
          </w:p>
        </w:tc>
        <w:tc>
          <w:tcPr>
            <w:tcW w:w="1818" w:type="dxa"/>
            <w:vMerge w:val="restart"/>
          </w:tcPr>
          <w:p w14:paraId="110BBA95" w14:textId="35FCF3DB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June</w:t>
            </w:r>
          </w:p>
        </w:tc>
        <w:tc>
          <w:tcPr>
            <w:tcW w:w="1819" w:type="dxa"/>
            <w:vMerge w:val="restart"/>
          </w:tcPr>
          <w:p w14:paraId="4423E5E2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11,218,000 (kg) (bone-in weight)</w:t>
            </w:r>
          </w:p>
          <w:p w14:paraId="0A01ABE4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953E2" w14:paraId="1C0B1129" w14:textId="77777777" w:rsidTr="00C35BE4">
        <w:tc>
          <w:tcPr>
            <w:tcW w:w="1818" w:type="dxa"/>
            <w:gridSpan w:val="2"/>
          </w:tcPr>
          <w:p w14:paraId="2BBA8F3D" w14:textId="3036FA53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094058</w:t>
            </w:r>
          </w:p>
        </w:tc>
        <w:tc>
          <w:tcPr>
            <w:tcW w:w="1818" w:type="dxa"/>
            <w:gridSpan w:val="2"/>
            <w:vMerge/>
          </w:tcPr>
          <w:p w14:paraId="2F15EDB4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  <w:gridSpan w:val="2"/>
            <w:vMerge/>
          </w:tcPr>
          <w:p w14:paraId="774CE45C" w14:textId="77777777" w:rsidR="003953E2" w:rsidRPr="00C35BE4" w:rsidRDefault="003953E2" w:rsidP="00C35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482E1938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20 30 - 20% + €994.5 per 1000kg;</w:t>
            </w:r>
          </w:p>
          <w:p w14:paraId="2B8A55BB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0202 30 10,</w:t>
            </w:r>
          </w:p>
          <w:p w14:paraId="7507BF59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50 - 20% + €1554.3 per 1000kg;</w:t>
            </w:r>
          </w:p>
          <w:p w14:paraId="4544A00F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0202 30 90,</w:t>
            </w:r>
          </w:p>
          <w:p w14:paraId="74BD3A7C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0206 29 91 - 20% + €2138.4 per 1000kg</w:t>
            </w:r>
          </w:p>
          <w:p w14:paraId="5BE192AF" w14:textId="77777777" w:rsidR="003953E2" w:rsidRPr="00C35BE4" w:rsidRDefault="003953E2" w:rsidP="00F5645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  <w:vMerge/>
          </w:tcPr>
          <w:p w14:paraId="77C527C0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  <w:vMerge/>
          </w:tcPr>
          <w:p w14:paraId="6192EB55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8" w:type="dxa"/>
            <w:vMerge/>
          </w:tcPr>
          <w:p w14:paraId="5C5AFC03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19" w:type="dxa"/>
            <w:vMerge/>
          </w:tcPr>
          <w:p w14:paraId="2982DAA7" w14:textId="77777777" w:rsidR="003953E2" w:rsidRPr="00C35BE4" w:rsidRDefault="003953E2" w:rsidP="005E0901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5BE4" w14:paraId="6464E567" w14:textId="77777777" w:rsidTr="00C35BE4">
        <w:tc>
          <w:tcPr>
            <w:tcW w:w="1818" w:type="dxa"/>
            <w:gridSpan w:val="2"/>
          </w:tcPr>
          <w:p w14:paraId="073CCDA0" w14:textId="1A799B7D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094594</w:t>
            </w:r>
          </w:p>
        </w:tc>
        <w:tc>
          <w:tcPr>
            <w:tcW w:w="1818" w:type="dxa"/>
            <w:gridSpan w:val="2"/>
          </w:tcPr>
          <w:p w14:paraId="42A91CDC" w14:textId="464EC860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0406 90 01</w:t>
            </w:r>
          </w:p>
        </w:tc>
        <w:tc>
          <w:tcPr>
            <w:tcW w:w="1819" w:type="dxa"/>
            <w:gridSpan w:val="2"/>
          </w:tcPr>
          <w:p w14:paraId="6CC5046D" w14:textId="77777777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5D47C800" w14:textId="5769ED08" w:rsidR="00C35BE4" w:rsidRPr="00C35BE4" w:rsidRDefault="00C35BE4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€83.50 per 100kg</w:t>
            </w:r>
          </w:p>
        </w:tc>
        <w:tc>
          <w:tcPr>
            <w:tcW w:w="1818" w:type="dxa"/>
          </w:tcPr>
          <w:p w14:paraId="25D09253" w14:textId="15B723CD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8,266,000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4D8A4A53" w14:textId="2DE5256C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4D5239A1" w14:textId="4AD971AE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6679A968" w14:textId="12EB0B10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C35BE4" w14:paraId="747A57DA" w14:textId="77777777" w:rsidTr="00C35BE4">
        <w:tc>
          <w:tcPr>
            <w:tcW w:w="1818" w:type="dxa"/>
            <w:gridSpan w:val="2"/>
          </w:tcPr>
          <w:p w14:paraId="730078CD" w14:textId="5E141909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094515</w:t>
            </w:r>
          </w:p>
        </w:tc>
        <w:tc>
          <w:tcPr>
            <w:tcW w:w="1818" w:type="dxa"/>
            <w:gridSpan w:val="2"/>
          </w:tcPr>
          <w:p w14:paraId="74274E6D" w14:textId="44115F43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0406 90 01</w:t>
            </w:r>
          </w:p>
        </w:tc>
        <w:tc>
          <w:tcPr>
            <w:tcW w:w="1819" w:type="dxa"/>
            <w:gridSpan w:val="2"/>
          </w:tcPr>
          <w:p w14:paraId="22F8927A" w14:textId="698063E1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New Zealand</w:t>
            </w:r>
          </w:p>
        </w:tc>
        <w:tc>
          <w:tcPr>
            <w:tcW w:w="1822" w:type="dxa"/>
            <w:gridSpan w:val="2"/>
          </w:tcPr>
          <w:p w14:paraId="351814EF" w14:textId="7D84A712" w:rsidR="00C35BE4" w:rsidRPr="00C35BE4" w:rsidRDefault="00C35BE4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€17.06 per 100kg</w:t>
            </w:r>
          </w:p>
        </w:tc>
        <w:tc>
          <w:tcPr>
            <w:tcW w:w="1818" w:type="dxa"/>
          </w:tcPr>
          <w:p w14:paraId="77E7DAA8" w14:textId="650A52CD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2,330,000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14BC43F6" w14:textId="581766A7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January</w:t>
            </w:r>
          </w:p>
        </w:tc>
        <w:tc>
          <w:tcPr>
            <w:tcW w:w="1818" w:type="dxa"/>
          </w:tcPr>
          <w:p w14:paraId="1588019F" w14:textId="14C9E8E4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31 December</w:t>
            </w:r>
          </w:p>
        </w:tc>
        <w:tc>
          <w:tcPr>
            <w:tcW w:w="1819" w:type="dxa"/>
          </w:tcPr>
          <w:p w14:paraId="1DB2EEA8" w14:textId="20F82C9A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1,175,000 (kg)</w:t>
            </w:r>
          </w:p>
        </w:tc>
      </w:tr>
      <w:tr w:rsidR="00C35BE4" w14:paraId="34CDBCB1" w14:textId="77777777" w:rsidTr="00C35BE4">
        <w:tc>
          <w:tcPr>
            <w:tcW w:w="1818" w:type="dxa"/>
            <w:gridSpan w:val="2"/>
          </w:tcPr>
          <w:p w14:paraId="40D7F249" w14:textId="6BD3C524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094317</w:t>
            </w:r>
          </w:p>
        </w:tc>
        <w:tc>
          <w:tcPr>
            <w:tcW w:w="1818" w:type="dxa"/>
            <w:gridSpan w:val="2"/>
          </w:tcPr>
          <w:p w14:paraId="363EF4EF" w14:textId="77777777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13 10;</w:t>
            </w:r>
          </w:p>
          <w:p w14:paraId="3776A8AC" w14:textId="28473C3C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1701 14 10</w:t>
            </w:r>
          </w:p>
        </w:tc>
        <w:tc>
          <w:tcPr>
            <w:tcW w:w="1819" w:type="dxa"/>
            <w:gridSpan w:val="2"/>
          </w:tcPr>
          <w:p w14:paraId="5E319344" w14:textId="4FDE813E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1822" w:type="dxa"/>
            <w:gridSpan w:val="2"/>
          </w:tcPr>
          <w:p w14:paraId="2EEB8E2B" w14:textId="26111140" w:rsidR="00C35BE4" w:rsidRPr="00C35BE4" w:rsidRDefault="00C35BE4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 xml:space="preserve">€98 per 1000kg; Where the polarimetric reading of the imported raw sugar departs from 96 degrees, the rate of EUR 98/1000 kg shall be increased or </w:t>
            </w:r>
            <w:r w:rsidRPr="00C35BE4">
              <w:rPr>
                <w:rFonts w:cs="Arial"/>
                <w:color w:val="000000"/>
                <w:sz w:val="20"/>
                <w:szCs w:val="20"/>
              </w:rPr>
              <w:lastRenderedPageBreak/>
              <w:t>reduced, as appropriate, by 0.14% per tenth of a degree difference established</w:t>
            </w:r>
          </w:p>
        </w:tc>
        <w:tc>
          <w:tcPr>
            <w:tcW w:w="1818" w:type="dxa"/>
          </w:tcPr>
          <w:p w14:paraId="1DB9C1C5" w14:textId="77CF8309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lastRenderedPageBreak/>
              <w:t xml:space="preserve">4,964,000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7A4B543E" w14:textId="6EE2F8B6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October</w:t>
            </w:r>
          </w:p>
        </w:tc>
        <w:tc>
          <w:tcPr>
            <w:tcW w:w="1818" w:type="dxa"/>
          </w:tcPr>
          <w:p w14:paraId="36EBB8C6" w14:textId="146C557B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September</w:t>
            </w:r>
          </w:p>
        </w:tc>
        <w:tc>
          <w:tcPr>
            <w:tcW w:w="1819" w:type="dxa"/>
          </w:tcPr>
          <w:p w14:paraId="0C1C4D4A" w14:textId="1B1810CD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C35BE4" w14:paraId="42C7A1FF" w14:textId="77777777" w:rsidTr="00C35BE4">
        <w:tc>
          <w:tcPr>
            <w:tcW w:w="1818" w:type="dxa"/>
            <w:gridSpan w:val="2"/>
          </w:tcPr>
          <w:p w14:paraId="6023E557" w14:textId="05493608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094318</w:t>
            </w:r>
          </w:p>
        </w:tc>
        <w:tc>
          <w:tcPr>
            <w:tcW w:w="1818" w:type="dxa"/>
            <w:gridSpan w:val="2"/>
          </w:tcPr>
          <w:p w14:paraId="64AA952A" w14:textId="77777777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13 10;</w:t>
            </w:r>
          </w:p>
          <w:p w14:paraId="5C2227B3" w14:textId="7F29584D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1701 14 10</w:t>
            </w:r>
          </w:p>
        </w:tc>
        <w:tc>
          <w:tcPr>
            <w:tcW w:w="1819" w:type="dxa"/>
            <w:gridSpan w:val="2"/>
          </w:tcPr>
          <w:p w14:paraId="2559E9DA" w14:textId="702D7F53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1822" w:type="dxa"/>
            <w:gridSpan w:val="2"/>
          </w:tcPr>
          <w:p w14:paraId="056D1249" w14:textId="1C7A8F03" w:rsidR="00C35BE4" w:rsidRPr="00C35BE4" w:rsidRDefault="00C35BE4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 xml:space="preserve">€98 per 1000kg ; Where the polarimetric reading of the imported raw sugar departs from 96 degrees, the rate of EUR 98/1000 kg shall be increased or reduced, as appropriate, by 0.14% per tenth of a degree difference established </w:t>
            </w:r>
          </w:p>
        </w:tc>
        <w:tc>
          <w:tcPr>
            <w:tcW w:w="1818" w:type="dxa"/>
          </w:tcPr>
          <w:p w14:paraId="446335F0" w14:textId="24CD234F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t xml:space="preserve">29,670,000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2D19139A" w14:textId="6CD05088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October</w:t>
            </w:r>
          </w:p>
        </w:tc>
        <w:tc>
          <w:tcPr>
            <w:tcW w:w="1818" w:type="dxa"/>
          </w:tcPr>
          <w:p w14:paraId="3611C580" w14:textId="0EAE7283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September</w:t>
            </w:r>
          </w:p>
        </w:tc>
        <w:tc>
          <w:tcPr>
            <w:tcW w:w="1819" w:type="dxa"/>
          </w:tcPr>
          <w:p w14:paraId="62D28F12" w14:textId="556BBDDE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  <w:tr w:rsidR="00C35BE4" w14:paraId="6759EF56" w14:textId="77777777" w:rsidTr="00C35BE4">
        <w:tc>
          <w:tcPr>
            <w:tcW w:w="1818" w:type="dxa"/>
            <w:gridSpan w:val="2"/>
          </w:tcPr>
          <w:p w14:paraId="3567D0E4" w14:textId="194270EF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094320</w:t>
            </w:r>
          </w:p>
        </w:tc>
        <w:tc>
          <w:tcPr>
            <w:tcW w:w="1818" w:type="dxa"/>
            <w:gridSpan w:val="2"/>
          </w:tcPr>
          <w:p w14:paraId="3D0F9724" w14:textId="77777777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13 10;</w:t>
            </w:r>
          </w:p>
          <w:p w14:paraId="6AC58DD9" w14:textId="1A2626CF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1701 14 10</w:t>
            </w:r>
          </w:p>
        </w:tc>
        <w:tc>
          <w:tcPr>
            <w:tcW w:w="1819" w:type="dxa"/>
            <w:gridSpan w:val="2"/>
          </w:tcPr>
          <w:p w14:paraId="37DFA190" w14:textId="77777777" w:rsidR="00C35BE4" w:rsidRPr="00C35BE4" w:rsidRDefault="00C35BE4" w:rsidP="00C35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22" w:type="dxa"/>
            <w:gridSpan w:val="2"/>
          </w:tcPr>
          <w:p w14:paraId="1945E22A" w14:textId="44AB87CD" w:rsidR="00C35BE4" w:rsidRPr="00C35BE4" w:rsidRDefault="00C35BE4" w:rsidP="00F56455">
            <w:pPr>
              <w:jc w:val="left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color w:val="000000"/>
                <w:sz w:val="20"/>
                <w:szCs w:val="20"/>
              </w:rPr>
              <w:t xml:space="preserve">€98 per 1000kg ; Where the polarimetric reading of the imported raw sugar departs from 96 degrees, the rate of EUR 98/1000 kg shall be increased or reduced, as </w:t>
            </w:r>
            <w:r w:rsidRPr="00C35BE4">
              <w:rPr>
                <w:rFonts w:cs="Arial"/>
                <w:color w:val="000000"/>
                <w:sz w:val="20"/>
                <w:szCs w:val="20"/>
              </w:rPr>
              <w:lastRenderedPageBreak/>
              <w:t>appropriate, by 0.14% per tenth of a degree difference established</w:t>
            </w:r>
          </w:p>
        </w:tc>
        <w:tc>
          <w:tcPr>
            <w:tcW w:w="1818" w:type="dxa"/>
          </w:tcPr>
          <w:p w14:paraId="2902185C" w14:textId="03858A95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bCs/>
                <w:sz w:val="20"/>
                <w:szCs w:val="20"/>
              </w:rPr>
              <w:lastRenderedPageBreak/>
              <w:t xml:space="preserve">31,416,000 </w:t>
            </w:r>
            <w:r w:rsidRPr="00C35BE4">
              <w:rPr>
                <w:rFonts w:cs="Arial"/>
                <w:sz w:val="20"/>
                <w:szCs w:val="20"/>
              </w:rPr>
              <w:t>(kg)</w:t>
            </w:r>
          </w:p>
        </w:tc>
        <w:tc>
          <w:tcPr>
            <w:tcW w:w="1818" w:type="dxa"/>
          </w:tcPr>
          <w:p w14:paraId="506D569D" w14:textId="35223811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01 October</w:t>
            </w:r>
          </w:p>
        </w:tc>
        <w:tc>
          <w:tcPr>
            <w:tcW w:w="1818" w:type="dxa"/>
          </w:tcPr>
          <w:p w14:paraId="0DA0B309" w14:textId="7CCDB804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30 September</w:t>
            </w:r>
          </w:p>
        </w:tc>
        <w:tc>
          <w:tcPr>
            <w:tcW w:w="1819" w:type="dxa"/>
          </w:tcPr>
          <w:p w14:paraId="69010642" w14:textId="26C972B6" w:rsidR="00C35BE4" w:rsidRPr="00C35BE4" w:rsidRDefault="00C35BE4" w:rsidP="005E0901">
            <w:pPr>
              <w:jc w:val="center"/>
              <w:rPr>
                <w:rFonts w:cs="Arial"/>
                <w:sz w:val="20"/>
                <w:szCs w:val="20"/>
              </w:rPr>
            </w:pPr>
            <w:r w:rsidRPr="00C35BE4">
              <w:rPr>
                <w:rFonts w:cs="Arial"/>
                <w:sz w:val="20"/>
                <w:szCs w:val="20"/>
              </w:rPr>
              <w:t>n/a</w:t>
            </w:r>
          </w:p>
        </w:tc>
      </w:tr>
    </w:tbl>
    <w:p w14:paraId="6DFD1F4F" w14:textId="77777777" w:rsidR="009A04DF" w:rsidRDefault="009A04DF" w:rsidP="002B4CDE"/>
    <w:p w14:paraId="2728379B" w14:textId="77777777" w:rsidR="00C35BE4" w:rsidRPr="002B4CDE" w:rsidRDefault="00C35BE4" w:rsidP="002B4CDE"/>
    <w:sectPr w:rsidR="00C35BE4" w:rsidRPr="002B4CDE" w:rsidSect="002041ED">
      <w:headerReference w:type="default" r:id="rId11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CE1EA" w14:textId="77777777" w:rsidR="002E4596" w:rsidRDefault="002E4596" w:rsidP="002B4CDE">
      <w:r>
        <w:separator/>
      </w:r>
    </w:p>
  </w:endnote>
  <w:endnote w:type="continuationSeparator" w:id="0">
    <w:p w14:paraId="3E1D9A32" w14:textId="77777777" w:rsidR="002E4596" w:rsidRDefault="002E4596" w:rsidP="002B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3B82A" w14:textId="77777777" w:rsidR="002E4596" w:rsidRDefault="002E4596" w:rsidP="002B4CDE">
      <w:r>
        <w:separator/>
      </w:r>
    </w:p>
  </w:footnote>
  <w:footnote w:type="continuationSeparator" w:id="0">
    <w:p w14:paraId="3F39BC55" w14:textId="77777777" w:rsidR="002E4596" w:rsidRDefault="002E4596" w:rsidP="002B4CDE">
      <w:r>
        <w:continuationSeparator/>
      </w:r>
    </w:p>
  </w:footnote>
  <w:footnote w:id="1">
    <w:p w14:paraId="193F4086" w14:textId="77777777" w:rsidR="002E4596" w:rsidRDefault="002E4596">
      <w:pPr>
        <w:pStyle w:val="BalloonText"/>
      </w:pPr>
      <w:r w:rsidRPr="00A76026">
        <w:rPr>
          <w:vertAlign w:val="superscript"/>
        </w:rPr>
        <w:footnoteRef/>
      </w:r>
      <w:r>
        <w:t xml:space="preserve"> Co-efficients to be applied: boneless lamb/goatmeat of kid – 1.67; boneless mutton/sheep/goatmeat other than kid – 1.81; bone-in products – 1.00.</w:t>
      </w:r>
    </w:p>
  </w:footnote>
  <w:footnote w:id="2">
    <w:p w14:paraId="322B66A1" w14:textId="77777777" w:rsidR="002E4596" w:rsidRPr="00ED3359" w:rsidRDefault="002E4596" w:rsidP="002E4596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ED3359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ED3359">
        <w:rPr>
          <w:rFonts w:ascii="Times New Roman" w:hAnsi="Times New Roman" w:cs="Times New Roman"/>
          <w:sz w:val="18"/>
          <w:szCs w:val="18"/>
        </w:rPr>
        <w:t xml:space="preserve"> The quota volume is increased by </w:t>
      </w:r>
      <w:r>
        <w:rPr>
          <w:rFonts w:ascii="Times New Roman" w:hAnsi="Times New Roman" w:cs="Times New Roman"/>
          <w:sz w:val="18"/>
          <w:szCs w:val="18"/>
        </w:rPr>
        <w:t>20%</w:t>
      </w:r>
      <w:r w:rsidRPr="00ED3359">
        <w:rPr>
          <w:rFonts w:ascii="Times New Roman" w:hAnsi="Times New Roman" w:cs="Times New Roman"/>
          <w:sz w:val="18"/>
          <w:szCs w:val="18"/>
        </w:rPr>
        <w:t xml:space="preserve"> if – (a) prior to midnight on 30 September in any calendar year, </w:t>
      </w:r>
      <w:r>
        <w:rPr>
          <w:rFonts w:ascii="Times New Roman" w:hAnsi="Times New Roman" w:cs="Times New Roman"/>
          <w:sz w:val="18"/>
          <w:szCs w:val="18"/>
        </w:rPr>
        <w:t xml:space="preserve">80% </w:t>
      </w:r>
      <w:r w:rsidRPr="00ED3359">
        <w:rPr>
          <w:rFonts w:ascii="Times New Roman" w:hAnsi="Times New Roman" w:cs="Times New Roman"/>
          <w:sz w:val="18"/>
          <w:szCs w:val="18"/>
        </w:rPr>
        <w:t>of the quota volume has been allocated and (b) there has been no previous increase of the quota volume during the quota period concerned.</w:t>
      </w:r>
    </w:p>
  </w:footnote>
  <w:footnote w:id="3">
    <w:p w14:paraId="333FCFCD" w14:textId="77777777" w:rsidR="002E4596" w:rsidRPr="00ED3359" w:rsidRDefault="002E4596" w:rsidP="002E4596">
      <w:pPr>
        <w:pStyle w:val="FootnoteText"/>
        <w:rPr>
          <w:rFonts w:ascii="Times New Roman" w:hAnsi="Times New Roman" w:cs="Times New Roman"/>
          <w:sz w:val="18"/>
          <w:szCs w:val="18"/>
        </w:rPr>
      </w:pPr>
      <w:r w:rsidRPr="00ED3359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ED3359">
        <w:rPr>
          <w:rFonts w:ascii="Times New Roman" w:hAnsi="Times New Roman" w:cs="Times New Roman"/>
          <w:sz w:val="18"/>
          <w:szCs w:val="18"/>
        </w:rPr>
        <w:t xml:space="preserve"> The quota volume is increased by </w:t>
      </w:r>
      <w:r>
        <w:rPr>
          <w:rFonts w:ascii="Times New Roman" w:hAnsi="Times New Roman" w:cs="Times New Roman"/>
          <w:sz w:val="18"/>
          <w:szCs w:val="18"/>
        </w:rPr>
        <w:t>20%</w:t>
      </w:r>
      <w:r w:rsidRPr="00ED3359">
        <w:rPr>
          <w:rFonts w:ascii="Times New Roman" w:hAnsi="Times New Roman" w:cs="Times New Roman"/>
          <w:sz w:val="18"/>
          <w:szCs w:val="18"/>
        </w:rPr>
        <w:t xml:space="preserve"> if – (a) prior to midnight on 30 September in any calendar year, </w:t>
      </w:r>
      <w:r>
        <w:rPr>
          <w:rFonts w:ascii="Times New Roman" w:hAnsi="Times New Roman" w:cs="Times New Roman"/>
          <w:sz w:val="18"/>
          <w:szCs w:val="18"/>
        </w:rPr>
        <w:t>80%</w:t>
      </w:r>
      <w:r w:rsidRPr="00ED3359">
        <w:rPr>
          <w:rFonts w:ascii="Times New Roman" w:hAnsi="Times New Roman" w:cs="Times New Roman"/>
          <w:sz w:val="18"/>
          <w:szCs w:val="18"/>
        </w:rPr>
        <w:t xml:space="preserve"> of the quota volume has been allocated and (b) there has been no previous increase of the quota volume during the quota period concerned.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5E9CA" w14:textId="77777777" w:rsidR="002E4596" w:rsidRPr="002B4CDE" w:rsidRDefault="002E4596" w:rsidP="002B4CDE">
    <w:pPr>
      <w:pStyle w:val="Header"/>
      <w:jc w:val="center"/>
      <w:rPr>
        <w:b/>
        <w:sz w:val="24"/>
      </w:rPr>
    </w:pPr>
    <w:r w:rsidRPr="002B4CDE">
      <w:rPr>
        <w:b/>
        <w:sz w:val="24"/>
      </w:rPr>
      <w:t>The Customs (Tariff Quotas) (EU Exit) Regulations 2019</w:t>
    </w:r>
  </w:p>
  <w:p w14:paraId="4D96B190" w14:textId="77777777" w:rsidR="002E4596" w:rsidRPr="002B4CDE" w:rsidRDefault="002E4596" w:rsidP="002B4CDE">
    <w:pPr>
      <w:pStyle w:val="Header"/>
      <w:jc w:val="center"/>
      <w:rPr>
        <w:b/>
        <w:sz w:val="24"/>
      </w:rPr>
    </w:pPr>
    <w:r w:rsidRPr="002B4CDE">
      <w:rPr>
        <w:b/>
        <w:sz w:val="24"/>
      </w:rPr>
      <w:t>Reference Document</w:t>
    </w:r>
  </w:p>
  <w:p w14:paraId="558D2896" w14:textId="77777777" w:rsidR="002E4596" w:rsidRPr="002B4CDE" w:rsidRDefault="002E4596" w:rsidP="002B4CDE">
    <w:pPr>
      <w:pStyle w:val="Header"/>
      <w:jc w:val="center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8E2D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AE8A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088B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E24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FEB5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E14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44D6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242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E03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105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ED"/>
    <w:rsid w:val="000824EA"/>
    <w:rsid w:val="000B3072"/>
    <w:rsid w:val="00115AF9"/>
    <w:rsid w:val="00183E93"/>
    <w:rsid w:val="001C5D20"/>
    <w:rsid w:val="002041ED"/>
    <w:rsid w:val="002B4CDE"/>
    <w:rsid w:val="002E4596"/>
    <w:rsid w:val="003350A2"/>
    <w:rsid w:val="00336913"/>
    <w:rsid w:val="003450AC"/>
    <w:rsid w:val="003953E2"/>
    <w:rsid w:val="003A3888"/>
    <w:rsid w:val="003A3BB7"/>
    <w:rsid w:val="0041615A"/>
    <w:rsid w:val="00441E98"/>
    <w:rsid w:val="00475DE0"/>
    <w:rsid w:val="004A6B75"/>
    <w:rsid w:val="004C0A27"/>
    <w:rsid w:val="004C28E9"/>
    <w:rsid w:val="004E67ED"/>
    <w:rsid w:val="004F724C"/>
    <w:rsid w:val="005537E2"/>
    <w:rsid w:val="00595F06"/>
    <w:rsid w:val="005B5A97"/>
    <w:rsid w:val="005E0901"/>
    <w:rsid w:val="00610CF4"/>
    <w:rsid w:val="006315C8"/>
    <w:rsid w:val="00635C32"/>
    <w:rsid w:val="006B32C9"/>
    <w:rsid w:val="006C7955"/>
    <w:rsid w:val="0071201F"/>
    <w:rsid w:val="00726044"/>
    <w:rsid w:val="00754B8B"/>
    <w:rsid w:val="007D75CE"/>
    <w:rsid w:val="008F4B7E"/>
    <w:rsid w:val="00990DD3"/>
    <w:rsid w:val="00996334"/>
    <w:rsid w:val="009A04DF"/>
    <w:rsid w:val="009C0C43"/>
    <w:rsid w:val="00A13958"/>
    <w:rsid w:val="00A60A19"/>
    <w:rsid w:val="00A76026"/>
    <w:rsid w:val="00B83E79"/>
    <w:rsid w:val="00C13E7B"/>
    <w:rsid w:val="00C35BE4"/>
    <w:rsid w:val="00C541E0"/>
    <w:rsid w:val="00CA5AFA"/>
    <w:rsid w:val="00CA64BB"/>
    <w:rsid w:val="00CE598B"/>
    <w:rsid w:val="00CE687E"/>
    <w:rsid w:val="00D605AF"/>
    <w:rsid w:val="00E1564E"/>
    <w:rsid w:val="00E34859"/>
    <w:rsid w:val="00F01CD8"/>
    <w:rsid w:val="00F56455"/>
    <w:rsid w:val="00F8249F"/>
    <w:rsid w:val="00FB3D96"/>
    <w:rsid w:val="00FD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A6CA"/>
  <w15:chartTrackingRefBased/>
  <w15:docId w15:val="{051FD7E4-2B2B-4F97-BE50-59A4EA3D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958"/>
    <w:pPr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AFA"/>
    <w:pPr>
      <w:keepNext/>
      <w:keepLines/>
      <w:widowControl w:val="0"/>
      <w:spacing w:before="360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AFA"/>
    <w:pPr>
      <w:keepNext/>
      <w:keepLines/>
      <w:widowControl w:val="0"/>
      <w:spacing w:before="200"/>
      <w:outlineLvl w:val="1"/>
    </w:pPr>
    <w:rPr>
      <w:rFonts w:eastAsia="Times New Roman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A97"/>
    <w:pPr>
      <w:keepNext/>
      <w:keepLines/>
      <w:widowControl w:val="0"/>
      <w:outlineLvl w:val="2"/>
    </w:pPr>
    <w:rPr>
      <w:rFonts w:eastAsia="Times New Roman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E687E"/>
    <w:pPr>
      <w:keepNext/>
      <w:keepLines/>
      <w:spacing w:before="200"/>
      <w:outlineLvl w:val="3"/>
    </w:pPr>
    <w:rPr>
      <w:rFonts w:eastAsia="Times New Roman"/>
      <w:b/>
      <w:bCs/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5AFA"/>
    <w:rPr>
      <w:rFonts w:eastAsia="Times New Roman" w:cs="Times New Roman"/>
      <w:b/>
      <w:bCs/>
      <w:color w:val="000000"/>
      <w:sz w:val="32"/>
      <w:szCs w:val="28"/>
      <w:lang w:eastAsia="en-GB"/>
    </w:rPr>
  </w:style>
  <w:style w:type="character" w:customStyle="1" w:styleId="Heading2Char">
    <w:name w:val="Heading 2 Char"/>
    <w:link w:val="Heading2"/>
    <w:uiPriority w:val="9"/>
    <w:rsid w:val="00CA5AFA"/>
    <w:rPr>
      <w:rFonts w:eastAsia="Times New Roman" w:cs="Times New Roman"/>
      <w:b/>
      <w:bCs/>
      <w:color w:val="000000"/>
      <w:sz w:val="28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450AC"/>
    <w:pPr>
      <w:widowControl w:val="0"/>
    </w:pPr>
    <w:rPr>
      <w:rFonts w:eastAsia="Times New Roman"/>
      <w:kern w:val="28"/>
      <w:sz w:val="40"/>
      <w:szCs w:val="52"/>
    </w:rPr>
  </w:style>
  <w:style w:type="character" w:customStyle="1" w:styleId="TitleChar">
    <w:name w:val="Title Char"/>
    <w:link w:val="Title"/>
    <w:uiPriority w:val="10"/>
    <w:rsid w:val="003450AC"/>
    <w:rPr>
      <w:rFonts w:eastAsia="Times New Roman" w:cs="Times New Roman"/>
      <w:kern w:val="28"/>
      <w:sz w:val="40"/>
      <w:szCs w:val="52"/>
      <w:lang w:eastAsia="en-GB"/>
    </w:rPr>
  </w:style>
  <w:style w:type="table" w:styleId="TableGrid">
    <w:name w:val="Table Grid"/>
    <w:basedOn w:val="TableNormal"/>
    <w:uiPriority w:val="59"/>
    <w:rsid w:val="008F4B7E"/>
    <w:pPr>
      <w:spacing w:before="60" w:after="80"/>
    </w:pPr>
    <w:rPr>
      <w:sz w:val="22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  <w:style w:type="table" w:styleId="LightGrid">
    <w:name w:val="Light Grid"/>
    <w:basedOn w:val="TableNormal"/>
    <w:uiPriority w:val="62"/>
    <w:rsid w:val="003A3B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uiPriority w:val="1"/>
    <w:rsid w:val="009C0C43"/>
    <w:pPr>
      <w:jc w:val="both"/>
    </w:pPr>
    <w:rPr>
      <w:rFonts w:eastAsia="Times New Roman"/>
      <w:b/>
      <w:sz w:val="24"/>
      <w:szCs w:val="22"/>
    </w:rPr>
  </w:style>
  <w:style w:type="character" w:customStyle="1" w:styleId="Heading3Char">
    <w:name w:val="Heading 3 Char"/>
    <w:link w:val="Heading3"/>
    <w:uiPriority w:val="9"/>
    <w:rsid w:val="005B5A97"/>
    <w:rPr>
      <w:rFonts w:eastAsia="Times New Roman" w:cs="Times New Roman"/>
      <w:b/>
      <w:bCs/>
      <w:color w:val="000000"/>
      <w:szCs w:val="22"/>
      <w:lang w:eastAsia="en-GB"/>
    </w:rPr>
  </w:style>
  <w:style w:type="character" w:customStyle="1" w:styleId="Heading4Char">
    <w:name w:val="Heading 4 Char"/>
    <w:link w:val="Heading4"/>
    <w:uiPriority w:val="9"/>
    <w:rsid w:val="00CE687E"/>
    <w:rPr>
      <w:rFonts w:eastAsia="Times New Roman" w:cs="Times New Roman"/>
      <w:b/>
      <w:bCs/>
      <w:i/>
      <w:iCs/>
      <w:color w:val="000000"/>
      <w:szCs w:val="22"/>
      <w:lang w:eastAsia="en-GB"/>
    </w:rPr>
  </w:style>
  <w:style w:type="paragraph" w:styleId="Revision">
    <w:name w:val="Revision"/>
    <w:hidden/>
    <w:uiPriority w:val="99"/>
    <w:semiHidden/>
    <w:rsid w:val="00CA64BB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4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4C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4CDE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2B4C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4CDE"/>
    <w:rPr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CE598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3072"/>
    <w:pPr>
      <w:jc w:val="left"/>
    </w:pPr>
    <w:rPr>
      <w:rFonts w:asciiTheme="minorHAnsi" w:eastAsiaTheme="minorHAnsi" w:hAnsiTheme="minorHAnsi" w:cstheme="minorBidi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3072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_EmailSentUTC xmlns="41b3ec6c-eebd-4435-b1cb-6f93f025f7d1" xsi:nil="true"/>
    <peb8f3fab875401ca34a9f28cac46400 xmlns="41b3ec6c-eebd-4435-b1cb-6f93f025f7d1">
      <Terms xmlns="http://schemas.microsoft.com/office/infopath/2007/PartnerControls"/>
    </peb8f3fab875401ca34a9f28cac46400>
    <dlc_EmailReceivedUTC xmlns="41b3ec6c-eebd-4435-b1cb-6f93f025f7d1" xsi:nil="true"/>
    <dlc_EmailFrom xmlns="41b3ec6c-eebd-4435-b1cb-6f93f025f7d1" xsi:nil="true"/>
    <dlc_EmailCC xmlns="41b3ec6c-eebd-4435-b1cb-6f93f025f7d1" xsi:nil="true"/>
    <dlc_EmailSubject xmlns="41b3ec6c-eebd-4435-b1cb-6f93f025f7d1" xsi:nil="true"/>
    <TaxCatchAll xmlns="41b3ec6c-eebd-4435-b1cb-6f93f025f7d1"/>
    <dlc_EmailTo xmlns="41b3ec6c-eebd-4435-b1cb-6f93f025f7d1" xsi:nil="true"/>
    <bcb1675984d34ae3a1ed6b6e433c98de xmlns="41b3ec6c-eebd-4435-b1cb-6f93f025f7d1">
      <Terms xmlns="http://schemas.microsoft.com/office/infopath/2007/PartnerControls"/>
    </bcb1675984d34ae3a1ed6b6e433c98d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fbabd5ee-c98c-4a9b-aa64-c82fd249b873" ContentTypeId="0x010100672A3FCA98991645BE083C320B7539B70204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672A3FCA98991645BE083C320B7539B70204009BED75B34DAB094DA000A550174634F4" ma:contentTypeVersion="0" ma:contentTypeDescription="new Document or upload" ma:contentTypeScope="" ma:versionID="93a6dffb8648bb9aea1f74b1665b5314">
  <xsd:schema xmlns:xsd="http://www.w3.org/2001/XMLSchema" xmlns:xs="http://www.w3.org/2001/XMLSchema" xmlns:p="http://schemas.microsoft.com/office/2006/metadata/properties" xmlns:ns2="41b3ec6c-eebd-4435-b1cb-6f93f025f7d1" targetNamespace="http://schemas.microsoft.com/office/2006/metadata/properties" ma:root="true" ma:fieldsID="f3eaae292184f08b030f37c90f9006c2" ns2:_="">
    <xsd:import namespace="41b3ec6c-eebd-4435-b1cb-6f93f025f7d1"/>
    <xsd:element name="properties">
      <xsd:complexType>
        <xsd:sequence>
          <xsd:element name="documentManagement">
            <xsd:complexType>
              <xsd:all>
                <xsd:element ref="ns2:dlc_EmailSubject" minOccurs="0"/>
                <xsd:element ref="ns2:dlc_EmailTo" minOccurs="0"/>
                <xsd:element ref="ns2:dlc_EmailFrom" minOccurs="0"/>
                <xsd:element ref="ns2:dlc_EmailCC" minOccurs="0"/>
                <xsd:element ref="ns2:dlc_EmailSentUTC" minOccurs="0"/>
                <xsd:element ref="ns2:dlc_EmailReceivedUTC" minOccurs="0"/>
                <xsd:element ref="ns2:bcb1675984d34ae3a1ed6b6e433c98de" minOccurs="0"/>
                <xsd:element ref="ns2:TaxCatchAll" minOccurs="0"/>
                <xsd:element ref="ns2:TaxCatchAllLabel" minOccurs="0"/>
                <xsd:element ref="ns2:peb8f3fab875401ca34a9f28cac4640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3ec6c-eebd-4435-b1cb-6f93f025f7d1" elementFormDefault="qualified">
    <xsd:import namespace="http://schemas.microsoft.com/office/2006/documentManagement/types"/>
    <xsd:import namespace="http://schemas.microsoft.com/office/infopath/2007/PartnerControls"/>
    <xsd:element name="dlc_EmailSubject" ma:index="8" nillable="true" ma:displayName="Subject" ma:description="" ma:internalName="dlc_EmailSubject" ma:readOnly="false">
      <xsd:simpleType>
        <xsd:restriction base="dms:Note"/>
      </xsd:simpleType>
    </xsd:element>
    <xsd:element name="dlc_EmailTo" ma:index="9" nillable="true" ma:displayName="To" ma:description="" ma:internalName="dlc_EmailTo" ma:readOnly="false">
      <xsd:simpleType>
        <xsd:restriction base="dms:Note"/>
      </xsd:simpleType>
    </xsd:element>
    <xsd:element name="dlc_EmailFrom" ma:index="10" nillable="true" ma:displayName="From" ma:description="" ma:internalName="dlc_EmailFrom" ma:readOnly="false">
      <xsd:simpleType>
        <xsd:restriction base="dms:Text">
          <xsd:maxLength value="255"/>
        </xsd:restriction>
      </xsd:simpleType>
    </xsd:element>
    <xsd:element name="dlc_EmailCC" ma:index="11" nillable="true" ma:displayName="CC" ma:description="" ma:internalName="dlc_EmailCC" ma:readOnly="false">
      <xsd:simpleType>
        <xsd:restriction base="dms:Note">
          <xsd:maxLength value="1024"/>
        </xsd:restriction>
      </xsd:simpleType>
    </xsd:element>
    <xsd:element name="dlc_EmailSentUTC" ma:index="12" nillable="true" ma:displayName="Date Sent" ma:description="" ma:internalName="dlc_EmailSentUTC" ma:readOnly="false">
      <xsd:simpleType>
        <xsd:restriction base="dms:DateTime"/>
      </xsd:simpleType>
    </xsd:element>
    <xsd:element name="dlc_EmailReceivedUTC" ma:index="13" nillable="true" ma:displayName="Date Received" ma:description="" ma:internalName="dlc_EmailReceivedUTC" ma:readOnly="false">
      <xsd:simpleType>
        <xsd:restriction base="dms:DateTime"/>
      </xsd:simpleType>
    </xsd:element>
    <xsd:element name="bcb1675984d34ae3a1ed6b6e433c98de" ma:index="14" nillable="true" ma:taxonomy="true" ma:internalName="bcb1675984d34ae3a1ed6b6e433c98de" ma:taxonomyFieldName="Directorate" ma:displayName="Directorate" ma:default="" ma:fieldId="{bcb16759-84d3-4ae3-a1ed-6b6e433c98de}" ma:sspId="fbabd5ee-c98c-4a9b-aa64-c82fd249b873" ma:termSetId="a3042207-bc74-4e42-93b3-dbb4e6115b8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5" nillable="true" ma:displayName="Taxonomy Catch All Column" ma:description="" ma:hidden="true" ma:list="{ce45e0a4-74f0-41db-b90b-1c3248e21f9b}" ma:internalName="TaxCatchAll" ma:showField="CatchAllData" ma:web="8344ce34-14a5-496e-ab9e-f581766bd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ce45e0a4-74f0-41db-b90b-1c3248e21f9b}" ma:internalName="TaxCatchAllLabel" ma:readOnly="true" ma:showField="CatchAllDataLabel" ma:web="8344ce34-14a5-496e-ab9e-f581766bd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b8f3fab875401ca34a9f28cac46400" ma:index="18" nillable="true" ma:taxonomy="true" ma:internalName="peb8f3fab875401ca34a9f28cac46400" ma:taxonomyFieldName="SecurityClassification" ma:displayName="SecurityClassification" ma:default="" ma:fieldId="{9eb8f3fa-b875-401c-a34a-9f28cac46400}" ma:sspId="fbabd5ee-c98c-4a9b-aa64-c82fd249b873" ma:termSetId="cb8bbbf2-2a11-43af-a18e-40ed7c8e4b1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8325BF-E0B1-4F35-9A1F-FFE918A67536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41b3ec6c-eebd-4435-b1cb-6f93f025f7d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E7806F-4727-4EA8-A841-60F88A2559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FE3BA-E036-481E-81C4-65A7B2A4B82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449096F-5E99-4A23-9CAE-65FC94BEB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b3ec6c-eebd-4435-b1cb-6f93f025f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4859D59</Template>
  <TotalTime>161</TotalTime>
  <Pages>55</Pages>
  <Words>5919</Words>
  <Characters>33744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39584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Stretton, Darren (Defra)</dc:creator>
  <cp:keywords/>
  <dc:description/>
  <cp:lastModifiedBy>Stretton, Darren (Defra)</cp:lastModifiedBy>
  <cp:revision>30</cp:revision>
  <dcterms:created xsi:type="dcterms:W3CDTF">2019-02-01T12:48:00Z</dcterms:created>
  <dcterms:modified xsi:type="dcterms:W3CDTF">2019-02-01T17:23:00Z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0x010100672A3FCA98991645BE083C320B7539B70204009BED75B34DAB094DA000A550174634F4</vt:lpwstr>
  </property>
  <property fmtid="{D5CDD505-2E9C-101B-9397-08002B2CF9AE}" pid="3" name="Directorate">
    <vt:lpwstr/>
  </property>
  <property fmtid="{D5CDD505-2E9C-101B-9397-08002B2CF9AE}" pid="4" name="SecurityClassification">
    <vt:lpwstr/>
  </property>
</Properties>
</file>